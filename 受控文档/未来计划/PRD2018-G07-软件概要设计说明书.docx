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467AA" w14:textId="77777777" w:rsidR="00692D42" w:rsidRDefault="00505CA7">
      <w:pPr>
        <w:jc w:val="center"/>
        <w:rPr>
          <w:b/>
        </w:rPr>
      </w:pPr>
      <w:r>
        <w:rPr>
          <w:b/>
          <w:noProof/>
        </w:rPr>
        <w:drawing>
          <wp:inline distT="0" distB="0" distL="0" distR="0" wp14:anchorId="79673776" wp14:editId="07C7AB33">
            <wp:extent cx="3101340" cy="1124585"/>
            <wp:effectExtent l="0" t="0" r="0" b="317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12D9DE98" w14:textId="77777777" w:rsidR="00692D42" w:rsidRDefault="00692D42">
      <w:pPr>
        <w:jc w:val="center"/>
        <w:rPr>
          <w:b/>
        </w:rPr>
      </w:pPr>
    </w:p>
    <w:p w14:paraId="4B3D2E2E" w14:textId="77777777" w:rsidR="00692D42" w:rsidRDefault="00692D42">
      <w:pPr>
        <w:jc w:val="center"/>
        <w:rPr>
          <w:b/>
        </w:rPr>
      </w:pPr>
    </w:p>
    <w:p w14:paraId="05218710" w14:textId="77777777" w:rsidR="00692D42" w:rsidRDefault="00692D42">
      <w:pPr>
        <w:rPr>
          <w:b/>
        </w:rPr>
      </w:pPr>
    </w:p>
    <w:p w14:paraId="724716F3" w14:textId="77777777" w:rsidR="00692D42" w:rsidRDefault="00505CA7">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692D42" w14:paraId="02AB6193" w14:textId="77777777">
        <w:tc>
          <w:tcPr>
            <w:tcW w:w="2653" w:type="dxa"/>
            <w:vMerge w:val="restart"/>
            <w:shd w:val="clear" w:color="auto" w:fill="auto"/>
          </w:tcPr>
          <w:p w14:paraId="2C485394" w14:textId="77777777" w:rsidR="00692D42" w:rsidRDefault="00505CA7">
            <w:r>
              <w:rPr>
                <w:rFonts w:hint="eastAsia"/>
              </w:rPr>
              <w:t>文件状态：</w:t>
            </w:r>
          </w:p>
          <w:p w14:paraId="6DBB0C6F" w14:textId="77777777" w:rsidR="00692D42" w:rsidRDefault="00505CA7">
            <w:r>
              <w:rPr>
                <w:rFonts w:hint="eastAsia"/>
              </w:rPr>
              <w:t xml:space="preserve">　[√]草稿</w:t>
            </w:r>
          </w:p>
          <w:p w14:paraId="3BD8FCF4" w14:textId="77777777" w:rsidR="00692D42" w:rsidRDefault="00505CA7">
            <w:r>
              <w:rPr>
                <w:rFonts w:hint="eastAsia"/>
              </w:rPr>
              <w:t xml:space="preserve">　[  ]正式发布</w:t>
            </w:r>
          </w:p>
          <w:p w14:paraId="0E6CF595" w14:textId="77777777" w:rsidR="00692D42" w:rsidRDefault="00505CA7">
            <w:r>
              <w:rPr>
                <w:rFonts w:hint="eastAsia"/>
              </w:rPr>
              <w:t xml:space="preserve">　[　]正在修改</w:t>
            </w:r>
          </w:p>
        </w:tc>
        <w:tc>
          <w:tcPr>
            <w:tcW w:w="1170" w:type="dxa"/>
            <w:shd w:val="clear" w:color="auto" w:fill="BEBEBE"/>
          </w:tcPr>
          <w:p w14:paraId="05161FE9" w14:textId="77777777" w:rsidR="00692D42" w:rsidRDefault="00505CA7">
            <w:pPr>
              <w:rPr>
                <w:b/>
                <w:szCs w:val="21"/>
              </w:rPr>
            </w:pPr>
            <w:r>
              <w:rPr>
                <w:rFonts w:hint="eastAsia"/>
                <w:b/>
                <w:szCs w:val="21"/>
              </w:rPr>
              <w:t>文件标识：</w:t>
            </w:r>
          </w:p>
        </w:tc>
        <w:tc>
          <w:tcPr>
            <w:tcW w:w="4873" w:type="dxa"/>
          </w:tcPr>
          <w:p w14:paraId="3CD2EBC3" w14:textId="33E63B58" w:rsidR="00692D42" w:rsidRDefault="00505CA7">
            <w:pPr>
              <w:rPr>
                <w:szCs w:val="21"/>
              </w:rPr>
            </w:pPr>
            <w:r>
              <w:rPr>
                <w:rFonts w:hint="eastAsia"/>
                <w:szCs w:val="21"/>
              </w:rPr>
              <w:t>PRD2018-G07-</w:t>
            </w:r>
            <w:r w:rsidR="00977AB2">
              <w:rPr>
                <w:rFonts w:hint="eastAsia"/>
                <w:szCs w:val="21"/>
              </w:rPr>
              <w:t>ADS</w:t>
            </w:r>
            <w:bookmarkStart w:id="0" w:name="_GoBack"/>
            <w:bookmarkEnd w:id="0"/>
          </w:p>
        </w:tc>
      </w:tr>
      <w:tr w:rsidR="00692D42" w14:paraId="18265BBE" w14:textId="77777777">
        <w:tc>
          <w:tcPr>
            <w:tcW w:w="2653" w:type="dxa"/>
            <w:vMerge/>
            <w:shd w:val="clear" w:color="auto" w:fill="auto"/>
          </w:tcPr>
          <w:p w14:paraId="03CAEDB1" w14:textId="77777777" w:rsidR="00692D42" w:rsidRDefault="00692D42"/>
        </w:tc>
        <w:tc>
          <w:tcPr>
            <w:tcW w:w="1170" w:type="dxa"/>
            <w:shd w:val="clear" w:color="auto" w:fill="BEBEBE"/>
          </w:tcPr>
          <w:p w14:paraId="1B0D5601" w14:textId="77777777" w:rsidR="00692D42" w:rsidRDefault="00505CA7">
            <w:pPr>
              <w:rPr>
                <w:b/>
                <w:szCs w:val="21"/>
              </w:rPr>
            </w:pPr>
            <w:r>
              <w:rPr>
                <w:rFonts w:hint="eastAsia"/>
                <w:b/>
                <w:szCs w:val="21"/>
              </w:rPr>
              <w:t>当前版本：</w:t>
            </w:r>
          </w:p>
        </w:tc>
        <w:tc>
          <w:tcPr>
            <w:tcW w:w="4873" w:type="dxa"/>
          </w:tcPr>
          <w:p w14:paraId="69A91F65" w14:textId="77777777" w:rsidR="00692D42" w:rsidRDefault="00505CA7">
            <w:pPr>
              <w:rPr>
                <w:szCs w:val="21"/>
              </w:rPr>
            </w:pPr>
            <w:r>
              <w:rPr>
                <w:rFonts w:hint="eastAsia"/>
                <w:szCs w:val="21"/>
              </w:rPr>
              <w:t>0.1.0</w:t>
            </w:r>
          </w:p>
        </w:tc>
      </w:tr>
      <w:tr w:rsidR="00692D42" w14:paraId="2E047B0E" w14:textId="77777777">
        <w:tc>
          <w:tcPr>
            <w:tcW w:w="2653" w:type="dxa"/>
            <w:vMerge/>
            <w:shd w:val="clear" w:color="auto" w:fill="auto"/>
          </w:tcPr>
          <w:p w14:paraId="129A555A" w14:textId="77777777" w:rsidR="00692D42" w:rsidRDefault="00692D42"/>
        </w:tc>
        <w:tc>
          <w:tcPr>
            <w:tcW w:w="1170" w:type="dxa"/>
            <w:shd w:val="clear" w:color="auto" w:fill="BEBEBE"/>
          </w:tcPr>
          <w:p w14:paraId="45C9228E" w14:textId="77777777" w:rsidR="00692D42" w:rsidRDefault="00505CA7">
            <w:pPr>
              <w:rPr>
                <w:b/>
                <w:szCs w:val="21"/>
              </w:rPr>
            </w:pPr>
            <w:r>
              <w:rPr>
                <w:rFonts w:hint="eastAsia"/>
                <w:b/>
                <w:szCs w:val="21"/>
              </w:rPr>
              <w:t>作者：</w:t>
            </w:r>
          </w:p>
        </w:tc>
        <w:tc>
          <w:tcPr>
            <w:tcW w:w="4873" w:type="dxa"/>
          </w:tcPr>
          <w:p w14:paraId="503F78A7" w14:textId="77777777" w:rsidR="00692D42" w:rsidRDefault="00505CA7">
            <w:pPr>
              <w:rPr>
                <w:szCs w:val="21"/>
              </w:rPr>
            </w:pPr>
            <w:r>
              <w:rPr>
                <w:rFonts w:hint="eastAsia"/>
                <w:szCs w:val="21"/>
              </w:rPr>
              <w:t>G07</w:t>
            </w:r>
          </w:p>
        </w:tc>
      </w:tr>
      <w:tr w:rsidR="00692D42" w14:paraId="6116793F" w14:textId="77777777">
        <w:tc>
          <w:tcPr>
            <w:tcW w:w="2653" w:type="dxa"/>
            <w:vMerge/>
            <w:shd w:val="clear" w:color="auto" w:fill="auto"/>
          </w:tcPr>
          <w:p w14:paraId="7CF1A07F" w14:textId="77777777" w:rsidR="00692D42" w:rsidRDefault="00692D42"/>
        </w:tc>
        <w:tc>
          <w:tcPr>
            <w:tcW w:w="1170" w:type="dxa"/>
            <w:shd w:val="clear" w:color="auto" w:fill="BEBEBE"/>
          </w:tcPr>
          <w:p w14:paraId="5CA7353A" w14:textId="77777777" w:rsidR="00692D42" w:rsidRDefault="00505CA7">
            <w:pPr>
              <w:rPr>
                <w:b/>
                <w:szCs w:val="21"/>
              </w:rPr>
            </w:pPr>
            <w:r>
              <w:rPr>
                <w:rFonts w:hint="eastAsia"/>
                <w:b/>
                <w:szCs w:val="21"/>
              </w:rPr>
              <w:t>完成日期：</w:t>
            </w:r>
          </w:p>
        </w:tc>
        <w:tc>
          <w:tcPr>
            <w:tcW w:w="4873" w:type="dxa"/>
          </w:tcPr>
          <w:p w14:paraId="15B1CD1C" w14:textId="77777777" w:rsidR="00692D42" w:rsidRDefault="00505CA7">
            <w:pPr>
              <w:rPr>
                <w:szCs w:val="21"/>
              </w:rPr>
            </w:pPr>
            <w:r>
              <w:rPr>
                <w:rFonts w:hint="eastAsia"/>
                <w:szCs w:val="21"/>
              </w:rPr>
              <w:t>2019.1.13</w:t>
            </w:r>
          </w:p>
        </w:tc>
      </w:tr>
    </w:tbl>
    <w:p w14:paraId="36364A11" w14:textId="77777777" w:rsidR="00692D42" w:rsidRDefault="00505CA7">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软件概要设计说明书</w:t>
      </w:r>
    </w:p>
    <w:p w14:paraId="5BC44265" w14:textId="65C78FD8" w:rsidR="00692D42" w:rsidRDefault="00977AB2">
      <w:pPr>
        <w:numPr>
          <w:ilvl w:val="1"/>
          <w:numId w:val="0"/>
        </w:numPr>
        <w:spacing w:afterLines="1150" w:after="3588" w:line="720" w:lineRule="auto"/>
        <w:contextualSpacing/>
        <w:jc w:val="center"/>
        <w:textAlignment w:val="center"/>
        <w:rPr>
          <w:rFonts w:cs="Times New Roman" w:hint="eastAsia"/>
          <w:b/>
          <w:spacing w:val="15"/>
          <w:sz w:val="32"/>
          <w:szCs w:val="56"/>
        </w:rPr>
      </w:pPr>
      <w:r>
        <w:rPr>
          <w:rFonts w:cs="Times New Roman" w:hint="eastAsia"/>
          <w:b/>
          <w:spacing w:val="15"/>
          <w:sz w:val="32"/>
          <w:szCs w:val="56"/>
        </w:rPr>
        <w:t>Architectural Design Specification</w:t>
      </w:r>
    </w:p>
    <w:p w14:paraId="1333FCD4"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C770637"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D364479" w14:textId="77777777" w:rsidR="00692D42" w:rsidRDefault="00692D42">
      <w:pPr>
        <w:keepNext/>
        <w:keepLines/>
        <w:spacing w:before="340" w:after="330" w:line="578" w:lineRule="auto"/>
        <w:jc w:val="center"/>
        <w:outlineLvl w:val="0"/>
        <w:rPr>
          <w:rFonts w:ascii="Calibri Light" w:hAnsi="Calibri Light" w:cs="Times New Roman"/>
          <w:b/>
          <w:spacing w:val="15"/>
          <w:sz w:val="32"/>
          <w:szCs w:val="56"/>
        </w:rPr>
      </w:pPr>
    </w:p>
    <w:p w14:paraId="75ED9D49" w14:textId="77777777" w:rsidR="00692D42" w:rsidRDefault="00692D42">
      <w:pPr>
        <w:keepNext/>
        <w:keepLines/>
        <w:spacing w:before="340" w:after="330" w:line="578" w:lineRule="auto"/>
        <w:outlineLvl w:val="0"/>
        <w:rPr>
          <w:rFonts w:ascii="Times New Roman" w:hAnsi="Times New Roman" w:cs="Times New Roman"/>
          <w:b/>
          <w:bCs/>
          <w:kern w:val="44"/>
          <w:sz w:val="44"/>
          <w:szCs w:val="44"/>
        </w:rPr>
      </w:pPr>
    </w:p>
    <w:p w14:paraId="37B7F6B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7810521"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BAE8860" w14:textId="77777777" w:rsidR="00692D42" w:rsidRDefault="00505CA7">
      <w:pPr>
        <w:keepNext/>
        <w:keepLines/>
        <w:spacing w:before="340" w:after="330" w:line="578" w:lineRule="auto"/>
        <w:jc w:val="center"/>
        <w:outlineLvl w:val="0"/>
        <w:rPr>
          <w:rFonts w:ascii="Times New Roman" w:hAnsi="Times New Roman" w:cs="Times New Roman"/>
          <w:b/>
          <w:bCs/>
          <w:kern w:val="44"/>
          <w:sz w:val="44"/>
          <w:szCs w:val="44"/>
        </w:rPr>
      </w:pPr>
      <w:bookmarkStart w:id="1" w:name="_Toc496719355"/>
      <w:bookmarkStart w:id="2" w:name="_Toc60"/>
      <w:bookmarkStart w:id="3" w:name="_Toc466020645"/>
      <w:bookmarkStart w:id="4" w:name="_Toc466742046"/>
      <w:bookmarkStart w:id="5" w:name="_Toc495739754"/>
      <w:bookmarkStart w:id="6" w:name="_Toc446076693"/>
      <w:bookmarkStart w:id="7" w:name="_Toc27132"/>
      <w:bookmarkStart w:id="8" w:name="_Toc447553497"/>
      <w:bookmarkStart w:id="9" w:name="_Toc12861"/>
      <w:bookmarkStart w:id="10" w:name="_Toc535168819"/>
      <w:r>
        <w:rPr>
          <w:rFonts w:ascii="Times New Roman" w:hAnsi="Times New Roman" w:cs="Times New Roman" w:hint="eastAsia"/>
          <w:b/>
          <w:bCs/>
          <w:kern w:val="44"/>
          <w:sz w:val="44"/>
          <w:szCs w:val="44"/>
        </w:rPr>
        <w:lastRenderedPageBreak/>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1"/>
      <w:bookmarkEnd w:id="2"/>
      <w:bookmarkEnd w:id="3"/>
      <w:bookmarkEnd w:id="4"/>
      <w:bookmarkEnd w:id="5"/>
      <w:bookmarkEnd w:id="6"/>
      <w:bookmarkEnd w:id="7"/>
      <w:bookmarkEnd w:id="8"/>
      <w:bookmarkEnd w:id="9"/>
      <w:bookmarkEnd w:id="10"/>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692D42" w14:paraId="68556E85" w14:textId="77777777">
        <w:trPr>
          <w:trHeight w:val="300"/>
        </w:trPr>
        <w:tc>
          <w:tcPr>
            <w:tcW w:w="1269" w:type="dxa"/>
            <w:shd w:val="clear" w:color="auto" w:fill="BDD6EE" w:themeFill="accent1" w:themeFillTint="66"/>
          </w:tcPr>
          <w:p w14:paraId="11B285FF" w14:textId="77777777" w:rsidR="00692D42" w:rsidRDefault="00505CA7">
            <w:pPr>
              <w:jc w:val="center"/>
              <w:rPr>
                <w:b/>
                <w:szCs w:val="21"/>
              </w:rPr>
            </w:pPr>
            <w:r>
              <w:rPr>
                <w:rFonts w:hint="eastAsia"/>
                <w:b/>
                <w:szCs w:val="21"/>
              </w:rPr>
              <w:t>版本</w:t>
            </w:r>
          </w:p>
        </w:tc>
        <w:tc>
          <w:tcPr>
            <w:tcW w:w="1704" w:type="dxa"/>
            <w:shd w:val="clear" w:color="auto" w:fill="BDD6EE" w:themeFill="accent1" w:themeFillTint="66"/>
          </w:tcPr>
          <w:p w14:paraId="08CB472E" w14:textId="77777777" w:rsidR="00692D42" w:rsidRDefault="00505CA7">
            <w:pPr>
              <w:jc w:val="center"/>
              <w:rPr>
                <w:b/>
                <w:szCs w:val="21"/>
              </w:rPr>
            </w:pPr>
            <w:r>
              <w:rPr>
                <w:rFonts w:hint="eastAsia"/>
                <w:b/>
                <w:szCs w:val="21"/>
              </w:rPr>
              <w:t>作者</w:t>
            </w:r>
          </w:p>
        </w:tc>
        <w:tc>
          <w:tcPr>
            <w:tcW w:w="1930" w:type="dxa"/>
            <w:shd w:val="clear" w:color="auto" w:fill="BDD6EE" w:themeFill="accent1" w:themeFillTint="66"/>
          </w:tcPr>
          <w:p w14:paraId="79766462" w14:textId="77777777" w:rsidR="00692D42" w:rsidRDefault="00505CA7">
            <w:pPr>
              <w:jc w:val="center"/>
              <w:rPr>
                <w:b/>
                <w:szCs w:val="21"/>
              </w:rPr>
            </w:pPr>
            <w:r>
              <w:rPr>
                <w:rFonts w:hint="eastAsia"/>
                <w:b/>
                <w:szCs w:val="21"/>
              </w:rPr>
              <w:t>协助者</w:t>
            </w:r>
          </w:p>
        </w:tc>
        <w:tc>
          <w:tcPr>
            <w:tcW w:w="1671" w:type="dxa"/>
            <w:shd w:val="clear" w:color="auto" w:fill="BDD6EE" w:themeFill="accent1" w:themeFillTint="66"/>
          </w:tcPr>
          <w:p w14:paraId="4DF5F80A" w14:textId="77777777" w:rsidR="00692D42" w:rsidRDefault="00505CA7">
            <w:pPr>
              <w:jc w:val="center"/>
              <w:rPr>
                <w:b/>
                <w:szCs w:val="21"/>
              </w:rPr>
            </w:pPr>
            <w:r>
              <w:rPr>
                <w:rFonts w:hint="eastAsia"/>
                <w:b/>
                <w:szCs w:val="21"/>
              </w:rPr>
              <w:t>起止日期</w:t>
            </w:r>
          </w:p>
        </w:tc>
        <w:tc>
          <w:tcPr>
            <w:tcW w:w="1672" w:type="dxa"/>
            <w:shd w:val="clear" w:color="auto" w:fill="BDD6EE" w:themeFill="accent1" w:themeFillTint="66"/>
          </w:tcPr>
          <w:p w14:paraId="70397BF6" w14:textId="77777777" w:rsidR="00692D42" w:rsidRDefault="00505CA7">
            <w:pPr>
              <w:jc w:val="center"/>
              <w:rPr>
                <w:b/>
                <w:szCs w:val="21"/>
              </w:rPr>
            </w:pPr>
            <w:r>
              <w:rPr>
                <w:rFonts w:hint="eastAsia"/>
                <w:b/>
                <w:szCs w:val="21"/>
              </w:rPr>
              <w:t>备注</w:t>
            </w:r>
          </w:p>
        </w:tc>
      </w:tr>
      <w:tr w:rsidR="00692D42" w14:paraId="0389EA62" w14:textId="77777777">
        <w:trPr>
          <w:trHeight w:val="90"/>
        </w:trPr>
        <w:tc>
          <w:tcPr>
            <w:tcW w:w="1269" w:type="dxa"/>
          </w:tcPr>
          <w:p w14:paraId="307DE2B9" w14:textId="77777777" w:rsidR="00692D42" w:rsidRDefault="00505CA7">
            <w:pPr>
              <w:rPr>
                <w:szCs w:val="21"/>
              </w:rPr>
            </w:pPr>
            <w:r>
              <w:rPr>
                <w:rFonts w:hint="eastAsia"/>
                <w:szCs w:val="21"/>
              </w:rPr>
              <w:t>0.</w:t>
            </w:r>
            <w:r>
              <w:rPr>
                <w:szCs w:val="21"/>
              </w:rPr>
              <w:t>1.0</w:t>
            </w:r>
          </w:p>
        </w:tc>
        <w:tc>
          <w:tcPr>
            <w:tcW w:w="1704" w:type="dxa"/>
          </w:tcPr>
          <w:p w14:paraId="686F9717" w14:textId="77777777" w:rsidR="00692D42" w:rsidRDefault="00505CA7">
            <w:pPr>
              <w:rPr>
                <w:szCs w:val="21"/>
              </w:rPr>
            </w:pPr>
            <w:r>
              <w:rPr>
                <w:rFonts w:hint="eastAsia"/>
                <w:szCs w:val="21"/>
              </w:rPr>
              <w:t>刘浥</w:t>
            </w:r>
          </w:p>
        </w:tc>
        <w:tc>
          <w:tcPr>
            <w:tcW w:w="1930" w:type="dxa"/>
          </w:tcPr>
          <w:p w14:paraId="1C043CED" w14:textId="77777777" w:rsidR="00692D42" w:rsidRDefault="00505CA7">
            <w:pPr>
              <w:rPr>
                <w:szCs w:val="21"/>
              </w:rPr>
            </w:pPr>
            <w:r>
              <w:rPr>
                <w:rFonts w:hint="eastAsia"/>
                <w:szCs w:val="21"/>
              </w:rPr>
              <w:t>无</w:t>
            </w:r>
          </w:p>
        </w:tc>
        <w:tc>
          <w:tcPr>
            <w:tcW w:w="1671" w:type="dxa"/>
          </w:tcPr>
          <w:p w14:paraId="69A21554" w14:textId="77777777" w:rsidR="00692D42" w:rsidRDefault="00505CA7">
            <w:pPr>
              <w:rPr>
                <w:szCs w:val="21"/>
              </w:rPr>
            </w:pPr>
            <w:r>
              <w:rPr>
                <w:rFonts w:hint="eastAsia"/>
                <w:szCs w:val="21"/>
              </w:rPr>
              <w:t>2019/1/13-2019／1/13</w:t>
            </w:r>
          </w:p>
        </w:tc>
        <w:tc>
          <w:tcPr>
            <w:tcW w:w="1672" w:type="dxa"/>
          </w:tcPr>
          <w:p w14:paraId="0A19316D" w14:textId="77777777" w:rsidR="00692D42" w:rsidRDefault="00505CA7">
            <w:pPr>
              <w:rPr>
                <w:szCs w:val="21"/>
              </w:rPr>
            </w:pPr>
            <w:r>
              <w:rPr>
                <w:rFonts w:hint="eastAsia"/>
                <w:szCs w:val="21"/>
              </w:rPr>
              <w:t>起草</w:t>
            </w:r>
          </w:p>
        </w:tc>
      </w:tr>
    </w:tbl>
    <w:p w14:paraId="5CF16587"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33D0C12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8F28EB"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121B636"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557EC3D"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90EC9F6"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766A820"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84CB195"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14598CA" w14:textId="77777777" w:rsidR="00692D42" w:rsidRDefault="00692D4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6035A5E"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AEB1F2"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DED7D0A"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AE2A03B" w14:textId="77777777" w:rsidR="00692D42" w:rsidRDefault="00692D4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953389938"/>
        <w:docPartObj>
          <w:docPartGallery w:val="Table of Contents"/>
          <w:docPartUnique/>
        </w:docPartObj>
      </w:sdtPr>
      <w:sdtEndPr/>
      <w:sdtContent>
        <w:p w14:paraId="2329C8BC" w14:textId="77777777" w:rsidR="00692D42" w:rsidRDefault="00505CA7">
          <w:pPr>
            <w:jc w:val="center"/>
          </w:pPr>
          <w:r>
            <w:t>目录</w:t>
          </w:r>
        </w:p>
        <w:p w14:paraId="450E9C7F" w14:textId="77777777" w:rsidR="00E4090C" w:rsidRDefault="00505CA7">
          <w:pPr>
            <w:pStyle w:val="12"/>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5168819" w:history="1">
            <w:r w:rsidR="00E4090C" w:rsidRPr="00731F95">
              <w:rPr>
                <w:rStyle w:val="aff2"/>
                <w:rFonts w:ascii="Times New Roman" w:hAnsi="Times New Roman" w:cs="Times New Roman"/>
                <w:b/>
                <w:bCs/>
                <w:noProof/>
                <w:kern w:val="44"/>
              </w:rPr>
              <w:t>版</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本</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历</w:t>
            </w:r>
            <w:r w:rsidR="00E4090C" w:rsidRPr="00731F95">
              <w:rPr>
                <w:rStyle w:val="aff2"/>
                <w:rFonts w:ascii="Times New Roman" w:hAnsi="Times New Roman" w:cs="Times New Roman"/>
                <w:b/>
                <w:bCs/>
                <w:noProof/>
                <w:kern w:val="44"/>
              </w:rPr>
              <w:t xml:space="preserve"> </w:t>
            </w:r>
            <w:r w:rsidR="00E4090C" w:rsidRPr="00731F95">
              <w:rPr>
                <w:rStyle w:val="aff2"/>
                <w:rFonts w:ascii="Times New Roman" w:hAnsi="Times New Roman" w:cs="Times New Roman"/>
                <w:b/>
                <w:bCs/>
                <w:noProof/>
                <w:kern w:val="44"/>
              </w:rPr>
              <w:t>史</w:t>
            </w:r>
            <w:r w:rsidR="00E4090C">
              <w:rPr>
                <w:noProof/>
                <w:webHidden/>
              </w:rPr>
              <w:tab/>
            </w:r>
            <w:r w:rsidR="00E4090C">
              <w:rPr>
                <w:noProof/>
                <w:webHidden/>
              </w:rPr>
              <w:fldChar w:fldCharType="begin"/>
            </w:r>
            <w:r w:rsidR="00E4090C">
              <w:rPr>
                <w:noProof/>
                <w:webHidden/>
              </w:rPr>
              <w:instrText xml:space="preserve"> PAGEREF _Toc535168819 \h </w:instrText>
            </w:r>
            <w:r w:rsidR="00E4090C">
              <w:rPr>
                <w:noProof/>
                <w:webHidden/>
              </w:rPr>
            </w:r>
            <w:r w:rsidR="00E4090C">
              <w:rPr>
                <w:noProof/>
                <w:webHidden/>
              </w:rPr>
              <w:fldChar w:fldCharType="separate"/>
            </w:r>
            <w:r w:rsidR="00E4090C">
              <w:rPr>
                <w:noProof/>
                <w:webHidden/>
              </w:rPr>
              <w:t>2</w:t>
            </w:r>
            <w:r w:rsidR="00E4090C">
              <w:rPr>
                <w:noProof/>
                <w:webHidden/>
              </w:rPr>
              <w:fldChar w:fldCharType="end"/>
            </w:r>
          </w:hyperlink>
        </w:p>
        <w:p w14:paraId="5C969F95"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20" w:history="1">
            <w:r w:rsidR="00E4090C" w:rsidRPr="00731F95">
              <w:rPr>
                <w:rStyle w:val="aff2"/>
                <w:noProof/>
              </w:rPr>
              <w:t>1</w:t>
            </w:r>
            <w:r w:rsidR="00E4090C">
              <w:rPr>
                <w:rFonts w:asciiTheme="minorHAnsi" w:eastAsiaTheme="minorEastAsia" w:hAnsiTheme="minorHAnsi" w:cstheme="minorBidi"/>
                <w:noProof/>
                <w:kern w:val="2"/>
                <w:sz w:val="24"/>
                <w:szCs w:val="24"/>
              </w:rPr>
              <w:tab/>
            </w:r>
            <w:r w:rsidR="00E4090C" w:rsidRPr="00731F95">
              <w:rPr>
                <w:rStyle w:val="aff2"/>
                <w:noProof/>
              </w:rPr>
              <w:t>引言</w:t>
            </w:r>
            <w:r w:rsidR="00E4090C">
              <w:rPr>
                <w:noProof/>
                <w:webHidden/>
              </w:rPr>
              <w:tab/>
            </w:r>
            <w:r w:rsidR="00E4090C">
              <w:rPr>
                <w:noProof/>
                <w:webHidden/>
              </w:rPr>
              <w:fldChar w:fldCharType="begin"/>
            </w:r>
            <w:r w:rsidR="00E4090C">
              <w:rPr>
                <w:noProof/>
                <w:webHidden/>
              </w:rPr>
              <w:instrText xml:space="preserve"> PAGEREF _Toc535168820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1975031A"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1" w:history="1">
            <w:r w:rsidR="00E4090C" w:rsidRPr="00731F95">
              <w:rPr>
                <w:rStyle w:val="aff2"/>
                <w:noProof/>
              </w:rPr>
              <w:t>1.1</w:t>
            </w:r>
            <w:r w:rsidR="00E4090C">
              <w:rPr>
                <w:rFonts w:asciiTheme="minorHAnsi" w:eastAsiaTheme="minorEastAsia" w:hAnsiTheme="minorHAnsi" w:cstheme="minorBidi"/>
                <w:noProof/>
                <w:kern w:val="2"/>
                <w:sz w:val="24"/>
                <w:szCs w:val="24"/>
              </w:rPr>
              <w:tab/>
            </w:r>
            <w:r w:rsidR="00E4090C" w:rsidRPr="00731F95">
              <w:rPr>
                <w:rStyle w:val="aff2"/>
                <w:noProof/>
              </w:rPr>
              <w:t>编写目的</w:t>
            </w:r>
            <w:r w:rsidR="00E4090C">
              <w:rPr>
                <w:noProof/>
                <w:webHidden/>
              </w:rPr>
              <w:tab/>
            </w:r>
            <w:r w:rsidR="00E4090C">
              <w:rPr>
                <w:noProof/>
                <w:webHidden/>
              </w:rPr>
              <w:fldChar w:fldCharType="begin"/>
            </w:r>
            <w:r w:rsidR="00E4090C">
              <w:rPr>
                <w:noProof/>
                <w:webHidden/>
              </w:rPr>
              <w:instrText xml:space="preserve"> PAGEREF _Toc535168821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3904CC78"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2" w:history="1">
            <w:r w:rsidR="00E4090C" w:rsidRPr="00731F95">
              <w:rPr>
                <w:rStyle w:val="aff2"/>
                <w:noProof/>
              </w:rPr>
              <w:t>1.2</w:t>
            </w:r>
            <w:r w:rsidR="00E4090C">
              <w:rPr>
                <w:rFonts w:asciiTheme="minorHAnsi" w:eastAsiaTheme="minorEastAsia" w:hAnsiTheme="minorHAnsi" w:cstheme="minorBidi"/>
                <w:noProof/>
                <w:kern w:val="2"/>
                <w:sz w:val="24"/>
                <w:szCs w:val="24"/>
              </w:rPr>
              <w:tab/>
            </w:r>
            <w:r w:rsidR="00E4090C" w:rsidRPr="00731F95">
              <w:rPr>
                <w:rStyle w:val="aff2"/>
                <w:noProof/>
              </w:rPr>
              <w:t>背景</w:t>
            </w:r>
            <w:r w:rsidR="00E4090C">
              <w:rPr>
                <w:noProof/>
                <w:webHidden/>
              </w:rPr>
              <w:tab/>
            </w:r>
            <w:r w:rsidR="00E4090C">
              <w:rPr>
                <w:noProof/>
                <w:webHidden/>
              </w:rPr>
              <w:fldChar w:fldCharType="begin"/>
            </w:r>
            <w:r w:rsidR="00E4090C">
              <w:rPr>
                <w:noProof/>
                <w:webHidden/>
              </w:rPr>
              <w:instrText xml:space="preserve"> PAGEREF _Toc535168822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0824F123"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3" w:history="1">
            <w:r w:rsidR="00E4090C" w:rsidRPr="00731F95">
              <w:rPr>
                <w:rStyle w:val="aff2"/>
                <w:noProof/>
              </w:rPr>
              <w:t>1.3</w:t>
            </w:r>
            <w:r w:rsidR="00E4090C">
              <w:rPr>
                <w:rFonts w:asciiTheme="minorHAnsi" w:eastAsiaTheme="minorEastAsia" w:hAnsiTheme="minorHAnsi" w:cstheme="minorBidi"/>
                <w:noProof/>
                <w:kern w:val="2"/>
                <w:sz w:val="24"/>
                <w:szCs w:val="24"/>
              </w:rPr>
              <w:tab/>
            </w:r>
            <w:r w:rsidR="00E4090C" w:rsidRPr="00731F95">
              <w:rPr>
                <w:rStyle w:val="aff2"/>
                <w:noProof/>
              </w:rPr>
              <w:t>定义</w:t>
            </w:r>
            <w:r w:rsidR="00E4090C">
              <w:rPr>
                <w:noProof/>
                <w:webHidden/>
              </w:rPr>
              <w:tab/>
            </w:r>
            <w:r w:rsidR="00E4090C">
              <w:rPr>
                <w:noProof/>
                <w:webHidden/>
              </w:rPr>
              <w:fldChar w:fldCharType="begin"/>
            </w:r>
            <w:r w:rsidR="00E4090C">
              <w:rPr>
                <w:noProof/>
                <w:webHidden/>
              </w:rPr>
              <w:instrText xml:space="preserve"> PAGEREF _Toc535168823 \h </w:instrText>
            </w:r>
            <w:r w:rsidR="00E4090C">
              <w:rPr>
                <w:noProof/>
                <w:webHidden/>
              </w:rPr>
            </w:r>
            <w:r w:rsidR="00E4090C">
              <w:rPr>
                <w:noProof/>
                <w:webHidden/>
              </w:rPr>
              <w:fldChar w:fldCharType="separate"/>
            </w:r>
            <w:r w:rsidR="00E4090C">
              <w:rPr>
                <w:noProof/>
                <w:webHidden/>
              </w:rPr>
              <w:t>4</w:t>
            </w:r>
            <w:r w:rsidR="00E4090C">
              <w:rPr>
                <w:noProof/>
                <w:webHidden/>
              </w:rPr>
              <w:fldChar w:fldCharType="end"/>
            </w:r>
          </w:hyperlink>
        </w:p>
        <w:p w14:paraId="0C438184"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4" w:history="1">
            <w:r w:rsidR="00E4090C" w:rsidRPr="00731F95">
              <w:rPr>
                <w:rStyle w:val="aff2"/>
                <w:noProof/>
              </w:rPr>
              <w:t>1.4</w:t>
            </w:r>
            <w:r w:rsidR="00E4090C">
              <w:rPr>
                <w:rFonts w:asciiTheme="minorHAnsi" w:eastAsiaTheme="minorEastAsia" w:hAnsiTheme="minorHAnsi" w:cstheme="minorBidi"/>
                <w:noProof/>
                <w:kern w:val="2"/>
                <w:sz w:val="24"/>
                <w:szCs w:val="24"/>
              </w:rPr>
              <w:tab/>
            </w:r>
            <w:r w:rsidR="00E4090C" w:rsidRPr="00731F95">
              <w:rPr>
                <w:rStyle w:val="aff2"/>
                <w:noProof/>
              </w:rPr>
              <w:t>参考资料</w:t>
            </w:r>
            <w:r w:rsidR="00E4090C">
              <w:rPr>
                <w:noProof/>
                <w:webHidden/>
              </w:rPr>
              <w:tab/>
            </w:r>
            <w:r w:rsidR="00E4090C">
              <w:rPr>
                <w:noProof/>
                <w:webHidden/>
              </w:rPr>
              <w:fldChar w:fldCharType="begin"/>
            </w:r>
            <w:r w:rsidR="00E4090C">
              <w:rPr>
                <w:noProof/>
                <w:webHidden/>
              </w:rPr>
              <w:instrText xml:space="preserve"> PAGEREF _Toc535168824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14CC6877"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25" w:history="1">
            <w:r w:rsidR="00E4090C" w:rsidRPr="00731F95">
              <w:rPr>
                <w:rStyle w:val="aff2"/>
                <w:noProof/>
              </w:rPr>
              <w:t>2</w:t>
            </w:r>
            <w:r w:rsidR="00E4090C">
              <w:rPr>
                <w:rFonts w:asciiTheme="minorHAnsi" w:eastAsiaTheme="minorEastAsia" w:hAnsiTheme="minorHAnsi" w:cstheme="minorBidi"/>
                <w:noProof/>
                <w:kern w:val="2"/>
                <w:sz w:val="24"/>
                <w:szCs w:val="24"/>
              </w:rPr>
              <w:tab/>
            </w:r>
            <w:r w:rsidR="00E4090C" w:rsidRPr="00731F95">
              <w:rPr>
                <w:rStyle w:val="aff2"/>
                <w:noProof/>
              </w:rPr>
              <w:t>总体设计</w:t>
            </w:r>
            <w:r w:rsidR="00E4090C">
              <w:rPr>
                <w:noProof/>
                <w:webHidden/>
              </w:rPr>
              <w:tab/>
            </w:r>
            <w:r w:rsidR="00E4090C">
              <w:rPr>
                <w:noProof/>
                <w:webHidden/>
              </w:rPr>
              <w:fldChar w:fldCharType="begin"/>
            </w:r>
            <w:r w:rsidR="00E4090C">
              <w:rPr>
                <w:noProof/>
                <w:webHidden/>
              </w:rPr>
              <w:instrText xml:space="preserve"> PAGEREF _Toc535168825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00D069F6"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6" w:history="1">
            <w:r w:rsidR="00E4090C" w:rsidRPr="00731F95">
              <w:rPr>
                <w:rStyle w:val="aff2"/>
                <w:noProof/>
              </w:rPr>
              <w:t>2.1</w:t>
            </w:r>
            <w:r w:rsidR="00E4090C">
              <w:rPr>
                <w:rFonts w:asciiTheme="minorHAnsi" w:eastAsiaTheme="minorEastAsia" w:hAnsiTheme="minorHAnsi" w:cstheme="minorBidi"/>
                <w:noProof/>
                <w:kern w:val="2"/>
                <w:sz w:val="24"/>
                <w:szCs w:val="24"/>
              </w:rPr>
              <w:tab/>
            </w:r>
            <w:r w:rsidR="00E4090C" w:rsidRPr="00731F95">
              <w:rPr>
                <w:rStyle w:val="aff2"/>
                <w:noProof/>
              </w:rPr>
              <w:t>需求规定</w:t>
            </w:r>
            <w:r w:rsidR="00E4090C">
              <w:rPr>
                <w:noProof/>
                <w:webHidden/>
              </w:rPr>
              <w:tab/>
            </w:r>
            <w:r w:rsidR="00E4090C">
              <w:rPr>
                <w:noProof/>
                <w:webHidden/>
              </w:rPr>
              <w:fldChar w:fldCharType="begin"/>
            </w:r>
            <w:r w:rsidR="00E4090C">
              <w:rPr>
                <w:noProof/>
                <w:webHidden/>
              </w:rPr>
              <w:instrText xml:space="preserve"> PAGEREF _Toc535168826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567DB5D8"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27" w:history="1">
            <w:r w:rsidR="00E4090C" w:rsidRPr="00731F95">
              <w:rPr>
                <w:rStyle w:val="aff2"/>
                <w:noProof/>
              </w:rPr>
              <w:t>2.2</w:t>
            </w:r>
            <w:r w:rsidR="00E4090C">
              <w:rPr>
                <w:rFonts w:asciiTheme="minorHAnsi" w:eastAsiaTheme="minorEastAsia" w:hAnsiTheme="minorHAnsi" w:cstheme="minorBidi"/>
                <w:noProof/>
                <w:kern w:val="2"/>
                <w:sz w:val="24"/>
                <w:szCs w:val="24"/>
              </w:rPr>
              <w:tab/>
            </w:r>
            <w:r w:rsidR="00E4090C" w:rsidRPr="00731F95">
              <w:rPr>
                <w:rStyle w:val="aff2"/>
                <w:noProof/>
              </w:rPr>
              <w:t>运行环境</w:t>
            </w:r>
            <w:r w:rsidR="00E4090C">
              <w:rPr>
                <w:noProof/>
                <w:webHidden/>
              </w:rPr>
              <w:tab/>
            </w:r>
            <w:r w:rsidR="00E4090C">
              <w:rPr>
                <w:noProof/>
                <w:webHidden/>
              </w:rPr>
              <w:fldChar w:fldCharType="begin"/>
            </w:r>
            <w:r w:rsidR="00E4090C">
              <w:rPr>
                <w:noProof/>
                <w:webHidden/>
              </w:rPr>
              <w:instrText xml:space="preserve"> PAGEREF _Toc535168827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FB5F125"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28"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_Toc535168828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71F0D6EE"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29"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_Toc535168829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3F725508"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0" w:history="1">
            <w:r w:rsidR="00E4090C" w:rsidRPr="00731F95">
              <w:rPr>
                <w:rStyle w:val="aff2"/>
                <w:noProof/>
              </w:rPr>
              <w:t>2.3</w:t>
            </w:r>
            <w:r w:rsidR="00E4090C">
              <w:rPr>
                <w:rFonts w:asciiTheme="minorHAnsi" w:eastAsiaTheme="minorEastAsia" w:hAnsiTheme="minorHAnsi" w:cstheme="minorBidi"/>
                <w:noProof/>
                <w:kern w:val="2"/>
                <w:sz w:val="24"/>
                <w:szCs w:val="24"/>
              </w:rPr>
              <w:tab/>
            </w:r>
            <w:r w:rsidR="00E4090C" w:rsidRPr="00731F95">
              <w:rPr>
                <w:rStyle w:val="aff2"/>
                <w:noProof/>
              </w:rPr>
              <w:t>基本设计概念和处理流程</w:t>
            </w:r>
            <w:r w:rsidR="00E4090C">
              <w:rPr>
                <w:noProof/>
                <w:webHidden/>
              </w:rPr>
              <w:tab/>
            </w:r>
            <w:r w:rsidR="00E4090C">
              <w:rPr>
                <w:noProof/>
                <w:webHidden/>
              </w:rPr>
              <w:fldChar w:fldCharType="begin"/>
            </w:r>
            <w:r w:rsidR="00E4090C">
              <w:rPr>
                <w:noProof/>
                <w:webHidden/>
              </w:rPr>
              <w:instrText xml:space="preserve"> PAGEREF _Toc535168830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034F564"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1" w:history="1">
            <w:r w:rsidR="00E4090C" w:rsidRPr="00731F95">
              <w:rPr>
                <w:rStyle w:val="aff2"/>
                <w:noProof/>
              </w:rPr>
              <w:t>2.4</w:t>
            </w:r>
            <w:r w:rsidR="00E4090C">
              <w:rPr>
                <w:rFonts w:asciiTheme="minorHAnsi" w:eastAsiaTheme="minorEastAsia" w:hAnsiTheme="minorHAnsi" w:cstheme="minorBidi"/>
                <w:noProof/>
                <w:kern w:val="2"/>
                <w:sz w:val="24"/>
                <w:szCs w:val="24"/>
              </w:rPr>
              <w:tab/>
            </w:r>
            <w:r w:rsidR="00E4090C" w:rsidRPr="00731F95">
              <w:rPr>
                <w:rStyle w:val="aff2"/>
                <w:noProof/>
              </w:rPr>
              <w:t>结构</w:t>
            </w:r>
            <w:r w:rsidR="00E4090C">
              <w:rPr>
                <w:noProof/>
                <w:webHidden/>
              </w:rPr>
              <w:tab/>
            </w:r>
            <w:r w:rsidR="00E4090C">
              <w:rPr>
                <w:noProof/>
                <w:webHidden/>
              </w:rPr>
              <w:fldChar w:fldCharType="begin"/>
            </w:r>
            <w:r w:rsidR="00E4090C">
              <w:rPr>
                <w:noProof/>
                <w:webHidden/>
              </w:rPr>
              <w:instrText xml:space="preserve"> PAGEREF _Toc535168831 \h </w:instrText>
            </w:r>
            <w:r w:rsidR="00E4090C">
              <w:rPr>
                <w:noProof/>
                <w:webHidden/>
              </w:rPr>
            </w:r>
            <w:r w:rsidR="00E4090C">
              <w:rPr>
                <w:noProof/>
                <w:webHidden/>
              </w:rPr>
              <w:fldChar w:fldCharType="separate"/>
            </w:r>
            <w:r w:rsidR="00E4090C">
              <w:rPr>
                <w:noProof/>
                <w:webHidden/>
              </w:rPr>
              <w:t>5</w:t>
            </w:r>
            <w:r w:rsidR="00E4090C">
              <w:rPr>
                <w:noProof/>
                <w:webHidden/>
              </w:rPr>
              <w:fldChar w:fldCharType="end"/>
            </w:r>
          </w:hyperlink>
        </w:p>
        <w:p w14:paraId="2AB6BCDE"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2" w:history="1">
            <w:r w:rsidR="00E4090C" w:rsidRPr="00731F95">
              <w:rPr>
                <w:rStyle w:val="aff2"/>
                <w:noProof/>
              </w:rPr>
              <w:t>2.5</w:t>
            </w:r>
            <w:r w:rsidR="00E4090C">
              <w:rPr>
                <w:rFonts w:asciiTheme="minorHAnsi" w:eastAsiaTheme="minorEastAsia" w:hAnsiTheme="minorHAnsi" w:cstheme="minorBidi"/>
                <w:noProof/>
                <w:kern w:val="2"/>
                <w:sz w:val="24"/>
                <w:szCs w:val="24"/>
              </w:rPr>
              <w:tab/>
            </w:r>
            <w:r w:rsidR="00E4090C" w:rsidRPr="00731F95">
              <w:rPr>
                <w:rStyle w:val="aff2"/>
                <w:noProof/>
              </w:rPr>
              <w:t>功能需求与程序的关系</w:t>
            </w:r>
            <w:r w:rsidR="00E4090C">
              <w:rPr>
                <w:noProof/>
                <w:webHidden/>
              </w:rPr>
              <w:tab/>
            </w:r>
            <w:r w:rsidR="00E4090C">
              <w:rPr>
                <w:noProof/>
                <w:webHidden/>
              </w:rPr>
              <w:fldChar w:fldCharType="begin"/>
            </w:r>
            <w:r w:rsidR="00E4090C">
              <w:rPr>
                <w:noProof/>
                <w:webHidden/>
              </w:rPr>
              <w:instrText xml:space="preserve"> PAGEREF _Toc535168832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3F786BB0"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3" w:history="1">
            <w:r w:rsidR="00E4090C" w:rsidRPr="00731F95">
              <w:rPr>
                <w:rStyle w:val="aff2"/>
                <w:noProof/>
              </w:rPr>
              <w:t>2.6</w:t>
            </w:r>
            <w:r w:rsidR="00E4090C">
              <w:rPr>
                <w:rFonts w:asciiTheme="minorHAnsi" w:eastAsiaTheme="minorEastAsia" w:hAnsiTheme="minorHAnsi" w:cstheme="minorBidi"/>
                <w:noProof/>
                <w:kern w:val="2"/>
                <w:sz w:val="24"/>
                <w:szCs w:val="24"/>
              </w:rPr>
              <w:tab/>
            </w:r>
            <w:r w:rsidR="00E4090C" w:rsidRPr="00731F95">
              <w:rPr>
                <w:rStyle w:val="aff2"/>
                <w:noProof/>
              </w:rPr>
              <w:t>人工处理过程</w:t>
            </w:r>
            <w:r w:rsidR="00E4090C">
              <w:rPr>
                <w:noProof/>
                <w:webHidden/>
              </w:rPr>
              <w:tab/>
            </w:r>
            <w:r w:rsidR="00E4090C">
              <w:rPr>
                <w:noProof/>
                <w:webHidden/>
              </w:rPr>
              <w:fldChar w:fldCharType="begin"/>
            </w:r>
            <w:r w:rsidR="00E4090C">
              <w:rPr>
                <w:noProof/>
                <w:webHidden/>
              </w:rPr>
              <w:instrText xml:space="preserve"> PAGEREF _Toc535168833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09C80D04"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4" w:history="1">
            <w:r w:rsidR="00E4090C" w:rsidRPr="00731F95">
              <w:rPr>
                <w:rStyle w:val="aff2"/>
                <w:noProof/>
              </w:rPr>
              <w:t>2.7</w:t>
            </w:r>
            <w:r w:rsidR="00E4090C">
              <w:rPr>
                <w:rFonts w:asciiTheme="minorHAnsi" w:eastAsiaTheme="minorEastAsia" w:hAnsiTheme="minorHAnsi" w:cstheme="minorBidi"/>
                <w:noProof/>
                <w:kern w:val="2"/>
                <w:sz w:val="24"/>
                <w:szCs w:val="24"/>
              </w:rPr>
              <w:tab/>
            </w:r>
            <w:r w:rsidR="00E4090C" w:rsidRPr="00731F95">
              <w:rPr>
                <w:rStyle w:val="aff2"/>
                <w:noProof/>
              </w:rPr>
              <w:t>尚未解决的问题</w:t>
            </w:r>
            <w:r w:rsidR="00E4090C">
              <w:rPr>
                <w:noProof/>
                <w:webHidden/>
              </w:rPr>
              <w:tab/>
            </w:r>
            <w:r w:rsidR="00E4090C">
              <w:rPr>
                <w:noProof/>
                <w:webHidden/>
              </w:rPr>
              <w:fldChar w:fldCharType="begin"/>
            </w:r>
            <w:r w:rsidR="00E4090C">
              <w:rPr>
                <w:noProof/>
                <w:webHidden/>
              </w:rPr>
              <w:instrText xml:space="preserve"> PAGEREF _Toc535168834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5AA81045"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35" w:history="1">
            <w:r w:rsidR="00E4090C" w:rsidRPr="00731F95">
              <w:rPr>
                <w:rStyle w:val="aff2"/>
                <w:noProof/>
              </w:rPr>
              <w:t>3</w:t>
            </w:r>
            <w:r w:rsidR="00E4090C">
              <w:rPr>
                <w:rFonts w:asciiTheme="minorHAnsi" w:eastAsiaTheme="minorEastAsia" w:hAnsiTheme="minorHAnsi" w:cstheme="minorBidi"/>
                <w:noProof/>
                <w:kern w:val="2"/>
                <w:sz w:val="24"/>
                <w:szCs w:val="24"/>
              </w:rPr>
              <w:tab/>
            </w:r>
            <w:r w:rsidR="00E4090C" w:rsidRPr="00731F95">
              <w:rPr>
                <w:rStyle w:val="aff2"/>
                <w:noProof/>
              </w:rPr>
              <w:t>接口设计</w:t>
            </w:r>
            <w:r w:rsidR="00E4090C">
              <w:rPr>
                <w:noProof/>
                <w:webHidden/>
              </w:rPr>
              <w:tab/>
            </w:r>
            <w:r w:rsidR="00E4090C">
              <w:rPr>
                <w:noProof/>
                <w:webHidden/>
              </w:rPr>
              <w:fldChar w:fldCharType="begin"/>
            </w:r>
            <w:r w:rsidR="00E4090C">
              <w:rPr>
                <w:noProof/>
                <w:webHidden/>
              </w:rPr>
              <w:instrText xml:space="preserve"> PAGEREF _Toc535168835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7C84FB48"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36" w:history="1">
            <w:r w:rsidR="00E4090C" w:rsidRPr="00731F95">
              <w:rPr>
                <w:rStyle w:val="aff2"/>
                <w:noProof/>
              </w:rPr>
              <w:t>3.1</w:t>
            </w:r>
            <w:r w:rsidR="00E4090C">
              <w:rPr>
                <w:rFonts w:asciiTheme="minorHAnsi" w:eastAsiaTheme="minorEastAsia" w:hAnsiTheme="minorHAnsi" w:cstheme="minorBidi"/>
                <w:noProof/>
                <w:kern w:val="2"/>
                <w:sz w:val="24"/>
                <w:szCs w:val="24"/>
              </w:rPr>
              <w:tab/>
            </w:r>
            <w:r w:rsidR="00E4090C" w:rsidRPr="00731F95">
              <w:rPr>
                <w:rStyle w:val="aff2"/>
                <w:noProof/>
              </w:rPr>
              <w:t>用户接口</w:t>
            </w:r>
            <w:r w:rsidR="00E4090C">
              <w:rPr>
                <w:noProof/>
                <w:webHidden/>
              </w:rPr>
              <w:tab/>
            </w:r>
            <w:r w:rsidR="00E4090C">
              <w:rPr>
                <w:noProof/>
                <w:webHidden/>
              </w:rPr>
              <w:fldChar w:fldCharType="begin"/>
            </w:r>
            <w:r w:rsidR="00E4090C">
              <w:rPr>
                <w:noProof/>
                <w:webHidden/>
              </w:rPr>
              <w:instrText xml:space="preserve"> PAGEREF _Toc535168836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14A8FFA8"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37"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_Toc535168837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3264854E"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38"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_Toc535168838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555AE0CB"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39"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_Toc535168839 \h </w:instrText>
            </w:r>
            <w:r w:rsidR="00E4090C">
              <w:rPr>
                <w:noProof/>
                <w:webHidden/>
              </w:rPr>
            </w:r>
            <w:r w:rsidR="00E4090C">
              <w:rPr>
                <w:noProof/>
                <w:webHidden/>
              </w:rPr>
              <w:fldChar w:fldCharType="separate"/>
            </w:r>
            <w:r w:rsidR="00E4090C">
              <w:rPr>
                <w:noProof/>
                <w:webHidden/>
              </w:rPr>
              <w:t>6</w:t>
            </w:r>
            <w:r w:rsidR="00E4090C">
              <w:rPr>
                <w:noProof/>
                <w:webHidden/>
              </w:rPr>
              <w:fldChar w:fldCharType="end"/>
            </w:r>
          </w:hyperlink>
        </w:p>
        <w:p w14:paraId="1A6EB553"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40" w:history="1">
            <w:r w:rsidR="00E4090C" w:rsidRPr="00731F95">
              <w:rPr>
                <w:rStyle w:val="aff2"/>
                <w:noProof/>
              </w:rPr>
              <w:t>3.2</w:t>
            </w:r>
            <w:r w:rsidR="00E4090C">
              <w:rPr>
                <w:rFonts w:asciiTheme="minorHAnsi" w:eastAsiaTheme="minorEastAsia" w:hAnsiTheme="minorHAnsi" w:cstheme="minorBidi"/>
                <w:noProof/>
                <w:kern w:val="2"/>
                <w:sz w:val="24"/>
                <w:szCs w:val="24"/>
              </w:rPr>
              <w:tab/>
            </w:r>
            <w:r w:rsidR="00E4090C" w:rsidRPr="00731F95">
              <w:rPr>
                <w:rStyle w:val="aff2"/>
                <w:noProof/>
              </w:rPr>
              <w:t>外部接口</w:t>
            </w:r>
            <w:r w:rsidR="00E4090C">
              <w:rPr>
                <w:noProof/>
                <w:webHidden/>
              </w:rPr>
              <w:tab/>
            </w:r>
            <w:r w:rsidR="00E4090C">
              <w:rPr>
                <w:noProof/>
                <w:webHidden/>
              </w:rPr>
              <w:fldChar w:fldCharType="begin"/>
            </w:r>
            <w:r w:rsidR="00E4090C">
              <w:rPr>
                <w:noProof/>
                <w:webHidden/>
              </w:rPr>
              <w:instrText xml:space="preserve"> PAGEREF _Toc535168840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242EE202"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1"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_Toc535168841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35A12AB0"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2"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_Toc535168842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02EF721D"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3"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_Toc535168843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36F983A6"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44" w:history="1">
            <w:r w:rsidR="00E4090C" w:rsidRPr="00731F95">
              <w:rPr>
                <w:rStyle w:val="aff2"/>
                <w:noProof/>
              </w:rPr>
              <w:t>3.3</w:t>
            </w:r>
            <w:r w:rsidR="00E4090C">
              <w:rPr>
                <w:rFonts w:asciiTheme="minorHAnsi" w:eastAsiaTheme="minorEastAsia" w:hAnsiTheme="minorHAnsi" w:cstheme="minorBidi"/>
                <w:noProof/>
                <w:kern w:val="2"/>
                <w:sz w:val="24"/>
                <w:szCs w:val="24"/>
              </w:rPr>
              <w:tab/>
            </w:r>
            <w:r w:rsidR="00E4090C" w:rsidRPr="00731F95">
              <w:rPr>
                <w:rStyle w:val="aff2"/>
                <w:noProof/>
              </w:rPr>
              <w:t>内部接口</w:t>
            </w:r>
            <w:r w:rsidR="00E4090C">
              <w:rPr>
                <w:noProof/>
                <w:webHidden/>
              </w:rPr>
              <w:tab/>
            </w:r>
            <w:r w:rsidR="00E4090C">
              <w:rPr>
                <w:noProof/>
                <w:webHidden/>
              </w:rPr>
              <w:fldChar w:fldCharType="begin"/>
            </w:r>
            <w:r w:rsidR="00E4090C">
              <w:rPr>
                <w:noProof/>
                <w:webHidden/>
              </w:rPr>
              <w:instrText xml:space="preserve"> PAGEREF _Toc535168844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1D3C4B3B"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5" w:history="1">
            <w:r w:rsidR="00E4090C" w:rsidRPr="00731F95">
              <w:rPr>
                <w:rStyle w:val="aff2"/>
                <w:noProof/>
              </w:rPr>
              <w:t>服务器</w:t>
            </w:r>
            <w:r w:rsidR="00E4090C">
              <w:rPr>
                <w:noProof/>
                <w:webHidden/>
              </w:rPr>
              <w:tab/>
            </w:r>
            <w:r w:rsidR="00E4090C">
              <w:rPr>
                <w:noProof/>
                <w:webHidden/>
              </w:rPr>
              <w:fldChar w:fldCharType="begin"/>
            </w:r>
            <w:r w:rsidR="00E4090C">
              <w:rPr>
                <w:noProof/>
                <w:webHidden/>
              </w:rPr>
              <w:instrText xml:space="preserve"> PAGEREF _Toc535168845 \h </w:instrText>
            </w:r>
            <w:r w:rsidR="00E4090C">
              <w:rPr>
                <w:noProof/>
                <w:webHidden/>
              </w:rPr>
            </w:r>
            <w:r w:rsidR="00E4090C">
              <w:rPr>
                <w:noProof/>
                <w:webHidden/>
              </w:rPr>
              <w:fldChar w:fldCharType="separate"/>
            </w:r>
            <w:r w:rsidR="00E4090C">
              <w:rPr>
                <w:noProof/>
                <w:webHidden/>
              </w:rPr>
              <w:t>7</w:t>
            </w:r>
            <w:r w:rsidR="00E4090C">
              <w:rPr>
                <w:noProof/>
                <w:webHidden/>
              </w:rPr>
              <w:fldChar w:fldCharType="end"/>
            </w:r>
          </w:hyperlink>
        </w:p>
        <w:p w14:paraId="2D1ECB56"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6" w:history="1">
            <w:r w:rsidR="00E4090C" w:rsidRPr="00731F95">
              <w:rPr>
                <w:rStyle w:val="aff2"/>
                <w:noProof/>
              </w:rPr>
              <w:t>客户端</w:t>
            </w:r>
            <w:r w:rsidR="00E4090C">
              <w:rPr>
                <w:noProof/>
                <w:webHidden/>
              </w:rPr>
              <w:tab/>
            </w:r>
            <w:r w:rsidR="00E4090C">
              <w:rPr>
                <w:noProof/>
                <w:webHidden/>
              </w:rPr>
              <w:fldChar w:fldCharType="begin"/>
            </w:r>
            <w:r w:rsidR="00E4090C">
              <w:rPr>
                <w:noProof/>
                <w:webHidden/>
              </w:rPr>
              <w:instrText xml:space="preserve"> PAGEREF _Toc535168846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116B5EDD" w14:textId="77777777" w:rsidR="00E4090C" w:rsidRDefault="006D17E0">
          <w:pPr>
            <w:pStyle w:val="31"/>
            <w:tabs>
              <w:tab w:val="right" w:leader="dot" w:pos="8296"/>
            </w:tabs>
            <w:rPr>
              <w:rFonts w:asciiTheme="minorHAnsi" w:eastAsiaTheme="minorEastAsia" w:hAnsiTheme="minorHAnsi" w:cstheme="minorBidi"/>
              <w:noProof/>
              <w:kern w:val="2"/>
              <w:sz w:val="24"/>
              <w:szCs w:val="24"/>
            </w:rPr>
          </w:pPr>
          <w:hyperlink w:anchor="_Toc535168847" w:history="1">
            <w:r w:rsidR="00E4090C" w:rsidRPr="00731F95">
              <w:rPr>
                <w:rStyle w:val="aff2"/>
                <w:noProof/>
              </w:rPr>
              <w:t>管理端</w:t>
            </w:r>
            <w:r w:rsidR="00E4090C">
              <w:rPr>
                <w:noProof/>
                <w:webHidden/>
              </w:rPr>
              <w:tab/>
            </w:r>
            <w:r w:rsidR="00E4090C">
              <w:rPr>
                <w:noProof/>
                <w:webHidden/>
              </w:rPr>
              <w:fldChar w:fldCharType="begin"/>
            </w:r>
            <w:r w:rsidR="00E4090C">
              <w:rPr>
                <w:noProof/>
                <w:webHidden/>
              </w:rPr>
              <w:instrText xml:space="preserve"> PAGEREF _Toc535168847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5F22F5BC"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48" w:history="1">
            <w:r w:rsidR="00E4090C" w:rsidRPr="00731F95">
              <w:rPr>
                <w:rStyle w:val="aff2"/>
                <w:noProof/>
              </w:rPr>
              <w:t>4</w:t>
            </w:r>
            <w:r w:rsidR="00E4090C">
              <w:rPr>
                <w:rFonts w:asciiTheme="minorHAnsi" w:eastAsiaTheme="minorEastAsia" w:hAnsiTheme="minorHAnsi" w:cstheme="minorBidi"/>
                <w:noProof/>
                <w:kern w:val="2"/>
                <w:sz w:val="24"/>
                <w:szCs w:val="24"/>
              </w:rPr>
              <w:tab/>
            </w:r>
            <w:r w:rsidR="00E4090C" w:rsidRPr="00731F95">
              <w:rPr>
                <w:rStyle w:val="aff2"/>
                <w:noProof/>
              </w:rPr>
              <w:t>运行设计</w:t>
            </w:r>
            <w:r w:rsidR="00E4090C">
              <w:rPr>
                <w:noProof/>
                <w:webHidden/>
              </w:rPr>
              <w:tab/>
            </w:r>
            <w:r w:rsidR="00E4090C">
              <w:rPr>
                <w:noProof/>
                <w:webHidden/>
              </w:rPr>
              <w:fldChar w:fldCharType="begin"/>
            </w:r>
            <w:r w:rsidR="00E4090C">
              <w:rPr>
                <w:noProof/>
                <w:webHidden/>
              </w:rPr>
              <w:instrText xml:space="preserve"> PAGEREF _Toc535168848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5B3A2901"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49" w:history="1">
            <w:r w:rsidR="00E4090C" w:rsidRPr="00731F95">
              <w:rPr>
                <w:rStyle w:val="aff2"/>
                <w:noProof/>
              </w:rPr>
              <w:t>4.1</w:t>
            </w:r>
            <w:r w:rsidR="00E4090C">
              <w:rPr>
                <w:rFonts w:asciiTheme="minorHAnsi" w:eastAsiaTheme="minorEastAsia" w:hAnsiTheme="minorHAnsi" w:cstheme="minorBidi"/>
                <w:noProof/>
                <w:kern w:val="2"/>
                <w:sz w:val="24"/>
                <w:szCs w:val="24"/>
              </w:rPr>
              <w:tab/>
            </w:r>
            <w:r w:rsidR="00E4090C" w:rsidRPr="00731F95">
              <w:rPr>
                <w:rStyle w:val="aff2"/>
                <w:noProof/>
              </w:rPr>
              <w:t>运行模块组合</w:t>
            </w:r>
            <w:r w:rsidR="00E4090C">
              <w:rPr>
                <w:noProof/>
                <w:webHidden/>
              </w:rPr>
              <w:tab/>
            </w:r>
            <w:r w:rsidR="00E4090C">
              <w:rPr>
                <w:noProof/>
                <w:webHidden/>
              </w:rPr>
              <w:fldChar w:fldCharType="begin"/>
            </w:r>
            <w:r w:rsidR="00E4090C">
              <w:rPr>
                <w:noProof/>
                <w:webHidden/>
              </w:rPr>
              <w:instrText xml:space="preserve"> PAGEREF _Toc535168849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6143E0EE"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0" w:history="1">
            <w:r w:rsidR="00E4090C" w:rsidRPr="00731F95">
              <w:rPr>
                <w:rStyle w:val="aff2"/>
                <w:noProof/>
              </w:rPr>
              <w:t>4.2</w:t>
            </w:r>
            <w:r w:rsidR="00E4090C">
              <w:rPr>
                <w:rFonts w:asciiTheme="minorHAnsi" w:eastAsiaTheme="minorEastAsia" w:hAnsiTheme="minorHAnsi" w:cstheme="minorBidi"/>
                <w:noProof/>
                <w:kern w:val="2"/>
                <w:sz w:val="24"/>
                <w:szCs w:val="24"/>
              </w:rPr>
              <w:tab/>
            </w:r>
            <w:r w:rsidR="00E4090C" w:rsidRPr="00731F95">
              <w:rPr>
                <w:rStyle w:val="aff2"/>
                <w:noProof/>
              </w:rPr>
              <w:t>运行控制</w:t>
            </w:r>
            <w:r w:rsidR="00E4090C">
              <w:rPr>
                <w:noProof/>
                <w:webHidden/>
              </w:rPr>
              <w:tab/>
            </w:r>
            <w:r w:rsidR="00E4090C">
              <w:rPr>
                <w:noProof/>
                <w:webHidden/>
              </w:rPr>
              <w:fldChar w:fldCharType="begin"/>
            </w:r>
            <w:r w:rsidR="00E4090C">
              <w:rPr>
                <w:noProof/>
                <w:webHidden/>
              </w:rPr>
              <w:instrText xml:space="preserve"> PAGEREF _Toc535168850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0418F4F0"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1" w:history="1">
            <w:r w:rsidR="00E4090C" w:rsidRPr="00731F95">
              <w:rPr>
                <w:rStyle w:val="aff2"/>
                <w:noProof/>
              </w:rPr>
              <w:t>4.3</w:t>
            </w:r>
            <w:r w:rsidR="00E4090C">
              <w:rPr>
                <w:rFonts w:asciiTheme="minorHAnsi" w:eastAsiaTheme="minorEastAsia" w:hAnsiTheme="minorHAnsi" w:cstheme="minorBidi"/>
                <w:noProof/>
                <w:kern w:val="2"/>
                <w:sz w:val="24"/>
                <w:szCs w:val="24"/>
              </w:rPr>
              <w:tab/>
            </w:r>
            <w:r w:rsidR="00E4090C" w:rsidRPr="00731F95">
              <w:rPr>
                <w:rStyle w:val="aff2"/>
                <w:noProof/>
              </w:rPr>
              <w:t>运行时间</w:t>
            </w:r>
            <w:r w:rsidR="00E4090C">
              <w:rPr>
                <w:noProof/>
                <w:webHidden/>
              </w:rPr>
              <w:tab/>
            </w:r>
            <w:r w:rsidR="00E4090C">
              <w:rPr>
                <w:noProof/>
                <w:webHidden/>
              </w:rPr>
              <w:fldChar w:fldCharType="begin"/>
            </w:r>
            <w:r w:rsidR="00E4090C">
              <w:rPr>
                <w:noProof/>
                <w:webHidden/>
              </w:rPr>
              <w:instrText xml:space="preserve"> PAGEREF _Toc535168851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4C7952EF"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52" w:history="1">
            <w:r w:rsidR="00E4090C" w:rsidRPr="00731F95">
              <w:rPr>
                <w:rStyle w:val="aff2"/>
                <w:noProof/>
              </w:rPr>
              <w:t>5</w:t>
            </w:r>
            <w:r w:rsidR="00E4090C">
              <w:rPr>
                <w:rFonts w:asciiTheme="minorHAnsi" w:eastAsiaTheme="minorEastAsia" w:hAnsiTheme="minorHAnsi" w:cstheme="minorBidi"/>
                <w:noProof/>
                <w:kern w:val="2"/>
                <w:sz w:val="24"/>
                <w:szCs w:val="24"/>
              </w:rPr>
              <w:tab/>
            </w:r>
            <w:r w:rsidR="00E4090C" w:rsidRPr="00731F95">
              <w:rPr>
                <w:rStyle w:val="aff2"/>
                <w:noProof/>
              </w:rPr>
              <w:t>系统数据结构设计</w:t>
            </w:r>
            <w:r w:rsidR="00E4090C">
              <w:rPr>
                <w:noProof/>
                <w:webHidden/>
              </w:rPr>
              <w:tab/>
            </w:r>
            <w:r w:rsidR="00E4090C">
              <w:rPr>
                <w:noProof/>
                <w:webHidden/>
              </w:rPr>
              <w:fldChar w:fldCharType="begin"/>
            </w:r>
            <w:r w:rsidR="00E4090C">
              <w:rPr>
                <w:noProof/>
                <w:webHidden/>
              </w:rPr>
              <w:instrText xml:space="preserve"> PAGEREF _Toc535168852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656F7A0E"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3" w:history="1">
            <w:r w:rsidR="00E4090C" w:rsidRPr="00731F95">
              <w:rPr>
                <w:rStyle w:val="aff2"/>
                <w:noProof/>
              </w:rPr>
              <w:t>5.1</w:t>
            </w:r>
            <w:r w:rsidR="00E4090C">
              <w:rPr>
                <w:rFonts w:asciiTheme="minorHAnsi" w:eastAsiaTheme="minorEastAsia" w:hAnsiTheme="minorHAnsi" w:cstheme="minorBidi"/>
                <w:noProof/>
                <w:kern w:val="2"/>
                <w:sz w:val="24"/>
                <w:szCs w:val="24"/>
              </w:rPr>
              <w:tab/>
            </w:r>
            <w:r w:rsidR="00E4090C" w:rsidRPr="00731F95">
              <w:rPr>
                <w:rStyle w:val="aff2"/>
                <w:noProof/>
              </w:rPr>
              <w:t>逻辑结构设计要点</w:t>
            </w:r>
            <w:r w:rsidR="00E4090C">
              <w:rPr>
                <w:noProof/>
                <w:webHidden/>
              </w:rPr>
              <w:tab/>
            </w:r>
            <w:r w:rsidR="00E4090C">
              <w:rPr>
                <w:noProof/>
                <w:webHidden/>
              </w:rPr>
              <w:fldChar w:fldCharType="begin"/>
            </w:r>
            <w:r w:rsidR="00E4090C">
              <w:rPr>
                <w:noProof/>
                <w:webHidden/>
              </w:rPr>
              <w:instrText xml:space="preserve"> PAGEREF _Toc535168853 \h </w:instrText>
            </w:r>
            <w:r w:rsidR="00E4090C">
              <w:rPr>
                <w:noProof/>
                <w:webHidden/>
              </w:rPr>
            </w:r>
            <w:r w:rsidR="00E4090C">
              <w:rPr>
                <w:noProof/>
                <w:webHidden/>
              </w:rPr>
              <w:fldChar w:fldCharType="separate"/>
            </w:r>
            <w:r w:rsidR="00E4090C">
              <w:rPr>
                <w:noProof/>
                <w:webHidden/>
              </w:rPr>
              <w:t>8</w:t>
            </w:r>
            <w:r w:rsidR="00E4090C">
              <w:rPr>
                <w:noProof/>
                <w:webHidden/>
              </w:rPr>
              <w:fldChar w:fldCharType="end"/>
            </w:r>
          </w:hyperlink>
        </w:p>
        <w:p w14:paraId="00AA661F"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4" w:history="1">
            <w:r w:rsidR="00E4090C" w:rsidRPr="00731F95">
              <w:rPr>
                <w:rStyle w:val="aff2"/>
                <w:noProof/>
              </w:rPr>
              <w:t>5.2</w:t>
            </w:r>
            <w:r w:rsidR="00E4090C">
              <w:rPr>
                <w:rFonts w:asciiTheme="minorHAnsi" w:eastAsiaTheme="minorEastAsia" w:hAnsiTheme="minorHAnsi" w:cstheme="minorBidi"/>
                <w:noProof/>
                <w:kern w:val="2"/>
                <w:sz w:val="24"/>
                <w:szCs w:val="24"/>
              </w:rPr>
              <w:tab/>
            </w:r>
            <w:r w:rsidR="00E4090C" w:rsidRPr="00731F95">
              <w:rPr>
                <w:rStyle w:val="aff2"/>
                <w:noProof/>
              </w:rPr>
              <w:t>物理结构设计要点</w:t>
            </w:r>
            <w:r w:rsidR="00E4090C">
              <w:rPr>
                <w:noProof/>
                <w:webHidden/>
              </w:rPr>
              <w:tab/>
            </w:r>
            <w:r w:rsidR="00E4090C">
              <w:rPr>
                <w:noProof/>
                <w:webHidden/>
              </w:rPr>
              <w:fldChar w:fldCharType="begin"/>
            </w:r>
            <w:r w:rsidR="00E4090C">
              <w:rPr>
                <w:noProof/>
                <w:webHidden/>
              </w:rPr>
              <w:instrText xml:space="preserve"> PAGEREF _Toc535168854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241C707B"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5" w:history="1">
            <w:r w:rsidR="00E4090C" w:rsidRPr="00731F95">
              <w:rPr>
                <w:rStyle w:val="aff2"/>
                <w:noProof/>
              </w:rPr>
              <w:t>5.3</w:t>
            </w:r>
            <w:r w:rsidR="00E4090C">
              <w:rPr>
                <w:rFonts w:asciiTheme="minorHAnsi" w:eastAsiaTheme="minorEastAsia" w:hAnsiTheme="minorHAnsi" w:cstheme="minorBidi"/>
                <w:noProof/>
                <w:kern w:val="2"/>
                <w:sz w:val="24"/>
                <w:szCs w:val="24"/>
              </w:rPr>
              <w:tab/>
            </w:r>
            <w:r w:rsidR="00E4090C" w:rsidRPr="00731F95">
              <w:rPr>
                <w:rStyle w:val="aff2"/>
                <w:noProof/>
              </w:rPr>
              <w:t>数据结构与程序的关系</w:t>
            </w:r>
            <w:r w:rsidR="00E4090C">
              <w:rPr>
                <w:noProof/>
                <w:webHidden/>
              </w:rPr>
              <w:tab/>
            </w:r>
            <w:r w:rsidR="00E4090C">
              <w:rPr>
                <w:noProof/>
                <w:webHidden/>
              </w:rPr>
              <w:fldChar w:fldCharType="begin"/>
            </w:r>
            <w:r w:rsidR="00E4090C">
              <w:rPr>
                <w:noProof/>
                <w:webHidden/>
              </w:rPr>
              <w:instrText xml:space="preserve"> PAGEREF _Toc535168855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213E185" w14:textId="77777777" w:rsidR="00E4090C" w:rsidRDefault="006D17E0">
          <w:pPr>
            <w:pStyle w:val="12"/>
            <w:tabs>
              <w:tab w:val="left" w:pos="420"/>
              <w:tab w:val="right" w:leader="dot" w:pos="8296"/>
            </w:tabs>
            <w:rPr>
              <w:rFonts w:asciiTheme="minorHAnsi" w:eastAsiaTheme="minorEastAsia" w:hAnsiTheme="minorHAnsi" w:cstheme="minorBidi"/>
              <w:noProof/>
              <w:kern w:val="2"/>
              <w:sz w:val="24"/>
              <w:szCs w:val="24"/>
            </w:rPr>
          </w:pPr>
          <w:hyperlink w:anchor="_Toc535168856" w:history="1">
            <w:r w:rsidR="00E4090C" w:rsidRPr="00731F95">
              <w:rPr>
                <w:rStyle w:val="aff2"/>
                <w:noProof/>
              </w:rPr>
              <w:t>6</w:t>
            </w:r>
            <w:r w:rsidR="00E4090C">
              <w:rPr>
                <w:rFonts w:asciiTheme="minorHAnsi" w:eastAsiaTheme="minorEastAsia" w:hAnsiTheme="minorHAnsi" w:cstheme="minorBidi"/>
                <w:noProof/>
                <w:kern w:val="2"/>
                <w:sz w:val="24"/>
                <w:szCs w:val="24"/>
              </w:rPr>
              <w:tab/>
            </w:r>
            <w:r w:rsidR="00E4090C" w:rsidRPr="00731F95">
              <w:rPr>
                <w:rStyle w:val="aff2"/>
                <w:noProof/>
              </w:rPr>
              <w:t>系统出错处理设计</w:t>
            </w:r>
            <w:r w:rsidR="00E4090C">
              <w:rPr>
                <w:noProof/>
                <w:webHidden/>
              </w:rPr>
              <w:tab/>
            </w:r>
            <w:r w:rsidR="00E4090C">
              <w:rPr>
                <w:noProof/>
                <w:webHidden/>
              </w:rPr>
              <w:fldChar w:fldCharType="begin"/>
            </w:r>
            <w:r w:rsidR="00E4090C">
              <w:rPr>
                <w:noProof/>
                <w:webHidden/>
              </w:rPr>
              <w:instrText xml:space="preserve"> PAGEREF _Toc535168856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FBF918D"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7" w:history="1">
            <w:r w:rsidR="00E4090C" w:rsidRPr="00731F95">
              <w:rPr>
                <w:rStyle w:val="aff2"/>
                <w:b/>
                <w:noProof/>
              </w:rPr>
              <w:t>6.1</w:t>
            </w:r>
            <w:r w:rsidR="00E4090C">
              <w:rPr>
                <w:rFonts w:asciiTheme="minorHAnsi" w:eastAsiaTheme="minorEastAsia" w:hAnsiTheme="minorHAnsi" w:cstheme="minorBidi"/>
                <w:noProof/>
                <w:kern w:val="2"/>
                <w:sz w:val="24"/>
                <w:szCs w:val="24"/>
              </w:rPr>
              <w:tab/>
            </w:r>
            <w:r w:rsidR="00E4090C" w:rsidRPr="00731F95">
              <w:rPr>
                <w:rStyle w:val="aff2"/>
                <w:b/>
                <w:noProof/>
              </w:rPr>
              <w:t>出错信息</w:t>
            </w:r>
            <w:r w:rsidR="00E4090C">
              <w:rPr>
                <w:noProof/>
                <w:webHidden/>
              </w:rPr>
              <w:tab/>
            </w:r>
            <w:r w:rsidR="00E4090C">
              <w:rPr>
                <w:noProof/>
                <w:webHidden/>
              </w:rPr>
              <w:fldChar w:fldCharType="begin"/>
            </w:r>
            <w:r w:rsidR="00E4090C">
              <w:rPr>
                <w:noProof/>
                <w:webHidden/>
              </w:rPr>
              <w:instrText xml:space="preserve"> PAGEREF _Toc535168857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33FDBE9"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8" w:history="1">
            <w:r w:rsidR="00E4090C" w:rsidRPr="00731F95">
              <w:rPr>
                <w:rStyle w:val="aff2"/>
                <w:b/>
                <w:noProof/>
              </w:rPr>
              <w:t>6.2</w:t>
            </w:r>
            <w:r w:rsidR="00E4090C">
              <w:rPr>
                <w:rFonts w:asciiTheme="minorHAnsi" w:eastAsiaTheme="minorEastAsia" w:hAnsiTheme="minorHAnsi" w:cstheme="minorBidi"/>
                <w:noProof/>
                <w:kern w:val="2"/>
                <w:sz w:val="24"/>
                <w:szCs w:val="24"/>
              </w:rPr>
              <w:tab/>
            </w:r>
            <w:r w:rsidR="00E4090C" w:rsidRPr="00731F95">
              <w:rPr>
                <w:rStyle w:val="aff2"/>
                <w:b/>
                <w:noProof/>
              </w:rPr>
              <w:t>补救措施</w:t>
            </w:r>
            <w:r w:rsidR="00E4090C">
              <w:rPr>
                <w:noProof/>
                <w:webHidden/>
              </w:rPr>
              <w:tab/>
            </w:r>
            <w:r w:rsidR="00E4090C">
              <w:rPr>
                <w:noProof/>
                <w:webHidden/>
              </w:rPr>
              <w:fldChar w:fldCharType="begin"/>
            </w:r>
            <w:r w:rsidR="00E4090C">
              <w:rPr>
                <w:noProof/>
                <w:webHidden/>
              </w:rPr>
              <w:instrText xml:space="preserve"> PAGEREF _Toc535168858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73E46610" w14:textId="77777777" w:rsidR="00E4090C" w:rsidRDefault="006D17E0">
          <w:pPr>
            <w:pStyle w:val="21"/>
            <w:tabs>
              <w:tab w:val="left" w:pos="1260"/>
              <w:tab w:val="right" w:leader="dot" w:pos="8296"/>
            </w:tabs>
            <w:rPr>
              <w:rFonts w:asciiTheme="minorHAnsi" w:eastAsiaTheme="minorEastAsia" w:hAnsiTheme="minorHAnsi" w:cstheme="minorBidi"/>
              <w:noProof/>
              <w:kern w:val="2"/>
              <w:sz w:val="24"/>
              <w:szCs w:val="24"/>
            </w:rPr>
          </w:pPr>
          <w:hyperlink w:anchor="_Toc535168859" w:history="1">
            <w:r w:rsidR="00E4090C" w:rsidRPr="00731F95">
              <w:rPr>
                <w:rStyle w:val="aff2"/>
                <w:b/>
                <w:noProof/>
              </w:rPr>
              <w:t>6.3</w:t>
            </w:r>
            <w:r w:rsidR="00E4090C">
              <w:rPr>
                <w:rFonts w:asciiTheme="minorHAnsi" w:eastAsiaTheme="minorEastAsia" w:hAnsiTheme="minorHAnsi" w:cstheme="minorBidi"/>
                <w:noProof/>
                <w:kern w:val="2"/>
                <w:sz w:val="24"/>
                <w:szCs w:val="24"/>
              </w:rPr>
              <w:tab/>
            </w:r>
            <w:r w:rsidR="00E4090C" w:rsidRPr="00731F95">
              <w:rPr>
                <w:rStyle w:val="aff2"/>
                <w:b/>
                <w:noProof/>
              </w:rPr>
              <w:t>系统维护设计</w:t>
            </w:r>
            <w:r w:rsidR="00E4090C">
              <w:rPr>
                <w:noProof/>
                <w:webHidden/>
              </w:rPr>
              <w:tab/>
            </w:r>
            <w:r w:rsidR="00E4090C">
              <w:rPr>
                <w:noProof/>
                <w:webHidden/>
              </w:rPr>
              <w:fldChar w:fldCharType="begin"/>
            </w:r>
            <w:r w:rsidR="00E4090C">
              <w:rPr>
                <w:noProof/>
                <w:webHidden/>
              </w:rPr>
              <w:instrText xml:space="preserve"> PAGEREF _Toc535168859 \h </w:instrText>
            </w:r>
            <w:r w:rsidR="00E4090C">
              <w:rPr>
                <w:noProof/>
                <w:webHidden/>
              </w:rPr>
            </w:r>
            <w:r w:rsidR="00E4090C">
              <w:rPr>
                <w:noProof/>
                <w:webHidden/>
              </w:rPr>
              <w:fldChar w:fldCharType="separate"/>
            </w:r>
            <w:r w:rsidR="00E4090C">
              <w:rPr>
                <w:noProof/>
                <w:webHidden/>
              </w:rPr>
              <w:t>32</w:t>
            </w:r>
            <w:r w:rsidR="00E4090C">
              <w:rPr>
                <w:noProof/>
                <w:webHidden/>
              </w:rPr>
              <w:fldChar w:fldCharType="end"/>
            </w:r>
          </w:hyperlink>
        </w:p>
        <w:p w14:paraId="30D08396" w14:textId="77777777" w:rsidR="00692D42" w:rsidRDefault="00505CA7">
          <w:pPr>
            <w:rPr>
              <w:lang w:val="zh-CN"/>
            </w:rPr>
          </w:pPr>
          <w:r>
            <w:rPr>
              <w:bCs/>
              <w:lang w:val="zh-CN"/>
            </w:rPr>
            <w:fldChar w:fldCharType="end"/>
          </w:r>
        </w:p>
      </w:sdtContent>
    </w:sdt>
    <w:p w14:paraId="4A54DE38" w14:textId="77777777" w:rsidR="00692D42" w:rsidRDefault="00692D42"/>
    <w:p w14:paraId="34DDE42F" w14:textId="77777777" w:rsidR="00692D42" w:rsidRDefault="00692D42"/>
    <w:p w14:paraId="3F87B0BF" w14:textId="77777777" w:rsidR="00692D42" w:rsidRDefault="00692D42"/>
    <w:p w14:paraId="539468C6" w14:textId="77777777" w:rsidR="00692D42" w:rsidRDefault="00692D42"/>
    <w:p w14:paraId="7F846884" w14:textId="77777777" w:rsidR="00692D42" w:rsidRDefault="00692D42"/>
    <w:p w14:paraId="15AA8212" w14:textId="77777777" w:rsidR="00692D42" w:rsidRDefault="00692D42"/>
    <w:p w14:paraId="494CB897" w14:textId="77777777" w:rsidR="00692D42" w:rsidRDefault="00692D42"/>
    <w:p w14:paraId="1F5260B5" w14:textId="77777777" w:rsidR="00692D42" w:rsidRDefault="00692D42"/>
    <w:p w14:paraId="3654D027" w14:textId="77777777" w:rsidR="00692D42" w:rsidRDefault="00692D42"/>
    <w:p w14:paraId="6EC23E2F" w14:textId="77777777" w:rsidR="00692D42" w:rsidRDefault="00692D42"/>
    <w:p w14:paraId="2CD87EFF" w14:textId="77777777" w:rsidR="00692D42" w:rsidRDefault="00692D42"/>
    <w:p w14:paraId="088CC219" w14:textId="77777777" w:rsidR="00692D42" w:rsidRDefault="00692D42"/>
    <w:p w14:paraId="1AFEFB2C" w14:textId="77777777" w:rsidR="00692D42" w:rsidRDefault="00692D42"/>
    <w:p w14:paraId="42F68267" w14:textId="77777777" w:rsidR="00692D42" w:rsidRDefault="00692D42"/>
    <w:p w14:paraId="05F584D6" w14:textId="77777777" w:rsidR="00692D42" w:rsidRDefault="00692D42"/>
    <w:p w14:paraId="36F5A9EF" w14:textId="77777777" w:rsidR="00692D42" w:rsidRDefault="00692D42"/>
    <w:p w14:paraId="09850567" w14:textId="77777777" w:rsidR="00692D42" w:rsidRDefault="00692D42"/>
    <w:p w14:paraId="4F2CF026" w14:textId="77777777" w:rsidR="00692D42" w:rsidRDefault="00692D42"/>
    <w:p w14:paraId="0A05B055" w14:textId="77777777" w:rsidR="00692D42" w:rsidRDefault="00505CA7">
      <w:pPr>
        <w:pStyle w:val="a"/>
      </w:pPr>
      <w:bookmarkStart w:id="11" w:name="_Toc29712"/>
      <w:bookmarkStart w:id="12" w:name="_Toc535168820"/>
      <w:r>
        <w:rPr>
          <w:rFonts w:hint="eastAsia"/>
        </w:rPr>
        <w:t>引言</w:t>
      </w:r>
      <w:bookmarkEnd w:id="11"/>
      <w:bookmarkEnd w:id="12"/>
    </w:p>
    <w:p w14:paraId="174A6E25" w14:textId="77777777" w:rsidR="00692D42" w:rsidRDefault="00505CA7">
      <w:pPr>
        <w:pStyle w:val="a0"/>
      </w:pPr>
      <w:bookmarkStart w:id="13" w:name="_Toc629"/>
      <w:bookmarkStart w:id="14" w:name="_Toc535168821"/>
      <w:r>
        <w:rPr>
          <w:rFonts w:hint="eastAsia"/>
        </w:rPr>
        <w:t>编写</w:t>
      </w:r>
      <w:r>
        <w:t>目的</w:t>
      </w:r>
      <w:bookmarkEnd w:id="13"/>
      <w:bookmarkEnd w:id="14"/>
    </w:p>
    <w:p w14:paraId="1D703CF0" w14:textId="77777777" w:rsidR="00DD104B" w:rsidRDefault="00DD104B" w:rsidP="00DD104B">
      <w:pPr>
        <w:ind w:firstLine="420"/>
      </w:pPr>
      <w:r>
        <w:t xml:space="preserve">设计软件结构的具体任务是将一个复杂系统按功能进行模块划分、建立模块的层次结构及调用关系、确定模块间的接口及人机界面等。数据结构设计包括数据特征的描述、确定数据的结构特性、以及数据库的设计。 </w:t>
      </w:r>
    </w:p>
    <w:p w14:paraId="75DE7F34" w14:textId="77777777" w:rsidR="00DD104B" w:rsidRDefault="00DD104B" w:rsidP="00DD104B">
      <w:pPr>
        <w:ind w:firstLine="420"/>
      </w:pPr>
      <w:r>
        <w:t>此概要设计说明书是为了说明整个系统的体系架构，以及需求用例的各个功能点在架构中的体现，为系统的详细设计人员进行详细设计师的输入参考文档。</w:t>
      </w:r>
    </w:p>
    <w:p w14:paraId="73C2DAAF" w14:textId="77777777" w:rsidR="00692D42" w:rsidRDefault="00692D42">
      <w:pPr>
        <w:ind w:firstLine="420"/>
      </w:pPr>
    </w:p>
    <w:p w14:paraId="154C61E4" w14:textId="77777777" w:rsidR="00692D42" w:rsidRDefault="00505CA7">
      <w:pPr>
        <w:pStyle w:val="a0"/>
      </w:pPr>
      <w:bookmarkStart w:id="15" w:name="_Toc13728"/>
      <w:bookmarkStart w:id="16" w:name="_Toc535168822"/>
      <w:r>
        <w:rPr>
          <w:rFonts w:hint="eastAsia"/>
        </w:rPr>
        <w:t>背景</w:t>
      </w:r>
      <w:bookmarkEnd w:id="15"/>
      <w:bookmarkEnd w:id="16"/>
    </w:p>
    <w:p w14:paraId="2E54141D" w14:textId="77777777" w:rsidR="00692D42" w:rsidRDefault="00505CA7">
      <w:pPr>
        <w:ind w:firstLine="420"/>
      </w:pPr>
      <w:r>
        <w:rPr>
          <w:rFonts w:hint="eastAsia"/>
        </w:rPr>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t>app。</w:t>
      </w:r>
    </w:p>
    <w:p w14:paraId="6A945D6C" w14:textId="77777777" w:rsidR="00692D42" w:rsidRDefault="00DD104B">
      <w:r>
        <w:rPr>
          <w:rFonts w:hint="eastAsia"/>
        </w:rPr>
        <w:tab/>
        <w:t>说明：</w:t>
      </w:r>
    </w:p>
    <w:p w14:paraId="58D0DD9C" w14:textId="77777777" w:rsidR="00DD104B" w:rsidRDefault="00DD104B" w:rsidP="00DD104B">
      <w:pPr>
        <w:pStyle w:val="aff9"/>
        <w:numPr>
          <w:ilvl w:val="0"/>
          <w:numId w:val="13"/>
        </w:numPr>
        <w:ind w:firstLineChars="0"/>
      </w:pPr>
      <w:r>
        <w:rPr>
          <w:rFonts w:hint="eastAsia"/>
        </w:rPr>
        <w:t>待开发软件系统名称：渔乐生活</w:t>
      </w:r>
      <w:r>
        <w:rPr>
          <w:rFonts w:hint="eastAsia"/>
        </w:rPr>
        <w:t>App</w:t>
      </w:r>
    </w:p>
    <w:p w14:paraId="5FD2A0A8" w14:textId="77777777" w:rsidR="00DD104B" w:rsidRDefault="00DD104B" w:rsidP="00DD104B">
      <w:pPr>
        <w:pStyle w:val="aff9"/>
        <w:numPr>
          <w:ilvl w:val="0"/>
          <w:numId w:val="13"/>
        </w:numPr>
        <w:ind w:firstLineChars="0"/>
      </w:pPr>
      <w:r>
        <w:rPr>
          <w:rFonts w:hint="eastAsia"/>
        </w:rPr>
        <w:t>此项目的任务提出者：杨枨教授，侯宏仑教授</w:t>
      </w:r>
    </w:p>
    <w:p w14:paraId="2E6A37F5" w14:textId="77777777" w:rsidR="00DD104B" w:rsidRDefault="00DD104B" w:rsidP="00DD104B">
      <w:pPr>
        <w:pStyle w:val="aff9"/>
        <w:numPr>
          <w:ilvl w:val="0"/>
          <w:numId w:val="13"/>
        </w:numPr>
        <w:ind w:firstLineChars="0"/>
      </w:pPr>
      <w:r>
        <w:rPr>
          <w:rFonts w:hint="eastAsia"/>
        </w:rPr>
        <w:t>开发者：</w:t>
      </w:r>
      <w:r>
        <w:rPr>
          <w:rFonts w:hint="eastAsia"/>
        </w:rPr>
        <w:t>PRD2018-G07</w:t>
      </w:r>
      <w:r>
        <w:rPr>
          <w:rFonts w:hint="eastAsia"/>
        </w:rPr>
        <w:t>小组</w:t>
      </w:r>
    </w:p>
    <w:p w14:paraId="3BF16D33" w14:textId="77777777" w:rsidR="00DD104B" w:rsidRDefault="00DD104B" w:rsidP="00DD104B">
      <w:pPr>
        <w:pStyle w:val="aff9"/>
        <w:numPr>
          <w:ilvl w:val="0"/>
          <w:numId w:val="13"/>
        </w:numPr>
        <w:ind w:firstLineChars="0"/>
      </w:pPr>
      <w:r>
        <w:rPr>
          <w:rFonts w:hint="eastAsia"/>
        </w:rPr>
        <w:t>用户以及将运行该软件的计算站：阿里云服务器以及用户的手机</w:t>
      </w:r>
    </w:p>
    <w:p w14:paraId="37F70409" w14:textId="77777777" w:rsidR="00692D42" w:rsidRDefault="00692D42"/>
    <w:p w14:paraId="1A62A430" w14:textId="77777777" w:rsidR="00692D42" w:rsidRDefault="00505CA7">
      <w:pPr>
        <w:pStyle w:val="a0"/>
      </w:pPr>
      <w:bookmarkStart w:id="17" w:name="_Toc535168823"/>
      <w:r>
        <w:rPr>
          <w:rFonts w:hint="eastAsia"/>
        </w:rPr>
        <w:t>定义</w:t>
      </w:r>
      <w:bookmarkEnd w:id="17"/>
    </w:p>
    <w:p w14:paraId="554193E3" w14:textId="77777777" w:rsidR="00692D42" w:rsidRPr="00505CA7" w:rsidRDefault="00DD104B" w:rsidP="00DD104B">
      <w:pPr>
        <w:ind w:left="420"/>
      </w:pPr>
      <w:r>
        <w:rPr>
          <w:rFonts w:hint="eastAsia"/>
        </w:rPr>
        <w:lastRenderedPageBreak/>
        <w:t>暂无</w:t>
      </w:r>
    </w:p>
    <w:p w14:paraId="4FD34C1F" w14:textId="77777777" w:rsidR="00692D42" w:rsidRDefault="00505CA7">
      <w:pPr>
        <w:pStyle w:val="a0"/>
      </w:pPr>
      <w:bookmarkStart w:id="18" w:name="_Toc12095"/>
      <w:bookmarkStart w:id="19" w:name="_Toc535168824"/>
      <w:r>
        <w:rPr>
          <w:rFonts w:hint="eastAsia"/>
        </w:rPr>
        <w:t>参考</w:t>
      </w:r>
      <w:r>
        <w:t>资料</w:t>
      </w:r>
      <w:bookmarkEnd w:id="18"/>
      <w:bookmarkEnd w:id="19"/>
    </w:p>
    <w:p w14:paraId="781C273C" w14:textId="77777777" w:rsidR="00692D42" w:rsidRPr="00DD104B" w:rsidRDefault="00505CA7">
      <w:r>
        <w:t xml:space="preserve">[1] </w:t>
      </w:r>
      <w:r w:rsidR="00DD104B">
        <w:rPr>
          <w:rFonts w:hint="eastAsia"/>
        </w:rPr>
        <w:t>PRD2018-G07-需求规格说明书（GB856T-88）</w:t>
      </w:r>
    </w:p>
    <w:p w14:paraId="6B1A312A" w14:textId="77777777" w:rsidR="00692D42" w:rsidRDefault="00505CA7">
      <w:r>
        <w:t>[2] 软件项目管理（原书第8版） [Software Project Management Eighth Edition]</w:t>
      </w:r>
    </w:p>
    <w:p w14:paraId="66DD0893" w14:textId="77777777" w:rsidR="00692D42" w:rsidRDefault="00505CA7">
      <w:r>
        <w:t xml:space="preserve">[3] 张海藩,牟永敏.软件工程导论（第六版） </w:t>
      </w:r>
    </w:p>
    <w:p w14:paraId="489ED408" w14:textId="77777777" w:rsidR="00692D42" w:rsidRDefault="00505CA7">
      <w:r>
        <w:t>[4] GB</w:t>
      </w:r>
      <w:r>
        <w:rPr>
          <w:rFonts w:hint="eastAsia"/>
        </w:rPr>
        <w:t>/</w:t>
      </w:r>
      <w:r>
        <w:t>T</w:t>
      </w:r>
      <w:r>
        <w:rPr>
          <w:rFonts w:hint="eastAsia"/>
        </w:rPr>
        <w:t xml:space="preserve"> </w:t>
      </w:r>
      <w:r>
        <w:t>8567-2006.国标《计算机软件文档编制规范》</w:t>
      </w:r>
    </w:p>
    <w:p w14:paraId="77F0E4CE" w14:textId="79561E93" w:rsidR="00692D42" w:rsidRDefault="00505CA7">
      <w:r>
        <w:t>[5] GB/T</w:t>
      </w:r>
      <w:r>
        <w:rPr>
          <w:rFonts w:hint="eastAsia"/>
        </w:rPr>
        <w:t xml:space="preserve"> </w:t>
      </w:r>
      <w:r>
        <w:t>19000—2008/ISO9000.国标《质量管理体系基础和术语》</w:t>
      </w:r>
    </w:p>
    <w:p w14:paraId="1E27B174" w14:textId="77777777" w:rsidR="00692D42" w:rsidRDefault="00692D42"/>
    <w:p w14:paraId="73CF6E01" w14:textId="77777777" w:rsidR="00692D42" w:rsidRDefault="00505CA7">
      <w:pPr>
        <w:pStyle w:val="a"/>
      </w:pPr>
      <w:bookmarkStart w:id="20" w:name="_Toc535168825"/>
      <w:r>
        <w:rPr>
          <w:rFonts w:hint="eastAsia"/>
        </w:rPr>
        <w:t>总体设计</w:t>
      </w:r>
      <w:bookmarkEnd w:id="20"/>
    </w:p>
    <w:p w14:paraId="77BC0569" w14:textId="77777777" w:rsidR="00692D42" w:rsidRDefault="00505CA7">
      <w:pPr>
        <w:pStyle w:val="a0"/>
      </w:pPr>
      <w:bookmarkStart w:id="21" w:name="_Toc535168826"/>
      <w:r>
        <w:rPr>
          <w:rFonts w:hint="eastAsia"/>
        </w:rPr>
        <w:t>需求规定</w:t>
      </w:r>
      <w:bookmarkEnd w:id="21"/>
    </w:p>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1F6D19" w14:paraId="5765FEFE" w14:textId="77777777" w:rsidTr="001F6D1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A0A3B7E" w14:textId="38CD4EEC" w:rsidR="001F6D19" w:rsidRDefault="001F6D19" w:rsidP="001F6D19">
            <w:pPr>
              <w:jc w:val="center"/>
              <w:rPr>
                <w:b/>
                <w:szCs w:val="21"/>
              </w:rPr>
            </w:pPr>
            <w:r>
              <w:rPr>
                <w:rFonts w:hint="eastAsia"/>
                <w:b/>
                <w:szCs w:val="21"/>
              </w:rPr>
              <w:t>功能</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7599376C" w14:textId="35F84196" w:rsidR="001F6D19" w:rsidRDefault="001F6D19" w:rsidP="001F6D19">
            <w:pPr>
              <w:jc w:val="center"/>
              <w:rPr>
                <w:b/>
                <w:szCs w:val="21"/>
              </w:rPr>
            </w:pPr>
            <w:r>
              <w:rPr>
                <w:rFonts w:hint="eastAsia"/>
                <w:b/>
                <w:szCs w:val="21"/>
              </w:rPr>
              <w:t>输入</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1F024BF" w14:textId="3DB9475A" w:rsidR="001F6D19" w:rsidRDefault="001F6D19" w:rsidP="001F6D19">
            <w:pPr>
              <w:rPr>
                <w:b/>
                <w:szCs w:val="21"/>
              </w:rPr>
            </w:pPr>
            <w:r>
              <w:rPr>
                <w:rFonts w:hint="eastAsia"/>
                <w:b/>
                <w:szCs w:val="21"/>
              </w:rPr>
              <w:t>处理</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44BE6643" w14:textId="2689768F" w:rsidR="001F6D19" w:rsidRDefault="001F6D19" w:rsidP="001F6D19">
            <w:pPr>
              <w:rPr>
                <w:b/>
                <w:szCs w:val="21"/>
              </w:rPr>
            </w:pPr>
            <w:r>
              <w:rPr>
                <w:rFonts w:hint="eastAsia"/>
                <w:b/>
                <w:szCs w:val="21"/>
              </w:rPr>
              <w:t>输出</w:t>
            </w:r>
          </w:p>
        </w:tc>
      </w:tr>
    </w:tbl>
    <w:p w14:paraId="03288077" w14:textId="77777777" w:rsidR="00692D42" w:rsidRDefault="00505CA7">
      <w:pPr>
        <w:pStyle w:val="a0"/>
      </w:pPr>
      <w:bookmarkStart w:id="22" w:name="_Toc535168827"/>
      <w:r>
        <w:rPr>
          <w:rFonts w:hint="eastAsia"/>
        </w:rPr>
        <w:t>运行环境</w:t>
      </w:r>
      <w:bookmarkEnd w:id="22"/>
    </w:p>
    <w:p w14:paraId="4FB9F0D1" w14:textId="77777777" w:rsidR="001F6D19" w:rsidRDefault="001F6D19" w:rsidP="001F6D19">
      <w:pPr>
        <w:pStyle w:val="3"/>
      </w:pPr>
      <w:bookmarkStart w:id="23" w:name="_Toc25669"/>
      <w:bookmarkStart w:id="24" w:name="_Toc504028863"/>
      <w:bookmarkStart w:id="25" w:name="_Toc23415"/>
      <w:bookmarkStart w:id="26" w:name="_Toc535168828"/>
      <w:r>
        <w:rPr>
          <w:rFonts w:hint="eastAsia"/>
        </w:rPr>
        <w:t>服务器</w:t>
      </w:r>
      <w:bookmarkEnd w:id="23"/>
      <w:bookmarkEnd w:id="24"/>
      <w:bookmarkEnd w:id="25"/>
      <w:bookmarkEnd w:id="26"/>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6774"/>
      </w:tblGrid>
      <w:tr w:rsidR="001F6D19" w14:paraId="1C631144" w14:textId="77777777" w:rsidTr="001F6D19">
        <w:tc>
          <w:tcPr>
            <w:tcW w:w="1748" w:type="dxa"/>
          </w:tcPr>
          <w:p w14:paraId="2B58595E" w14:textId="77777777" w:rsidR="001F6D19" w:rsidRDefault="001F6D19" w:rsidP="001F6D19">
            <w:pPr>
              <w:jc w:val="center"/>
            </w:pPr>
            <w:bookmarkStart w:id="27" w:name="_Toc504028864"/>
            <w:r>
              <w:rPr>
                <w:rFonts w:hint="eastAsia"/>
              </w:rPr>
              <w:t>操作系统</w:t>
            </w:r>
          </w:p>
        </w:tc>
        <w:tc>
          <w:tcPr>
            <w:tcW w:w="6774" w:type="dxa"/>
          </w:tcPr>
          <w:p w14:paraId="77694403" w14:textId="77777777" w:rsidR="001F6D19" w:rsidRDefault="001F6D19" w:rsidP="001F6D19">
            <w:pPr>
              <w:jc w:val="center"/>
            </w:pPr>
            <w:r>
              <w:rPr>
                <w:rFonts w:asciiTheme="minorEastAsia" w:eastAsiaTheme="minorEastAsia" w:hAnsiTheme="minorEastAsia" w:cstheme="minorEastAsia" w:hint="eastAsia"/>
                <w:color w:val="333333"/>
                <w:szCs w:val="21"/>
                <w:shd w:val="clear" w:color="auto" w:fill="FFFFFF"/>
              </w:rPr>
              <w:t>Windows Server 2012 R2 数据中心版</w:t>
            </w:r>
          </w:p>
        </w:tc>
      </w:tr>
      <w:tr w:rsidR="001F6D19" w14:paraId="6642E657" w14:textId="77777777" w:rsidTr="001F6D19">
        <w:tc>
          <w:tcPr>
            <w:tcW w:w="1748" w:type="dxa"/>
          </w:tcPr>
          <w:p w14:paraId="1F9A2004" w14:textId="77777777" w:rsidR="001F6D19" w:rsidRDefault="001F6D19" w:rsidP="001F6D19">
            <w:pPr>
              <w:jc w:val="center"/>
            </w:pPr>
            <w:r>
              <w:rPr>
                <w:rFonts w:hint="eastAsia"/>
              </w:rPr>
              <w:t>服务器</w:t>
            </w:r>
          </w:p>
        </w:tc>
        <w:tc>
          <w:tcPr>
            <w:tcW w:w="6774" w:type="dxa"/>
          </w:tcPr>
          <w:p w14:paraId="76CB09C6" w14:textId="77777777" w:rsidR="001F6D19" w:rsidRDefault="001F6D19" w:rsidP="001F6D19">
            <w:pPr>
              <w:jc w:val="center"/>
            </w:pPr>
            <w:r>
              <w:rPr>
                <w:rFonts w:hint="eastAsia"/>
              </w:rPr>
              <w:t>阿里云</w:t>
            </w:r>
          </w:p>
        </w:tc>
      </w:tr>
      <w:tr w:rsidR="001F6D19" w14:paraId="0C3DCDF6" w14:textId="77777777" w:rsidTr="001F6D19">
        <w:tc>
          <w:tcPr>
            <w:tcW w:w="1748" w:type="dxa"/>
          </w:tcPr>
          <w:p w14:paraId="2F8B89B9" w14:textId="77777777" w:rsidR="001F6D19" w:rsidRDefault="001F6D19" w:rsidP="001F6D19">
            <w:pPr>
              <w:jc w:val="center"/>
            </w:pPr>
            <w:r>
              <w:rPr>
                <w:rFonts w:hint="eastAsia"/>
              </w:rPr>
              <w:t>数据库</w:t>
            </w:r>
          </w:p>
        </w:tc>
        <w:tc>
          <w:tcPr>
            <w:tcW w:w="6774" w:type="dxa"/>
          </w:tcPr>
          <w:p w14:paraId="172F4A30" w14:textId="77777777" w:rsidR="001F6D19" w:rsidRDefault="001F6D19" w:rsidP="001F6D19">
            <w:pPr>
              <w:jc w:val="center"/>
            </w:pPr>
            <w:r>
              <w:rPr>
                <w:rFonts w:hint="eastAsia"/>
              </w:rPr>
              <w:t>Mysql8.0</w:t>
            </w:r>
          </w:p>
        </w:tc>
      </w:tr>
      <w:tr w:rsidR="001F6D19" w14:paraId="77AC613A" w14:textId="77777777" w:rsidTr="001F6D19">
        <w:tc>
          <w:tcPr>
            <w:tcW w:w="1748" w:type="dxa"/>
          </w:tcPr>
          <w:p w14:paraId="3A130486" w14:textId="77777777" w:rsidR="001F6D19" w:rsidRDefault="001F6D19" w:rsidP="001F6D19">
            <w:pPr>
              <w:jc w:val="center"/>
            </w:pPr>
            <w:r>
              <w:rPr>
                <w:rFonts w:hint="eastAsia"/>
              </w:rPr>
              <w:t>内存</w:t>
            </w:r>
          </w:p>
        </w:tc>
        <w:tc>
          <w:tcPr>
            <w:tcW w:w="6774" w:type="dxa"/>
          </w:tcPr>
          <w:p w14:paraId="06A15E54" w14:textId="77777777" w:rsidR="001F6D19" w:rsidRDefault="001F6D19" w:rsidP="001F6D19">
            <w:pPr>
              <w:jc w:val="center"/>
            </w:pPr>
            <w:r>
              <w:rPr>
                <w:rFonts w:hint="eastAsia"/>
              </w:rPr>
              <w:t>32G</w:t>
            </w:r>
          </w:p>
        </w:tc>
      </w:tr>
      <w:tr w:rsidR="001F6D19" w14:paraId="10AD037D" w14:textId="77777777" w:rsidTr="001F6D19">
        <w:tc>
          <w:tcPr>
            <w:tcW w:w="1748" w:type="dxa"/>
          </w:tcPr>
          <w:p w14:paraId="2B1AEE6D" w14:textId="77777777" w:rsidR="001F6D19" w:rsidRDefault="001F6D19" w:rsidP="001F6D19">
            <w:pPr>
              <w:jc w:val="center"/>
            </w:pPr>
            <w:r>
              <w:rPr>
                <w:rFonts w:hint="eastAsia"/>
              </w:rPr>
              <w:t>使用带宽</w:t>
            </w:r>
          </w:p>
        </w:tc>
        <w:tc>
          <w:tcPr>
            <w:tcW w:w="6774" w:type="dxa"/>
          </w:tcPr>
          <w:p w14:paraId="433984EB" w14:textId="77777777" w:rsidR="001F6D19" w:rsidRDefault="001F6D19" w:rsidP="001F6D19">
            <w:pPr>
              <w:jc w:val="center"/>
            </w:pPr>
            <w:r>
              <w:rPr>
                <w:rFonts w:hint="eastAsia"/>
              </w:rPr>
              <w:t>100M</w:t>
            </w:r>
          </w:p>
        </w:tc>
      </w:tr>
      <w:tr w:rsidR="001F6D19" w14:paraId="5D4750FD" w14:textId="77777777" w:rsidTr="001F6D19">
        <w:tc>
          <w:tcPr>
            <w:tcW w:w="1748" w:type="dxa"/>
          </w:tcPr>
          <w:p w14:paraId="586B9D43" w14:textId="77777777" w:rsidR="001F6D19" w:rsidRDefault="001F6D19" w:rsidP="001F6D19">
            <w:pPr>
              <w:jc w:val="center"/>
            </w:pPr>
            <w:r>
              <w:rPr>
                <w:rFonts w:hint="eastAsia"/>
              </w:rPr>
              <w:t>硬盘</w:t>
            </w:r>
          </w:p>
        </w:tc>
        <w:tc>
          <w:tcPr>
            <w:tcW w:w="6774" w:type="dxa"/>
          </w:tcPr>
          <w:p w14:paraId="337CFECA" w14:textId="77777777" w:rsidR="001F6D19" w:rsidRDefault="001F6D19" w:rsidP="001F6D19">
            <w:pPr>
              <w:jc w:val="center"/>
            </w:pPr>
            <w:r>
              <w:rPr>
                <w:rFonts w:hint="eastAsia"/>
              </w:rPr>
              <w:t>40T SSD</w:t>
            </w:r>
          </w:p>
        </w:tc>
      </w:tr>
    </w:tbl>
    <w:p w14:paraId="13FAF04D" w14:textId="77777777" w:rsidR="001F6D19" w:rsidRDefault="001F6D19" w:rsidP="001F6D19"/>
    <w:p w14:paraId="1CE16D27" w14:textId="77777777" w:rsidR="001F6D19" w:rsidRDefault="001F6D19" w:rsidP="001F6D19">
      <w:pPr>
        <w:pStyle w:val="3"/>
      </w:pPr>
      <w:bookmarkStart w:id="28" w:name="_Toc26260"/>
      <w:bookmarkStart w:id="29" w:name="_Toc25385"/>
      <w:bookmarkStart w:id="30" w:name="_Toc14796"/>
      <w:bookmarkStart w:id="31" w:name="_Toc535168829"/>
      <w:r>
        <w:rPr>
          <w:rFonts w:hint="eastAsia"/>
        </w:rPr>
        <w:t>客户端</w:t>
      </w:r>
      <w:bookmarkEnd w:id="27"/>
      <w:bookmarkEnd w:id="28"/>
      <w:bookmarkEnd w:id="29"/>
      <w:bookmarkEnd w:id="30"/>
      <w:bookmarkEnd w:id="31"/>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8"/>
        <w:gridCol w:w="6774"/>
      </w:tblGrid>
      <w:tr w:rsidR="001F6D19" w14:paraId="10ADF60A" w14:textId="77777777" w:rsidTr="001F6D19">
        <w:tc>
          <w:tcPr>
            <w:tcW w:w="1748" w:type="dxa"/>
          </w:tcPr>
          <w:p w14:paraId="0F2526F8" w14:textId="77777777" w:rsidR="001F6D19" w:rsidRDefault="001F6D19" w:rsidP="001F6D19">
            <w:pPr>
              <w:jc w:val="center"/>
            </w:pPr>
            <w:r>
              <w:rPr>
                <w:rFonts w:hint="eastAsia"/>
              </w:rPr>
              <w:t>操作系统</w:t>
            </w:r>
          </w:p>
        </w:tc>
        <w:tc>
          <w:tcPr>
            <w:tcW w:w="6774" w:type="dxa"/>
          </w:tcPr>
          <w:p w14:paraId="1F54BB9B" w14:textId="77777777" w:rsidR="001F6D19" w:rsidRDefault="001F6D19" w:rsidP="001F6D19">
            <w:pPr>
              <w:jc w:val="center"/>
            </w:pPr>
            <w:r>
              <w:rPr>
                <w:rFonts w:hint="eastAsia"/>
              </w:rPr>
              <w:t>IOS、Android</w:t>
            </w:r>
          </w:p>
        </w:tc>
      </w:tr>
    </w:tbl>
    <w:p w14:paraId="43D4F753" w14:textId="77777777" w:rsidR="00692D42" w:rsidRDefault="00692D42"/>
    <w:p w14:paraId="0DD8D489" w14:textId="77777777" w:rsidR="00692D42" w:rsidRDefault="00692D42"/>
    <w:p w14:paraId="525E3282" w14:textId="77777777" w:rsidR="00692D42" w:rsidRDefault="00505CA7">
      <w:pPr>
        <w:pStyle w:val="a0"/>
      </w:pPr>
      <w:bookmarkStart w:id="32" w:name="_Toc535168830"/>
      <w:r>
        <w:rPr>
          <w:rFonts w:hint="eastAsia"/>
        </w:rPr>
        <w:t>基本设计概念和处理流程</w:t>
      </w:r>
      <w:bookmarkEnd w:id="32"/>
    </w:p>
    <w:p w14:paraId="143238F0" w14:textId="0F788AEF" w:rsidR="0000255F" w:rsidRDefault="007506E1" w:rsidP="007506E1">
      <w:pPr>
        <w:ind w:left="420"/>
      </w:pPr>
      <w:r>
        <w:rPr>
          <w:rFonts w:hint="eastAsia"/>
        </w:rPr>
        <w:t>整个系统采用C／S架构</w:t>
      </w:r>
    </w:p>
    <w:p w14:paraId="1F2D43F1" w14:textId="4E488477" w:rsidR="007506E1" w:rsidRDefault="007506E1" w:rsidP="007506E1">
      <w:pPr>
        <w:ind w:left="420"/>
      </w:pPr>
      <w:r>
        <w:rPr>
          <w:rFonts w:hint="eastAsia"/>
        </w:rPr>
        <w:t>基础操作无需联网交互直接在系统内部完成。</w:t>
      </w:r>
    </w:p>
    <w:p w14:paraId="02A6A65A" w14:textId="5DE1491F" w:rsidR="007506E1" w:rsidRPr="007506E1" w:rsidRDefault="007506E1" w:rsidP="007506E1">
      <w:pPr>
        <w:ind w:left="420"/>
      </w:pPr>
      <w:r>
        <w:rPr>
          <w:rFonts w:hint="eastAsia"/>
        </w:rPr>
        <w:t>当需要更改数据库数据时，与服务器进行交互并且处理和交换数据。</w:t>
      </w:r>
    </w:p>
    <w:p w14:paraId="46C466ED" w14:textId="77777777" w:rsidR="00692D42" w:rsidRDefault="00505CA7">
      <w:pPr>
        <w:pStyle w:val="a0"/>
      </w:pPr>
      <w:bookmarkStart w:id="33" w:name="_Toc535168831"/>
      <w:r>
        <w:rPr>
          <w:rFonts w:hint="eastAsia"/>
        </w:rPr>
        <w:t>结构</w:t>
      </w:r>
      <w:bookmarkEnd w:id="33"/>
    </w:p>
    <w:p w14:paraId="640966BB" w14:textId="77777777" w:rsidR="00427B0C" w:rsidRDefault="00427B0C" w:rsidP="00427B0C">
      <w:pPr>
        <w:ind w:left="420"/>
      </w:pPr>
    </w:p>
    <w:p w14:paraId="57B6FD0F" w14:textId="109406EF" w:rsidR="00427B0C" w:rsidRPr="00427B0C" w:rsidRDefault="00427B0C" w:rsidP="00427B0C">
      <w:pPr>
        <w:ind w:left="420"/>
      </w:pPr>
      <w:r w:rsidRPr="00427B0C">
        <w:rPr>
          <w:noProof/>
        </w:rPr>
        <w:lastRenderedPageBreak/>
        <w:drawing>
          <wp:inline distT="0" distB="0" distL="0" distR="0" wp14:anchorId="19DAB84C" wp14:editId="740307F3">
            <wp:extent cx="5274310" cy="1848485"/>
            <wp:effectExtent l="0" t="0" r="8890" b="5715"/>
            <wp:docPr id="6" name="图片 1" descr="5FK$DPJ~UOW9VB3G4AAK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5FK$DPJ~UOW9VB3G4AAKW}G"/>
                    <pic:cNvPicPr>
                      <a:picLocks noChangeAspect="1"/>
                    </pic:cNvPicPr>
                  </pic:nvPicPr>
                  <pic:blipFill>
                    <a:blip r:embed="rId10"/>
                    <a:stretch>
                      <a:fillRect/>
                    </a:stretch>
                  </pic:blipFill>
                  <pic:spPr>
                    <a:xfrm>
                      <a:off x="0" y="0"/>
                      <a:ext cx="5274310" cy="1848485"/>
                    </a:xfrm>
                    <a:prstGeom prst="rect">
                      <a:avLst/>
                    </a:prstGeom>
                  </pic:spPr>
                </pic:pic>
              </a:graphicData>
            </a:graphic>
          </wp:inline>
        </w:drawing>
      </w:r>
    </w:p>
    <w:p w14:paraId="2BF44089" w14:textId="305B475D" w:rsidR="0000255F" w:rsidRDefault="00505CA7" w:rsidP="0000255F">
      <w:pPr>
        <w:pStyle w:val="a0"/>
      </w:pPr>
      <w:bookmarkStart w:id="34" w:name="_Toc535168832"/>
      <w:r>
        <w:rPr>
          <w:rFonts w:hint="eastAsia"/>
        </w:rPr>
        <w:t>功能需求与程序的关系</w:t>
      </w:r>
      <w:bookmarkEnd w:id="34"/>
    </w:p>
    <w:tbl>
      <w:tblPr>
        <w:tblW w:w="8240" w:type="dxa"/>
        <w:tblLayout w:type="fixed"/>
        <w:tblLook w:val="04A0" w:firstRow="1" w:lastRow="0" w:firstColumn="1" w:lastColumn="0" w:noHBand="0" w:noVBand="1"/>
      </w:tblPr>
      <w:tblGrid>
        <w:gridCol w:w="4120"/>
        <w:gridCol w:w="4120"/>
      </w:tblGrid>
      <w:tr w:rsidR="007506E1" w14:paraId="1831BC66" w14:textId="77777777" w:rsidTr="007506E1">
        <w:tc>
          <w:tcPr>
            <w:tcW w:w="4120" w:type="dxa"/>
            <w:shd w:val="clear" w:color="auto" w:fill="9CC2E5" w:themeFill="accent1" w:themeFillTint="99"/>
          </w:tcPr>
          <w:p w14:paraId="35060F2B" w14:textId="0C18CDCA" w:rsidR="007506E1" w:rsidRDefault="007506E1" w:rsidP="007506E1">
            <w:r>
              <w:rPr>
                <w:rFonts w:hint="eastAsia"/>
              </w:rPr>
              <w:t>功能需求</w:t>
            </w:r>
          </w:p>
        </w:tc>
        <w:tc>
          <w:tcPr>
            <w:tcW w:w="4120" w:type="dxa"/>
            <w:shd w:val="clear" w:color="auto" w:fill="9CC2E5" w:themeFill="accent1" w:themeFillTint="99"/>
          </w:tcPr>
          <w:p w14:paraId="4480B1CC" w14:textId="56B6F499" w:rsidR="007506E1" w:rsidRDefault="00E221B2" w:rsidP="007506E1">
            <w:r>
              <w:rPr>
                <w:rFonts w:hint="eastAsia"/>
              </w:rPr>
              <w:t>使用到的</w:t>
            </w:r>
            <w:r w:rsidR="007506E1">
              <w:rPr>
                <w:rFonts w:hint="eastAsia"/>
              </w:rPr>
              <w:t>程序</w:t>
            </w:r>
            <w:r>
              <w:rPr>
                <w:rFonts w:hint="eastAsia"/>
              </w:rPr>
              <w:t>块</w:t>
            </w:r>
          </w:p>
        </w:tc>
      </w:tr>
      <w:tr w:rsidR="007506E1" w14:paraId="13A319AD" w14:textId="77777777" w:rsidTr="007506E1">
        <w:tc>
          <w:tcPr>
            <w:tcW w:w="4120" w:type="dxa"/>
          </w:tcPr>
          <w:p w14:paraId="47154E00" w14:textId="67149158" w:rsidR="007506E1" w:rsidRDefault="001679D5" w:rsidP="007506E1">
            <w:r>
              <w:rPr>
                <w:rFonts w:hint="eastAsia"/>
              </w:rPr>
              <w:t>登录注册</w:t>
            </w:r>
          </w:p>
        </w:tc>
        <w:tc>
          <w:tcPr>
            <w:tcW w:w="4120" w:type="dxa"/>
          </w:tcPr>
          <w:p w14:paraId="175E31A4" w14:textId="66BC5162" w:rsidR="007506E1" w:rsidRDefault="00E221B2" w:rsidP="007506E1">
            <w:r>
              <w:rPr>
                <w:rFonts w:hint="eastAsia"/>
              </w:rPr>
              <w:t>帐号操作模块</w:t>
            </w:r>
          </w:p>
        </w:tc>
      </w:tr>
      <w:tr w:rsidR="007506E1" w14:paraId="46ED0F15" w14:textId="77777777" w:rsidTr="007506E1">
        <w:tc>
          <w:tcPr>
            <w:tcW w:w="4120" w:type="dxa"/>
          </w:tcPr>
          <w:p w14:paraId="731CC50E" w14:textId="3E313E24" w:rsidR="007506E1" w:rsidRDefault="001679D5" w:rsidP="007506E1">
            <w:r>
              <w:rPr>
                <w:rFonts w:hint="eastAsia"/>
              </w:rPr>
              <w:t>地点</w:t>
            </w:r>
            <w:r w:rsidR="00E221B2">
              <w:rPr>
                <w:rFonts w:hint="eastAsia"/>
              </w:rPr>
              <w:t>及相关信息</w:t>
            </w:r>
            <w:r>
              <w:rPr>
                <w:rFonts w:hint="eastAsia"/>
              </w:rPr>
              <w:t>增删改查</w:t>
            </w:r>
          </w:p>
        </w:tc>
        <w:tc>
          <w:tcPr>
            <w:tcW w:w="4120" w:type="dxa"/>
          </w:tcPr>
          <w:p w14:paraId="31C0A7AB" w14:textId="6371B4FD" w:rsidR="007506E1" w:rsidRDefault="00E221B2" w:rsidP="007506E1">
            <w:r>
              <w:rPr>
                <w:rFonts w:hint="eastAsia"/>
              </w:rPr>
              <w:t>地点相关操作模块</w:t>
            </w:r>
          </w:p>
        </w:tc>
      </w:tr>
      <w:tr w:rsidR="001679D5" w14:paraId="4D83E2F0" w14:textId="77777777" w:rsidTr="007506E1">
        <w:tc>
          <w:tcPr>
            <w:tcW w:w="4120" w:type="dxa"/>
          </w:tcPr>
          <w:p w14:paraId="6EF2E6F1" w14:textId="6FF54026" w:rsidR="001679D5" w:rsidRDefault="001679D5" w:rsidP="007506E1">
            <w:r>
              <w:rPr>
                <w:rFonts w:hint="eastAsia"/>
              </w:rPr>
              <w:t>活动</w:t>
            </w:r>
            <w:r w:rsidR="00E221B2">
              <w:rPr>
                <w:rFonts w:hint="eastAsia"/>
              </w:rPr>
              <w:t>增删改查</w:t>
            </w:r>
          </w:p>
        </w:tc>
        <w:tc>
          <w:tcPr>
            <w:tcW w:w="4120" w:type="dxa"/>
          </w:tcPr>
          <w:p w14:paraId="779295A5" w14:textId="1C393FCE" w:rsidR="001679D5" w:rsidRDefault="00E221B2" w:rsidP="007506E1">
            <w:r>
              <w:rPr>
                <w:rFonts w:hint="eastAsia"/>
              </w:rPr>
              <w:t>活动相关操作模块</w:t>
            </w:r>
          </w:p>
        </w:tc>
      </w:tr>
      <w:tr w:rsidR="00E221B2" w14:paraId="388DF55E" w14:textId="77777777" w:rsidTr="00E221B2">
        <w:trPr>
          <w:trHeight w:val="363"/>
        </w:trPr>
        <w:tc>
          <w:tcPr>
            <w:tcW w:w="4120" w:type="dxa"/>
          </w:tcPr>
          <w:p w14:paraId="12ED0AE2" w14:textId="361BB1C7" w:rsidR="00E221B2" w:rsidRDefault="00E221B2" w:rsidP="007506E1">
            <w:r>
              <w:rPr>
                <w:rFonts w:hint="eastAsia"/>
              </w:rPr>
              <w:t>动态增删改查</w:t>
            </w:r>
          </w:p>
        </w:tc>
        <w:tc>
          <w:tcPr>
            <w:tcW w:w="4120" w:type="dxa"/>
          </w:tcPr>
          <w:p w14:paraId="2AC73D78" w14:textId="5B5178E8" w:rsidR="00E221B2" w:rsidRDefault="00E221B2" w:rsidP="007506E1">
            <w:r>
              <w:rPr>
                <w:rFonts w:hint="eastAsia"/>
              </w:rPr>
              <w:t>动态相关操作模块</w:t>
            </w:r>
          </w:p>
        </w:tc>
      </w:tr>
      <w:tr w:rsidR="00E221B2" w14:paraId="65C945F5" w14:textId="77777777" w:rsidTr="00E221B2">
        <w:trPr>
          <w:trHeight w:val="348"/>
        </w:trPr>
        <w:tc>
          <w:tcPr>
            <w:tcW w:w="4120" w:type="dxa"/>
          </w:tcPr>
          <w:p w14:paraId="3A25033C" w14:textId="278FAC0D" w:rsidR="00E221B2" w:rsidRDefault="00E221B2" w:rsidP="007506E1">
            <w:r>
              <w:rPr>
                <w:rFonts w:hint="eastAsia"/>
              </w:rPr>
              <w:t>群组与好友增删改查</w:t>
            </w:r>
          </w:p>
        </w:tc>
        <w:tc>
          <w:tcPr>
            <w:tcW w:w="4120" w:type="dxa"/>
          </w:tcPr>
          <w:p w14:paraId="38F9E4BF" w14:textId="5E208C9E" w:rsidR="00E221B2" w:rsidRDefault="00E221B2" w:rsidP="007506E1">
            <w:r>
              <w:rPr>
                <w:rFonts w:hint="eastAsia"/>
              </w:rPr>
              <w:t>群组／好友操作模块</w:t>
            </w:r>
          </w:p>
        </w:tc>
      </w:tr>
      <w:tr w:rsidR="00E221B2" w14:paraId="2DE935A9" w14:textId="77777777" w:rsidTr="007506E1">
        <w:tc>
          <w:tcPr>
            <w:tcW w:w="4120" w:type="dxa"/>
          </w:tcPr>
          <w:p w14:paraId="2755FAC7" w14:textId="44D6ACEF" w:rsidR="00E221B2" w:rsidRDefault="00E221B2" w:rsidP="007506E1">
            <w:r>
              <w:rPr>
                <w:rFonts w:hint="eastAsia"/>
              </w:rPr>
              <w:t>聊天</w:t>
            </w:r>
          </w:p>
        </w:tc>
        <w:tc>
          <w:tcPr>
            <w:tcW w:w="4120" w:type="dxa"/>
          </w:tcPr>
          <w:p w14:paraId="28826854" w14:textId="48C0A5FE" w:rsidR="00E221B2" w:rsidRDefault="00E221B2" w:rsidP="007506E1">
            <w:r>
              <w:t>S</w:t>
            </w:r>
            <w:r>
              <w:rPr>
                <w:rFonts w:hint="eastAsia"/>
              </w:rPr>
              <w:t>ocket即时通讯模块</w:t>
            </w:r>
          </w:p>
        </w:tc>
      </w:tr>
      <w:tr w:rsidR="00E221B2" w14:paraId="66207309" w14:textId="77777777" w:rsidTr="007506E1">
        <w:tc>
          <w:tcPr>
            <w:tcW w:w="4120" w:type="dxa"/>
          </w:tcPr>
          <w:p w14:paraId="6E0D1B94" w14:textId="7C74B29B" w:rsidR="00E221B2" w:rsidRDefault="00E221B2" w:rsidP="007506E1">
            <w:r>
              <w:rPr>
                <w:rFonts w:hint="eastAsia"/>
              </w:rPr>
              <w:t>反馈增删改查</w:t>
            </w:r>
          </w:p>
        </w:tc>
        <w:tc>
          <w:tcPr>
            <w:tcW w:w="4120" w:type="dxa"/>
          </w:tcPr>
          <w:p w14:paraId="07E7E3F2" w14:textId="270E9940" w:rsidR="00E221B2" w:rsidRDefault="00E221B2" w:rsidP="007506E1">
            <w:r>
              <w:rPr>
                <w:rFonts w:hint="eastAsia"/>
              </w:rPr>
              <w:t>反馈操作／处理模块</w:t>
            </w:r>
          </w:p>
        </w:tc>
      </w:tr>
      <w:tr w:rsidR="00E221B2" w14:paraId="469C1DB5" w14:textId="77777777" w:rsidTr="00E221B2">
        <w:trPr>
          <w:trHeight w:val="349"/>
        </w:trPr>
        <w:tc>
          <w:tcPr>
            <w:tcW w:w="4120" w:type="dxa"/>
          </w:tcPr>
          <w:p w14:paraId="04B28CB2" w14:textId="42EF0C7B" w:rsidR="00E221B2" w:rsidRDefault="00E221B2" w:rsidP="007506E1">
            <w:r>
              <w:rPr>
                <w:rFonts w:hint="eastAsia"/>
              </w:rPr>
              <w:t>地图显示与操作</w:t>
            </w:r>
          </w:p>
        </w:tc>
        <w:tc>
          <w:tcPr>
            <w:tcW w:w="4120" w:type="dxa"/>
          </w:tcPr>
          <w:p w14:paraId="50CC3F10" w14:textId="2B8CC0DA" w:rsidR="00E221B2" w:rsidRDefault="00E221B2" w:rsidP="007506E1">
            <w:r>
              <w:rPr>
                <w:rFonts w:hint="eastAsia"/>
              </w:rPr>
              <w:t>地图接口＋地图控制模块</w:t>
            </w:r>
          </w:p>
        </w:tc>
      </w:tr>
      <w:tr w:rsidR="001679D5" w14:paraId="3DAF07E6" w14:textId="77777777" w:rsidTr="007506E1">
        <w:tc>
          <w:tcPr>
            <w:tcW w:w="4120" w:type="dxa"/>
          </w:tcPr>
          <w:p w14:paraId="7DBB6A4C" w14:textId="77777777" w:rsidR="001679D5" w:rsidRDefault="001679D5" w:rsidP="007506E1"/>
        </w:tc>
        <w:tc>
          <w:tcPr>
            <w:tcW w:w="4120" w:type="dxa"/>
          </w:tcPr>
          <w:p w14:paraId="19E9E97C" w14:textId="77777777" w:rsidR="001679D5" w:rsidRDefault="001679D5" w:rsidP="007506E1"/>
        </w:tc>
      </w:tr>
    </w:tbl>
    <w:p w14:paraId="5B891561" w14:textId="77777777" w:rsidR="007506E1" w:rsidRPr="007506E1" w:rsidRDefault="007506E1" w:rsidP="007506E1"/>
    <w:p w14:paraId="43855D0D" w14:textId="77777777" w:rsidR="00505CA7" w:rsidRDefault="00505CA7" w:rsidP="00505CA7">
      <w:pPr>
        <w:pStyle w:val="a0"/>
      </w:pPr>
      <w:bookmarkStart w:id="35" w:name="_Toc535168833"/>
      <w:r>
        <w:rPr>
          <w:rFonts w:hint="eastAsia"/>
        </w:rPr>
        <w:t>人工处理过程</w:t>
      </w:r>
      <w:bookmarkEnd w:id="35"/>
    </w:p>
    <w:p w14:paraId="2AC4445E" w14:textId="42850427" w:rsidR="0090250A" w:rsidRPr="0090250A" w:rsidRDefault="0000255F" w:rsidP="0090250A">
      <w:pPr>
        <w:ind w:left="420"/>
      </w:pPr>
      <w:r>
        <w:rPr>
          <w:rFonts w:hint="eastAsia"/>
        </w:rPr>
        <w:t>用户端提出的反馈必须在管理端由管理员首例和解决</w:t>
      </w:r>
    </w:p>
    <w:p w14:paraId="6E4F93E9" w14:textId="77777777" w:rsidR="00505CA7" w:rsidRDefault="00505CA7" w:rsidP="00505CA7">
      <w:pPr>
        <w:pStyle w:val="a0"/>
      </w:pPr>
      <w:bookmarkStart w:id="36" w:name="_Toc535168834"/>
      <w:r>
        <w:rPr>
          <w:rFonts w:hint="eastAsia"/>
        </w:rPr>
        <w:t>尚未解决的问题</w:t>
      </w:r>
      <w:bookmarkEnd w:id="36"/>
    </w:p>
    <w:p w14:paraId="7DEA49D3" w14:textId="2E694EB1" w:rsidR="00505CA7" w:rsidRDefault="0000255F" w:rsidP="0090250A">
      <w:pPr>
        <w:ind w:left="420"/>
      </w:pPr>
      <w:r>
        <w:rPr>
          <w:rFonts w:hint="eastAsia"/>
        </w:rPr>
        <w:t>系统采用什么样的架构进行开发实现和部署尚不清楚</w:t>
      </w:r>
    </w:p>
    <w:p w14:paraId="201F3158" w14:textId="0061438E" w:rsidR="00505CA7" w:rsidRPr="0000255F" w:rsidRDefault="0000255F" w:rsidP="00505CA7">
      <w:r>
        <w:rPr>
          <w:rFonts w:hint="eastAsia"/>
        </w:rPr>
        <w:tab/>
      </w:r>
    </w:p>
    <w:p w14:paraId="67B4C306" w14:textId="77777777" w:rsidR="00505CA7" w:rsidRDefault="00505CA7" w:rsidP="00505CA7"/>
    <w:p w14:paraId="1CAAB704" w14:textId="77777777" w:rsidR="00505CA7" w:rsidRPr="00505CA7" w:rsidRDefault="00505CA7" w:rsidP="00505CA7"/>
    <w:p w14:paraId="5C3BD544" w14:textId="77777777" w:rsidR="00692D42" w:rsidRDefault="00505CA7">
      <w:pPr>
        <w:pStyle w:val="a"/>
      </w:pPr>
      <w:bookmarkStart w:id="37" w:name="_Toc535168835"/>
      <w:r>
        <w:rPr>
          <w:rFonts w:hint="eastAsia"/>
        </w:rPr>
        <w:t>接口设计</w:t>
      </w:r>
      <w:bookmarkEnd w:id="37"/>
    </w:p>
    <w:p w14:paraId="7E71701C" w14:textId="77777777" w:rsidR="00692D42" w:rsidRDefault="00505CA7">
      <w:pPr>
        <w:pStyle w:val="a0"/>
      </w:pPr>
      <w:bookmarkStart w:id="38" w:name="_Toc535168836"/>
      <w:r>
        <w:rPr>
          <w:rFonts w:hint="eastAsia"/>
        </w:rPr>
        <w:t>用户接口</w:t>
      </w:r>
      <w:bookmarkEnd w:id="38"/>
    </w:p>
    <w:p w14:paraId="36982772" w14:textId="77777777" w:rsidR="0090250A" w:rsidRDefault="0090250A" w:rsidP="0090250A">
      <w:pPr>
        <w:pStyle w:val="3"/>
      </w:pPr>
      <w:bookmarkStart w:id="39" w:name="_Toc504029172"/>
      <w:bookmarkStart w:id="40" w:name="_Toc23788"/>
      <w:bookmarkStart w:id="41" w:name="_Toc535168837"/>
      <w:r>
        <w:rPr>
          <w:rFonts w:hint="eastAsia"/>
        </w:rPr>
        <w:t>服务器</w:t>
      </w:r>
      <w:bookmarkEnd w:id="39"/>
      <w:bookmarkEnd w:id="40"/>
      <w:bookmarkEnd w:id="41"/>
    </w:p>
    <w:tbl>
      <w:tblPr>
        <w:tblW w:w="8240" w:type="dxa"/>
        <w:tblLayout w:type="fixed"/>
        <w:tblLook w:val="04A0" w:firstRow="1" w:lastRow="0" w:firstColumn="1" w:lastColumn="0" w:noHBand="0" w:noVBand="1"/>
      </w:tblPr>
      <w:tblGrid>
        <w:gridCol w:w="4120"/>
        <w:gridCol w:w="4120"/>
      </w:tblGrid>
      <w:tr w:rsidR="0090250A" w14:paraId="32E4E127" w14:textId="77777777" w:rsidTr="00427B0C">
        <w:tc>
          <w:tcPr>
            <w:tcW w:w="4120" w:type="dxa"/>
            <w:shd w:val="clear" w:color="auto" w:fill="9CC2E5" w:themeFill="accent1" w:themeFillTint="99"/>
          </w:tcPr>
          <w:p w14:paraId="062E0846" w14:textId="77777777" w:rsidR="0090250A" w:rsidRDefault="0090250A" w:rsidP="00427B0C">
            <w:r>
              <w:rPr>
                <w:rFonts w:hint="eastAsia"/>
              </w:rPr>
              <w:t>项目</w:t>
            </w:r>
          </w:p>
        </w:tc>
        <w:tc>
          <w:tcPr>
            <w:tcW w:w="4120" w:type="dxa"/>
            <w:shd w:val="clear" w:color="auto" w:fill="9CC2E5" w:themeFill="accent1" w:themeFillTint="99"/>
          </w:tcPr>
          <w:p w14:paraId="2F002053" w14:textId="77777777" w:rsidR="0090250A" w:rsidRDefault="0090250A" w:rsidP="00427B0C">
            <w:r>
              <w:rPr>
                <w:rFonts w:hint="eastAsia"/>
              </w:rPr>
              <w:t>要求</w:t>
            </w:r>
          </w:p>
        </w:tc>
      </w:tr>
      <w:tr w:rsidR="0090250A" w14:paraId="6AA145A2" w14:textId="77777777" w:rsidTr="00427B0C">
        <w:tc>
          <w:tcPr>
            <w:tcW w:w="4120" w:type="dxa"/>
          </w:tcPr>
          <w:p w14:paraId="119E5635" w14:textId="77777777" w:rsidR="0090250A" w:rsidRDefault="0090250A" w:rsidP="00427B0C">
            <w:r>
              <w:rPr>
                <w:rFonts w:hint="eastAsia"/>
              </w:rPr>
              <w:t>操作系统</w:t>
            </w:r>
          </w:p>
        </w:tc>
        <w:tc>
          <w:tcPr>
            <w:tcW w:w="4120" w:type="dxa"/>
          </w:tcPr>
          <w:p w14:paraId="025DFC36" w14:textId="77777777" w:rsidR="0090250A" w:rsidRDefault="0090250A" w:rsidP="00427B0C">
            <w:r>
              <w:t>Linux</w:t>
            </w:r>
            <w:r>
              <w:rPr>
                <w:rFonts w:hint="eastAsia"/>
              </w:rPr>
              <w:t>（TBD）</w:t>
            </w:r>
          </w:p>
        </w:tc>
      </w:tr>
      <w:tr w:rsidR="0090250A" w14:paraId="6324281F" w14:textId="77777777" w:rsidTr="00427B0C">
        <w:tc>
          <w:tcPr>
            <w:tcW w:w="4120" w:type="dxa"/>
          </w:tcPr>
          <w:p w14:paraId="47F94387" w14:textId="77777777" w:rsidR="0090250A" w:rsidRDefault="0090250A" w:rsidP="00427B0C">
            <w:r>
              <w:rPr>
                <w:rFonts w:hint="eastAsia"/>
              </w:rPr>
              <w:t>数据库</w:t>
            </w:r>
          </w:p>
        </w:tc>
        <w:tc>
          <w:tcPr>
            <w:tcW w:w="4120" w:type="dxa"/>
          </w:tcPr>
          <w:p w14:paraId="40A05D32" w14:textId="77777777" w:rsidR="0090250A" w:rsidRDefault="0090250A" w:rsidP="00427B0C">
            <w:r>
              <w:rPr>
                <w:rFonts w:hint="eastAsia"/>
              </w:rPr>
              <w:t>MySql</w:t>
            </w:r>
          </w:p>
        </w:tc>
      </w:tr>
    </w:tbl>
    <w:p w14:paraId="7D2408BF" w14:textId="77777777" w:rsidR="0090250A" w:rsidRDefault="0090250A" w:rsidP="0090250A"/>
    <w:p w14:paraId="6A707F45" w14:textId="77777777" w:rsidR="0090250A" w:rsidRDefault="0090250A" w:rsidP="0090250A">
      <w:pPr>
        <w:pStyle w:val="3"/>
      </w:pPr>
      <w:bookmarkStart w:id="42" w:name="_Toc504029173"/>
      <w:bookmarkStart w:id="43" w:name="_Toc7581"/>
      <w:bookmarkStart w:id="44" w:name="_Toc535168838"/>
      <w:r>
        <w:rPr>
          <w:rFonts w:hint="eastAsia"/>
        </w:rPr>
        <w:lastRenderedPageBreak/>
        <w:t>客户</w:t>
      </w:r>
      <w:r>
        <w:t>端</w:t>
      </w:r>
      <w:bookmarkEnd w:id="42"/>
      <w:bookmarkEnd w:id="43"/>
      <w:bookmarkEnd w:id="44"/>
    </w:p>
    <w:tbl>
      <w:tblPr>
        <w:tblW w:w="8240" w:type="dxa"/>
        <w:tblLayout w:type="fixed"/>
        <w:tblLook w:val="04A0" w:firstRow="1" w:lastRow="0" w:firstColumn="1" w:lastColumn="0" w:noHBand="0" w:noVBand="1"/>
      </w:tblPr>
      <w:tblGrid>
        <w:gridCol w:w="4120"/>
        <w:gridCol w:w="4120"/>
      </w:tblGrid>
      <w:tr w:rsidR="0090250A" w14:paraId="3BAC1331" w14:textId="77777777" w:rsidTr="00427B0C">
        <w:tc>
          <w:tcPr>
            <w:tcW w:w="4120" w:type="dxa"/>
            <w:shd w:val="clear" w:color="auto" w:fill="9CC2E5" w:themeFill="accent1" w:themeFillTint="99"/>
          </w:tcPr>
          <w:p w14:paraId="78CF6BE1" w14:textId="77777777" w:rsidR="0090250A" w:rsidRDefault="0090250A" w:rsidP="00427B0C">
            <w:r>
              <w:rPr>
                <w:rFonts w:hint="eastAsia"/>
              </w:rPr>
              <w:t>项目</w:t>
            </w:r>
          </w:p>
        </w:tc>
        <w:tc>
          <w:tcPr>
            <w:tcW w:w="4120" w:type="dxa"/>
            <w:shd w:val="clear" w:color="auto" w:fill="9CC2E5" w:themeFill="accent1" w:themeFillTint="99"/>
          </w:tcPr>
          <w:p w14:paraId="486A9392" w14:textId="77777777" w:rsidR="0090250A" w:rsidRDefault="0090250A" w:rsidP="00427B0C">
            <w:r>
              <w:rPr>
                <w:rFonts w:hint="eastAsia"/>
              </w:rPr>
              <w:t>要求</w:t>
            </w:r>
          </w:p>
        </w:tc>
      </w:tr>
      <w:tr w:rsidR="0090250A" w14:paraId="6D074540" w14:textId="77777777" w:rsidTr="00427B0C">
        <w:tc>
          <w:tcPr>
            <w:tcW w:w="4120" w:type="dxa"/>
          </w:tcPr>
          <w:p w14:paraId="53691FC2" w14:textId="77777777" w:rsidR="0090250A" w:rsidRDefault="0090250A" w:rsidP="00427B0C">
            <w:r>
              <w:rPr>
                <w:rFonts w:hint="eastAsia"/>
              </w:rPr>
              <w:t>操作系统</w:t>
            </w:r>
          </w:p>
        </w:tc>
        <w:tc>
          <w:tcPr>
            <w:tcW w:w="4120" w:type="dxa"/>
          </w:tcPr>
          <w:p w14:paraId="02F430F8" w14:textId="77777777" w:rsidR="0090250A" w:rsidRDefault="0090250A" w:rsidP="00427B0C">
            <w:r>
              <w:t>ios,android</w:t>
            </w:r>
          </w:p>
        </w:tc>
      </w:tr>
      <w:tr w:rsidR="0090250A" w14:paraId="089D813F" w14:textId="77777777" w:rsidTr="00427B0C">
        <w:tc>
          <w:tcPr>
            <w:tcW w:w="4120" w:type="dxa"/>
          </w:tcPr>
          <w:p w14:paraId="4AF89A11" w14:textId="77777777" w:rsidR="0090250A" w:rsidRDefault="0090250A" w:rsidP="00427B0C">
            <w:r>
              <w:rPr>
                <w:rFonts w:hint="eastAsia"/>
              </w:rPr>
              <w:t>浏览器</w:t>
            </w:r>
          </w:p>
        </w:tc>
        <w:tc>
          <w:tcPr>
            <w:tcW w:w="4120" w:type="dxa"/>
          </w:tcPr>
          <w:p w14:paraId="3E3B6BA5" w14:textId="77777777" w:rsidR="0090250A" w:rsidRDefault="0090250A" w:rsidP="00427B0C">
            <w:r>
              <w:rPr>
                <w:rFonts w:hint="eastAsia"/>
              </w:rPr>
              <w:t>Chrome、Internet</w:t>
            </w:r>
            <w:r>
              <w:t xml:space="preserve"> </w:t>
            </w:r>
            <w:r>
              <w:rPr>
                <w:rFonts w:hint="eastAsia"/>
              </w:rPr>
              <w:t>Explore、Firefox等</w:t>
            </w:r>
          </w:p>
        </w:tc>
      </w:tr>
      <w:tr w:rsidR="001E4C74" w14:paraId="7D23654B" w14:textId="77777777" w:rsidTr="00427B0C">
        <w:tc>
          <w:tcPr>
            <w:tcW w:w="4120" w:type="dxa"/>
          </w:tcPr>
          <w:p w14:paraId="4B236882" w14:textId="01DA6C9A" w:rsidR="001E4C74" w:rsidRDefault="001E4C74" w:rsidP="00427B0C">
            <w:r>
              <w:rPr>
                <w:rFonts w:hint="eastAsia"/>
              </w:rPr>
              <w:t>QQ，微信，微博登录接口</w:t>
            </w:r>
          </w:p>
        </w:tc>
        <w:tc>
          <w:tcPr>
            <w:tcW w:w="4120" w:type="dxa"/>
          </w:tcPr>
          <w:p w14:paraId="286D1DF7" w14:textId="77777777" w:rsidR="001E4C74" w:rsidRDefault="001E4C74" w:rsidP="00427B0C"/>
        </w:tc>
      </w:tr>
    </w:tbl>
    <w:p w14:paraId="1D73FB5F" w14:textId="77777777" w:rsidR="0090250A" w:rsidRDefault="0090250A" w:rsidP="0090250A">
      <w:r>
        <w:rPr>
          <w:rFonts w:hint="eastAsia"/>
        </w:rPr>
        <w:tab/>
      </w:r>
    </w:p>
    <w:p w14:paraId="057F28CF" w14:textId="77777777" w:rsidR="0090250A" w:rsidRDefault="0090250A" w:rsidP="0090250A">
      <w:pPr>
        <w:pStyle w:val="3"/>
      </w:pPr>
      <w:bookmarkStart w:id="45" w:name="_Toc31837"/>
      <w:bookmarkStart w:id="46" w:name="_Toc535168839"/>
      <w:r>
        <w:rPr>
          <w:rFonts w:hint="eastAsia"/>
        </w:rPr>
        <w:t>管理</w:t>
      </w:r>
      <w:r>
        <w:t>端</w:t>
      </w:r>
      <w:bookmarkEnd w:id="45"/>
      <w:bookmarkEnd w:id="46"/>
    </w:p>
    <w:tbl>
      <w:tblPr>
        <w:tblW w:w="8240" w:type="dxa"/>
        <w:tblLayout w:type="fixed"/>
        <w:tblLook w:val="04A0" w:firstRow="1" w:lastRow="0" w:firstColumn="1" w:lastColumn="0" w:noHBand="0" w:noVBand="1"/>
      </w:tblPr>
      <w:tblGrid>
        <w:gridCol w:w="4120"/>
        <w:gridCol w:w="4120"/>
      </w:tblGrid>
      <w:tr w:rsidR="0090250A" w14:paraId="5872891A" w14:textId="77777777" w:rsidTr="00427B0C">
        <w:tc>
          <w:tcPr>
            <w:tcW w:w="4120" w:type="dxa"/>
            <w:shd w:val="clear" w:color="auto" w:fill="9CC2E5" w:themeFill="accent1" w:themeFillTint="99"/>
          </w:tcPr>
          <w:p w14:paraId="7A4D30A3" w14:textId="77777777" w:rsidR="0090250A" w:rsidRDefault="0090250A" w:rsidP="00427B0C">
            <w:r>
              <w:rPr>
                <w:rFonts w:hint="eastAsia"/>
              </w:rPr>
              <w:t>项目</w:t>
            </w:r>
          </w:p>
        </w:tc>
        <w:tc>
          <w:tcPr>
            <w:tcW w:w="4120" w:type="dxa"/>
            <w:shd w:val="clear" w:color="auto" w:fill="9CC2E5" w:themeFill="accent1" w:themeFillTint="99"/>
          </w:tcPr>
          <w:p w14:paraId="7E4FDA31" w14:textId="77777777" w:rsidR="0090250A" w:rsidRDefault="0090250A" w:rsidP="00427B0C">
            <w:r>
              <w:rPr>
                <w:rFonts w:hint="eastAsia"/>
              </w:rPr>
              <w:t>要求</w:t>
            </w:r>
          </w:p>
        </w:tc>
      </w:tr>
      <w:tr w:rsidR="0090250A" w14:paraId="1DC05D14" w14:textId="77777777" w:rsidTr="00427B0C">
        <w:tc>
          <w:tcPr>
            <w:tcW w:w="4120" w:type="dxa"/>
          </w:tcPr>
          <w:p w14:paraId="3D029BAA" w14:textId="77777777" w:rsidR="0090250A" w:rsidRDefault="0090250A" w:rsidP="00427B0C">
            <w:r>
              <w:rPr>
                <w:rFonts w:hint="eastAsia"/>
              </w:rPr>
              <w:t>操作系统</w:t>
            </w:r>
          </w:p>
        </w:tc>
        <w:tc>
          <w:tcPr>
            <w:tcW w:w="4120" w:type="dxa"/>
          </w:tcPr>
          <w:p w14:paraId="281A8DD8" w14:textId="77777777" w:rsidR="0090250A" w:rsidRDefault="0090250A" w:rsidP="00427B0C">
            <w:r>
              <w:t>ios,android</w:t>
            </w:r>
            <w:r>
              <w:rPr>
                <w:rFonts w:hint="eastAsia"/>
              </w:rPr>
              <w:t>，win7/10</w:t>
            </w:r>
          </w:p>
        </w:tc>
      </w:tr>
      <w:tr w:rsidR="0090250A" w14:paraId="61159378" w14:textId="77777777" w:rsidTr="00427B0C">
        <w:tc>
          <w:tcPr>
            <w:tcW w:w="4120" w:type="dxa"/>
          </w:tcPr>
          <w:p w14:paraId="77BF9849" w14:textId="77777777" w:rsidR="0090250A" w:rsidRDefault="0090250A" w:rsidP="00427B0C">
            <w:r>
              <w:rPr>
                <w:rFonts w:hint="eastAsia"/>
              </w:rPr>
              <w:t>浏览器</w:t>
            </w:r>
          </w:p>
        </w:tc>
        <w:tc>
          <w:tcPr>
            <w:tcW w:w="4120" w:type="dxa"/>
          </w:tcPr>
          <w:p w14:paraId="0C42286D" w14:textId="77777777" w:rsidR="0090250A" w:rsidRDefault="0090250A" w:rsidP="00427B0C">
            <w:r>
              <w:rPr>
                <w:rFonts w:hint="eastAsia"/>
              </w:rPr>
              <w:t>Chrome、Internet</w:t>
            </w:r>
            <w:r>
              <w:t xml:space="preserve"> </w:t>
            </w:r>
            <w:r>
              <w:rPr>
                <w:rFonts w:hint="eastAsia"/>
              </w:rPr>
              <w:t>Explore、Firefox等</w:t>
            </w:r>
          </w:p>
        </w:tc>
      </w:tr>
      <w:tr w:rsidR="001E4C74" w14:paraId="1ED941DA" w14:textId="77777777" w:rsidTr="00427B0C">
        <w:tc>
          <w:tcPr>
            <w:tcW w:w="4120" w:type="dxa"/>
          </w:tcPr>
          <w:p w14:paraId="79E7FAD4" w14:textId="0FC003B1" w:rsidR="001E4C74" w:rsidRDefault="001E4C74" w:rsidP="00427B0C">
            <w:r>
              <w:rPr>
                <w:rFonts w:hint="eastAsia"/>
              </w:rPr>
              <w:t>QQ，微信，微博登录接口</w:t>
            </w:r>
          </w:p>
        </w:tc>
        <w:tc>
          <w:tcPr>
            <w:tcW w:w="4120" w:type="dxa"/>
          </w:tcPr>
          <w:p w14:paraId="538E8D8D" w14:textId="77777777" w:rsidR="001E4C74" w:rsidRDefault="001E4C74" w:rsidP="00427B0C"/>
        </w:tc>
      </w:tr>
    </w:tbl>
    <w:p w14:paraId="13C75370" w14:textId="77777777" w:rsidR="0090250A" w:rsidRPr="0090250A" w:rsidRDefault="0090250A" w:rsidP="0090250A">
      <w:pPr>
        <w:rPr>
          <w:rFonts w:ascii="Times New Roman" w:hAnsi="Times New Roman" w:cs="Times New Roman"/>
          <w:szCs w:val="24"/>
        </w:rPr>
      </w:pPr>
    </w:p>
    <w:p w14:paraId="72EAD91D" w14:textId="77777777" w:rsidR="0090250A" w:rsidRPr="0090250A" w:rsidRDefault="0090250A" w:rsidP="0090250A"/>
    <w:p w14:paraId="13C3D76B" w14:textId="77777777" w:rsidR="00692D42" w:rsidRDefault="00505CA7" w:rsidP="00505CA7">
      <w:pPr>
        <w:pStyle w:val="a0"/>
      </w:pPr>
      <w:bookmarkStart w:id="47" w:name="_Toc535168840"/>
      <w:r>
        <w:rPr>
          <w:rFonts w:hint="eastAsia"/>
        </w:rPr>
        <w:t>外部接口</w:t>
      </w:r>
      <w:bookmarkEnd w:id="47"/>
    </w:p>
    <w:p w14:paraId="5EACB00F" w14:textId="77777777" w:rsidR="0090250A" w:rsidRDefault="0090250A" w:rsidP="0090250A">
      <w:pPr>
        <w:pStyle w:val="3"/>
      </w:pPr>
      <w:bookmarkStart w:id="48" w:name="_Toc504029169"/>
      <w:bookmarkStart w:id="49" w:name="_Toc31156"/>
      <w:bookmarkStart w:id="50" w:name="_Toc535168841"/>
      <w:r>
        <w:rPr>
          <w:rFonts w:hint="eastAsia"/>
        </w:rPr>
        <w:t>服务器</w:t>
      </w:r>
      <w:bookmarkEnd w:id="48"/>
      <w:bookmarkEnd w:id="49"/>
      <w:bookmarkEnd w:id="50"/>
    </w:p>
    <w:tbl>
      <w:tblPr>
        <w:tblW w:w="8240" w:type="dxa"/>
        <w:tblLayout w:type="fixed"/>
        <w:tblLook w:val="04A0" w:firstRow="1" w:lastRow="0" w:firstColumn="1" w:lastColumn="0" w:noHBand="0" w:noVBand="1"/>
      </w:tblPr>
      <w:tblGrid>
        <w:gridCol w:w="4116"/>
        <w:gridCol w:w="4124"/>
      </w:tblGrid>
      <w:tr w:rsidR="0090250A" w14:paraId="573F595B" w14:textId="77777777" w:rsidTr="00427B0C">
        <w:tc>
          <w:tcPr>
            <w:tcW w:w="4116" w:type="dxa"/>
            <w:shd w:val="clear" w:color="auto" w:fill="9CC2E5" w:themeFill="accent1" w:themeFillTint="99"/>
          </w:tcPr>
          <w:p w14:paraId="21EB14AE" w14:textId="77777777" w:rsidR="0090250A" w:rsidRDefault="0090250A" w:rsidP="00427B0C">
            <w:r>
              <w:rPr>
                <w:rFonts w:hint="eastAsia"/>
              </w:rPr>
              <w:t>项目</w:t>
            </w:r>
          </w:p>
        </w:tc>
        <w:tc>
          <w:tcPr>
            <w:tcW w:w="4124" w:type="dxa"/>
            <w:shd w:val="clear" w:color="auto" w:fill="9CC2E5" w:themeFill="accent1" w:themeFillTint="99"/>
          </w:tcPr>
          <w:p w14:paraId="528519E5" w14:textId="77777777" w:rsidR="0090250A" w:rsidRDefault="0090250A" w:rsidP="00427B0C">
            <w:r>
              <w:rPr>
                <w:rFonts w:hint="eastAsia"/>
              </w:rPr>
              <w:t>接口信息</w:t>
            </w:r>
          </w:p>
        </w:tc>
      </w:tr>
      <w:tr w:rsidR="0090250A" w14:paraId="75C9A04A" w14:textId="77777777" w:rsidTr="00427B0C">
        <w:tc>
          <w:tcPr>
            <w:tcW w:w="4116" w:type="dxa"/>
          </w:tcPr>
          <w:p w14:paraId="3453D8DE" w14:textId="77777777" w:rsidR="0090250A" w:rsidRDefault="0090250A" w:rsidP="00427B0C">
            <w:r>
              <w:rPr>
                <w:rFonts w:hint="eastAsia"/>
              </w:rPr>
              <w:t>CPU</w:t>
            </w:r>
          </w:p>
        </w:tc>
        <w:tc>
          <w:tcPr>
            <w:tcW w:w="4124" w:type="dxa"/>
          </w:tcPr>
          <w:p w14:paraId="0FB38A34" w14:textId="77777777" w:rsidR="0090250A" w:rsidRDefault="0090250A" w:rsidP="00427B0C">
            <w:r>
              <w:t>16</w:t>
            </w:r>
            <w:r>
              <w:rPr>
                <w:rFonts w:hint="eastAsia"/>
              </w:rPr>
              <w:t>核CPU</w:t>
            </w:r>
          </w:p>
        </w:tc>
      </w:tr>
      <w:tr w:rsidR="0090250A" w14:paraId="3A975D1B" w14:textId="77777777" w:rsidTr="00427B0C">
        <w:tc>
          <w:tcPr>
            <w:tcW w:w="4116" w:type="dxa"/>
          </w:tcPr>
          <w:p w14:paraId="531727F3" w14:textId="77777777" w:rsidR="0090250A" w:rsidRDefault="0090250A" w:rsidP="00427B0C">
            <w:r>
              <w:rPr>
                <w:rFonts w:hint="eastAsia"/>
              </w:rPr>
              <w:t>硬盘</w:t>
            </w:r>
          </w:p>
        </w:tc>
        <w:tc>
          <w:tcPr>
            <w:tcW w:w="4124" w:type="dxa"/>
          </w:tcPr>
          <w:p w14:paraId="3A6472DD" w14:textId="77777777" w:rsidR="0090250A" w:rsidRDefault="0090250A" w:rsidP="00427B0C">
            <w:r>
              <w:t>1P</w:t>
            </w:r>
            <w:r>
              <w:rPr>
                <w:rFonts w:hint="eastAsia"/>
              </w:rPr>
              <w:t>机械</w:t>
            </w:r>
            <w:r>
              <w:t>硬盘</w:t>
            </w:r>
          </w:p>
        </w:tc>
      </w:tr>
      <w:tr w:rsidR="0090250A" w14:paraId="433228A4" w14:textId="77777777" w:rsidTr="00427B0C">
        <w:tc>
          <w:tcPr>
            <w:tcW w:w="4116" w:type="dxa"/>
          </w:tcPr>
          <w:p w14:paraId="5BDB9FF6" w14:textId="77777777" w:rsidR="0090250A" w:rsidRDefault="0090250A" w:rsidP="00427B0C">
            <w:r>
              <w:rPr>
                <w:rFonts w:hint="eastAsia"/>
              </w:rPr>
              <w:t>内存</w:t>
            </w:r>
          </w:p>
        </w:tc>
        <w:tc>
          <w:tcPr>
            <w:tcW w:w="4124" w:type="dxa"/>
          </w:tcPr>
          <w:p w14:paraId="13948154" w14:textId="77777777" w:rsidR="0090250A" w:rsidRDefault="0090250A" w:rsidP="00427B0C">
            <w:r>
              <w:t>64G</w:t>
            </w:r>
          </w:p>
        </w:tc>
      </w:tr>
      <w:tr w:rsidR="0090250A" w14:paraId="28875319" w14:textId="77777777" w:rsidTr="00427B0C">
        <w:tc>
          <w:tcPr>
            <w:tcW w:w="4116" w:type="dxa"/>
          </w:tcPr>
          <w:p w14:paraId="764DED19" w14:textId="77777777" w:rsidR="0090250A" w:rsidRDefault="0090250A" w:rsidP="00427B0C">
            <w:r>
              <w:rPr>
                <w:rFonts w:hint="eastAsia"/>
              </w:rPr>
              <w:t>网卡</w:t>
            </w:r>
          </w:p>
        </w:tc>
        <w:tc>
          <w:tcPr>
            <w:tcW w:w="4124" w:type="dxa"/>
          </w:tcPr>
          <w:p w14:paraId="268DC9E6" w14:textId="77777777" w:rsidR="0090250A" w:rsidRDefault="0090250A" w:rsidP="00427B0C">
            <w:r>
              <w:rPr>
                <w:rFonts w:hint="eastAsia"/>
              </w:rPr>
              <w:t>浙江大学城市学院校园网（L2TP），100M</w:t>
            </w:r>
          </w:p>
        </w:tc>
      </w:tr>
      <w:tr w:rsidR="0090250A" w14:paraId="3C720AA7" w14:textId="77777777" w:rsidTr="00427B0C">
        <w:tc>
          <w:tcPr>
            <w:tcW w:w="4116" w:type="dxa"/>
          </w:tcPr>
          <w:p w14:paraId="6A8BB80D" w14:textId="77777777" w:rsidR="0090250A" w:rsidRDefault="0090250A" w:rsidP="00427B0C">
            <w:r>
              <w:rPr>
                <w:rFonts w:hint="eastAsia"/>
              </w:rPr>
              <w:t>备份</w:t>
            </w:r>
          </w:p>
        </w:tc>
        <w:tc>
          <w:tcPr>
            <w:tcW w:w="4124" w:type="dxa"/>
          </w:tcPr>
          <w:p w14:paraId="0D20BFFD" w14:textId="77777777" w:rsidR="0090250A" w:rsidRDefault="0090250A" w:rsidP="00427B0C">
            <w:r>
              <w:rPr>
                <w:rFonts w:hint="eastAsia"/>
              </w:rPr>
              <w:t>数据备份初期采用2</w:t>
            </w:r>
            <w:r>
              <w:t>P</w:t>
            </w:r>
            <w:r>
              <w:rPr>
                <w:rFonts w:hint="eastAsia"/>
              </w:rPr>
              <w:t xml:space="preserve"> </w:t>
            </w:r>
            <w:r>
              <w:t>NAS</w:t>
            </w:r>
            <w:r>
              <w:rPr>
                <w:rFonts w:hint="eastAsia"/>
              </w:rPr>
              <w:t>与1P机械</w:t>
            </w:r>
            <w:r>
              <w:t>硬盘</w:t>
            </w:r>
          </w:p>
        </w:tc>
      </w:tr>
      <w:tr w:rsidR="0090250A" w14:paraId="6A161790" w14:textId="77777777" w:rsidTr="00427B0C">
        <w:tc>
          <w:tcPr>
            <w:tcW w:w="4116" w:type="dxa"/>
          </w:tcPr>
          <w:p w14:paraId="545EBCCE" w14:textId="7CEC3101" w:rsidR="0090250A" w:rsidRDefault="0090250A" w:rsidP="00427B0C">
            <w:r>
              <w:rPr>
                <w:rFonts w:hint="eastAsia"/>
              </w:rPr>
              <w:t>TCP／IP通信协议</w:t>
            </w:r>
          </w:p>
        </w:tc>
        <w:tc>
          <w:tcPr>
            <w:tcW w:w="4124" w:type="dxa"/>
          </w:tcPr>
          <w:p w14:paraId="517E01C1" w14:textId="77777777" w:rsidR="0090250A" w:rsidRDefault="0090250A" w:rsidP="00427B0C"/>
        </w:tc>
      </w:tr>
      <w:tr w:rsidR="0090250A" w14:paraId="1E45387A" w14:textId="77777777" w:rsidTr="00427B0C">
        <w:tc>
          <w:tcPr>
            <w:tcW w:w="4116" w:type="dxa"/>
          </w:tcPr>
          <w:p w14:paraId="45CFBB46" w14:textId="60947477" w:rsidR="0090250A" w:rsidRDefault="0090250A" w:rsidP="00427B0C">
            <w:r>
              <w:rPr>
                <w:rFonts w:ascii="Times New Roman" w:eastAsia="Times New Roman" w:hAnsi="Times New Roman" w:cs="Times New Roman" w:hint="eastAsia"/>
                <w:color w:val="000000" w:themeColor="text1"/>
                <w:szCs w:val="24"/>
              </w:rPr>
              <w:t>SMS</w:t>
            </w:r>
            <w:r>
              <w:rPr>
                <w:rFonts w:ascii="MS Mincho" w:eastAsia="MS Mincho" w:hAnsi="MS Mincho" w:cs="MS Mincho"/>
                <w:color w:val="000000" w:themeColor="text1"/>
                <w:szCs w:val="24"/>
              </w:rPr>
              <w:t>短</w:t>
            </w:r>
            <w:r>
              <w:rPr>
                <w:rFonts w:ascii="MS Mincho" w:eastAsia="MS Mincho" w:hAnsi="MS Mincho" w:cs="MS Mincho" w:hint="eastAsia"/>
                <w:color w:val="000000" w:themeColor="text1"/>
                <w:szCs w:val="24"/>
              </w:rPr>
              <w:t>消息通信</w:t>
            </w:r>
            <w:r>
              <w:rPr>
                <w:color w:val="000000" w:themeColor="text1"/>
                <w:szCs w:val="24"/>
              </w:rPr>
              <w:t>协议</w:t>
            </w:r>
          </w:p>
        </w:tc>
        <w:tc>
          <w:tcPr>
            <w:tcW w:w="4124" w:type="dxa"/>
          </w:tcPr>
          <w:p w14:paraId="4D5057CD" w14:textId="77777777" w:rsidR="0090250A" w:rsidRDefault="0090250A" w:rsidP="00427B0C"/>
        </w:tc>
      </w:tr>
      <w:tr w:rsidR="0090250A" w14:paraId="43094C13" w14:textId="77777777" w:rsidTr="00427B0C">
        <w:tc>
          <w:tcPr>
            <w:tcW w:w="4116" w:type="dxa"/>
          </w:tcPr>
          <w:p w14:paraId="59A6D6FD" w14:textId="56B83AA9" w:rsidR="0090250A" w:rsidRDefault="0090250A" w:rsidP="00427B0C">
            <w:pPr>
              <w:rPr>
                <w:rFonts w:ascii="Times New Roman" w:eastAsia="Times New Roman" w:hAnsi="Times New Roman" w:cs="Times New Roman"/>
                <w:color w:val="000000" w:themeColor="text1"/>
                <w:szCs w:val="24"/>
              </w:rPr>
            </w:pPr>
            <w:r>
              <w:rPr>
                <w:rFonts w:hint="eastAsia"/>
                <w:color w:val="000000" w:themeColor="text1"/>
                <w:szCs w:val="24"/>
              </w:rPr>
              <w:t>互联网关通信协议</w:t>
            </w:r>
          </w:p>
        </w:tc>
        <w:tc>
          <w:tcPr>
            <w:tcW w:w="4124" w:type="dxa"/>
          </w:tcPr>
          <w:p w14:paraId="70929920" w14:textId="77777777" w:rsidR="0090250A" w:rsidRDefault="0090250A" w:rsidP="00427B0C"/>
        </w:tc>
      </w:tr>
      <w:tr w:rsidR="0090250A" w14:paraId="662CD8DE" w14:textId="77777777" w:rsidTr="00427B0C">
        <w:tc>
          <w:tcPr>
            <w:tcW w:w="4116" w:type="dxa"/>
          </w:tcPr>
          <w:p w14:paraId="60013F0B" w14:textId="6188B7E7" w:rsidR="0090250A" w:rsidRDefault="0090250A" w:rsidP="00427B0C">
            <w:pPr>
              <w:rPr>
                <w:color w:val="000000" w:themeColor="text1"/>
                <w:szCs w:val="24"/>
              </w:rPr>
            </w:pPr>
            <w:r>
              <w:rPr>
                <w:rFonts w:hint="eastAsia"/>
              </w:rPr>
              <w:t>交换机通信协议</w:t>
            </w:r>
          </w:p>
        </w:tc>
        <w:tc>
          <w:tcPr>
            <w:tcW w:w="4124" w:type="dxa"/>
          </w:tcPr>
          <w:p w14:paraId="2ADC72CC" w14:textId="77777777" w:rsidR="0090250A" w:rsidRDefault="0090250A" w:rsidP="00427B0C"/>
        </w:tc>
      </w:tr>
      <w:tr w:rsidR="0090250A" w14:paraId="1F71A301" w14:textId="77777777" w:rsidTr="00427B0C">
        <w:tc>
          <w:tcPr>
            <w:tcW w:w="4116" w:type="dxa"/>
          </w:tcPr>
          <w:p w14:paraId="17648E7A" w14:textId="65870F57" w:rsidR="0090250A" w:rsidRDefault="0090250A" w:rsidP="00427B0C">
            <w:r>
              <w:rPr>
                <w:rFonts w:hint="eastAsia"/>
                <w:color w:val="000000" w:themeColor="text1"/>
                <w:szCs w:val="24"/>
              </w:rPr>
              <w:t>路由器通信协议</w:t>
            </w:r>
          </w:p>
        </w:tc>
        <w:tc>
          <w:tcPr>
            <w:tcW w:w="4124" w:type="dxa"/>
          </w:tcPr>
          <w:p w14:paraId="07BAAC53" w14:textId="77777777" w:rsidR="0090250A" w:rsidRDefault="0090250A" w:rsidP="00427B0C"/>
        </w:tc>
      </w:tr>
    </w:tbl>
    <w:p w14:paraId="7E0F75EA" w14:textId="77777777" w:rsidR="0090250A" w:rsidRDefault="0090250A" w:rsidP="0090250A"/>
    <w:p w14:paraId="322B9CA0" w14:textId="77777777" w:rsidR="0090250A" w:rsidRDefault="0090250A" w:rsidP="0090250A">
      <w:pPr>
        <w:pStyle w:val="3"/>
      </w:pPr>
      <w:bookmarkStart w:id="51" w:name="_Toc504029170"/>
      <w:bookmarkStart w:id="52" w:name="_Toc13171"/>
      <w:bookmarkStart w:id="53" w:name="_Toc535168842"/>
      <w:r>
        <w:rPr>
          <w:rFonts w:hint="eastAsia"/>
        </w:rPr>
        <w:t>客户</w:t>
      </w:r>
      <w:r>
        <w:t>端</w:t>
      </w:r>
      <w:bookmarkEnd w:id="51"/>
      <w:bookmarkEnd w:id="52"/>
      <w:bookmarkEnd w:id="53"/>
    </w:p>
    <w:tbl>
      <w:tblPr>
        <w:tblW w:w="8240" w:type="dxa"/>
        <w:tblLayout w:type="fixed"/>
        <w:tblLook w:val="04A0" w:firstRow="1" w:lastRow="0" w:firstColumn="1" w:lastColumn="0" w:noHBand="0" w:noVBand="1"/>
      </w:tblPr>
      <w:tblGrid>
        <w:gridCol w:w="4120"/>
        <w:gridCol w:w="4120"/>
      </w:tblGrid>
      <w:tr w:rsidR="0090250A" w14:paraId="0CBFA6A0" w14:textId="77777777" w:rsidTr="00427B0C">
        <w:tc>
          <w:tcPr>
            <w:tcW w:w="4120" w:type="dxa"/>
            <w:shd w:val="clear" w:color="auto" w:fill="9CC2E5" w:themeFill="accent1" w:themeFillTint="99"/>
          </w:tcPr>
          <w:p w14:paraId="4E248176" w14:textId="77777777" w:rsidR="0090250A" w:rsidRDefault="0090250A" w:rsidP="00427B0C">
            <w:r>
              <w:rPr>
                <w:rFonts w:hint="eastAsia"/>
              </w:rPr>
              <w:t>项目</w:t>
            </w:r>
          </w:p>
        </w:tc>
        <w:tc>
          <w:tcPr>
            <w:tcW w:w="4120" w:type="dxa"/>
            <w:shd w:val="clear" w:color="auto" w:fill="9CC2E5" w:themeFill="accent1" w:themeFillTint="99"/>
          </w:tcPr>
          <w:p w14:paraId="698775D0" w14:textId="77777777" w:rsidR="0090250A" w:rsidRDefault="0090250A" w:rsidP="00427B0C">
            <w:r>
              <w:rPr>
                <w:rFonts w:hint="eastAsia"/>
              </w:rPr>
              <w:t>要求</w:t>
            </w:r>
          </w:p>
        </w:tc>
      </w:tr>
      <w:tr w:rsidR="0090250A" w14:paraId="5BFF0ACD" w14:textId="77777777" w:rsidTr="0090250A">
        <w:trPr>
          <w:trHeight w:val="348"/>
        </w:trPr>
        <w:tc>
          <w:tcPr>
            <w:tcW w:w="4120" w:type="dxa"/>
          </w:tcPr>
          <w:p w14:paraId="2F67F77B" w14:textId="77777777" w:rsidR="0090250A" w:rsidRDefault="0090250A" w:rsidP="00427B0C">
            <w:r>
              <w:rPr>
                <w:rFonts w:hint="eastAsia"/>
              </w:rPr>
              <w:t>硬件</w:t>
            </w:r>
          </w:p>
        </w:tc>
        <w:tc>
          <w:tcPr>
            <w:tcW w:w="4120" w:type="dxa"/>
          </w:tcPr>
          <w:p w14:paraId="428DFBBB" w14:textId="77777777" w:rsidR="0090250A" w:rsidRDefault="0090250A" w:rsidP="00427B0C">
            <w:r>
              <w:rPr>
                <w:rFonts w:hint="eastAsia"/>
              </w:rPr>
              <w:t>苹果手机</w:t>
            </w:r>
            <w:r>
              <w:t>，安卓手机</w:t>
            </w:r>
          </w:p>
        </w:tc>
      </w:tr>
      <w:tr w:rsidR="0090250A" w14:paraId="2C189AB9" w14:textId="77777777" w:rsidTr="0090250A">
        <w:trPr>
          <w:trHeight w:val="265"/>
        </w:trPr>
        <w:tc>
          <w:tcPr>
            <w:tcW w:w="4120" w:type="dxa"/>
          </w:tcPr>
          <w:p w14:paraId="624E3A74" w14:textId="77777777" w:rsidR="0090250A" w:rsidRDefault="0090250A" w:rsidP="00427B0C">
            <w:r>
              <w:rPr>
                <w:rFonts w:hint="eastAsia"/>
              </w:rPr>
              <w:t>网络环境</w:t>
            </w:r>
          </w:p>
        </w:tc>
        <w:tc>
          <w:tcPr>
            <w:tcW w:w="4120" w:type="dxa"/>
          </w:tcPr>
          <w:p w14:paraId="6E256821" w14:textId="77777777" w:rsidR="0090250A" w:rsidRDefault="0090250A" w:rsidP="00427B0C">
            <w:r>
              <w:rPr>
                <w:rFonts w:hint="eastAsia"/>
              </w:rPr>
              <w:t>浙江大学城市学院校园网（L2TP）</w:t>
            </w:r>
          </w:p>
        </w:tc>
      </w:tr>
      <w:tr w:rsidR="0090250A" w14:paraId="42E8CD42" w14:textId="77777777" w:rsidTr="0090250A">
        <w:trPr>
          <w:trHeight w:val="265"/>
        </w:trPr>
        <w:tc>
          <w:tcPr>
            <w:tcW w:w="4120" w:type="dxa"/>
          </w:tcPr>
          <w:p w14:paraId="0734F7AE" w14:textId="391D37B8" w:rsidR="0090250A" w:rsidRDefault="0090250A" w:rsidP="00427B0C">
            <w:r>
              <w:rPr>
                <w:rFonts w:hint="eastAsia"/>
              </w:rPr>
              <w:t>TCP／IP通信协议</w:t>
            </w:r>
          </w:p>
        </w:tc>
        <w:tc>
          <w:tcPr>
            <w:tcW w:w="4120" w:type="dxa"/>
          </w:tcPr>
          <w:p w14:paraId="160E6FEE" w14:textId="77777777" w:rsidR="0090250A" w:rsidRDefault="0090250A" w:rsidP="00427B0C"/>
        </w:tc>
      </w:tr>
      <w:tr w:rsidR="0090250A" w14:paraId="7968C684" w14:textId="77777777" w:rsidTr="0090250A">
        <w:trPr>
          <w:trHeight w:val="265"/>
        </w:trPr>
        <w:tc>
          <w:tcPr>
            <w:tcW w:w="4120" w:type="dxa"/>
          </w:tcPr>
          <w:p w14:paraId="2CAE1DD9" w14:textId="4394ADC3" w:rsidR="0090250A" w:rsidRDefault="0090250A" w:rsidP="00427B0C">
            <w:r>
              <w:rPr>
                <w:rFonts w:hint="eastAsia"/>
              </w:rPr>
              <w:t>GSM／CDMA无线通信协议</w:t>
            </w:r>
          </w:p>
        </w:tc>
        <w:tc>
          <w:tcPr>
            <w:tcW w:w="4120" w:type="dxa"/>
          </w:tcPr>
          <w:p w14:paraId="2EBBE5B9" w14:textId="77777777" w:rsidR="0090250A" w:rsidRDefault="0090250A" w:rsidP="00427B0C"/>
        </w:tc>
      </w:tr>
      <w:tr w:rsidR="0090250A" w14:paraId="74E189E1" w14:textId="77777777" w:rsidTr="0090250A">
        <w:trPr>
          <w:trHeight w:val="265"/>
        </w:trPr>
        <w:tc>
          <w:tcPr>
            <w:tcW w:w="4120" w:type="dxa"/>
          </w:tcPr>
          <w:p w14:paraId="563F5D90" w14:textId="0B7383C3" w:rsidR="0090250A" w:rsidRDefault="0090250A" w:rsidP="00427B0C">
            <w:r>
              <w:rPr>
                <w:rFonts w:hint="eastAsia"/>
                <w:color w:val="000000" w:themeColor="text1"/>
                <w:szCs w:val="24"/>
              </w:rPr>
              <w:t>互联网关通信协议</w:t>
            </w:r>
          </w:p>
        </w:tc>
        <w:tc>
          <w:tcPr>
            <w:tcW w:w="4120" w:type="dxa"/>
          </w:tcPr>
          <w:p w14:paraId="57F5343A" w14:textId="77777777" w:rsidR="0090250A" w:rsidRDefault="0090250A" w:rsidP="00427B0C"/>
        </w:tc>
      </w:tr>
    </w:tbl>
    <w:p w14:paraId="46F471DD" w14:textId="77777777" w:rsidR="0090250A" w:rsidRDefault="0090250A" w:rsidP="0090250A"/>
    <w:p w14:paraId="2AC11024" w14:textId="77777777" w:rsidR="0090250A" w:rsidRDefault="0090250A" w:rsidP="0090250A">
      <w:pPr>
        <w:pStyle w:val="3"/>
      </w:pPr>
      <w:bookmarkStart w:id="54" w:name="_Toc13200"/>
      <w:bookmarkStart w:id="55" w:name="_Toc535168843"/>
      <w:r>
        <w:rPr>
          <w:rFonts w:hint="eastAsia"/>
        </w:rPr>
        <w:t>管理</w:t>
      </w:r>
      <w:r>
        <w:t>端</w:t>
      </w:r>
      <w:bookmarkEnd w:id="54"/>
      <w:bookmarkEnd w:id="55"/>
    </w:p>
    <w:tbl>
      <w:tblPr>
        <w:tblW w:w="8240" w:type="dxa"/>
        <w:tblLayout w:type="fixed"/>
        <w:tblLook w:val="04A0" w:firstRow="1" w:lastRow="0" w:firstColumn="1" w:lastColumn="0" w:noHBand="0" w:noVBand="1"/>
      </w:tblPr>
      <w:tblGrid>
        <w:gridCol w:w="4120"/>
        <w:gridCol w:w="4120"/>
      </w:tblGrid>
      <w:tr w:rsidR="0090250A" w14:paraId="16256309" w14:textId="77777777" w:rsidTr="00427B0C">
        <w:tc>
          <w:tcPr>
            <w:tcW w:w="4120" w:type="dxa"/>
            <w:shd w:val="clear" w:color="auto" w:fill="9CC2E5" w:themeFill="accent1" w:themeFillTint="99"/>
          </w:tcPr>
          <w:p w14:paraId="4B94FB49" w14:textId="77777777" w:rsidR="0090250A" w:rsidRDefault="0090250A" w:rsidP="00427B0C">
            <w:r>
              <w:rPr>
                <w:rFonts w:hint="eastAsia"/>
              </w:rPr>
              <w:t>项目</w:t>
            </w:r>
          </w:p>
        </w:tc>
        <w:tc>
          <w:tcPr>
            <w:tcW w:w="4120" w:type="dxa"/>
            <w:shd w:val="clear" w:color="auto" w:fill="9CC2E5" w:themeFill="accent1" w:themeFillTint="99"/>
          </w:tcPr>
          <w:p w14:paraId="2D7900EE" w14:textId="77777777" w:rsidR="0090250A" w:rsidRDefault="0090250A" w:rsidP="00427B0C">
            <w:r>
              <w:rPr>
                <w:rFonts w:hint="eastAsia"/>
              </w:rPr>
              <w:t>要求</w:t>
            </w:r>
          </w:p>
        </w:tc>
      </w:tr>
      <w:tr w:rsidR="0090250A" w14:paraId="0360DF14" w14:textId="77777777" w:rsidTr="00427B0C">
        <w:tc>
          <w:tcPr>
            <w:tcW w:w="4120" w:type="dxa"/>
          </w:tcPr>
          <w:p w14:paraId="33550911" w14:textId="77777777" w:rsidR="0090250A" w:rsidRDefault="0090250A" w:rsidP="00427B0C">
            <w:r>
              <w:rPr>
                <w:rFonts w:hint="eastAsia"/>
              </w:rPr>
              <w:lastRenderedPageBreak/>
              <w:t>硬件</w:t>
            </w:r>
          </w:p>
        </w:tc>
        <w:tc>
          <w:tcPr>
            <w:tcW w:w="4120" w:type="dxa"/>
          </w:tcPr>
          <w:p w14:paraId="60499EE0" w14:textId="77777777" w:rsidR="0090250A" w:rsidRDefault="0090250A" w:rsidP="00427B0C">
            <w:r>
              <w:rPr>
                <w:rFonts w:hint="eastAsia"/>
              </w:rPr>
              <w:t>苹果手机</w:t>
            </w:r>
            <w:r>
              <w:t>，安卓手机</w:t>
            </w:r>
            <w:r>
              <w:rPr>
                <w:rFonts w:hint="eastAsia"/>
              </w:rPr>
              <w:t>，pc机</w:t>
            </w:r>
          </w:p>
        </w:tc>
      </w:tr>
      <w:tr w:rsidR="0090250A" w14:paraId="70FF3F2F" w14:textId="77777777" w:rsidTr="00427B0C">
        <w:tc>
          <w:tcPr>
            <w:tcW w:w="4120" w:type="dxa"/>
          </w:tcPr>
          <w:p w14:paraId="365AC4BA" w14:textId="77777777" w:rsidR="0090250A" w:rsidRDefault="0090250A" w:rsidP="00427B0C">
            <w:r>
              <w:rPr>
                <w:rFonts w:hint="eastAsia"/>
              </w:rPr>
              <w:t>网络环境</w:t>
            </w:r>
          </w:p>
        </w:tc>
        <w:tc>
          <w:tcPr>
            <w:tcW w:w="4120" w:type="dxa"/>
          </w:tcPr>
          <w:p w14:paraId="5339F1D4" w14:textId="77777777" w:rsidR="0090250A" w:rsidRDefault="0090250A" w:rsidP="00427B0C">
            <w:r>
              <w:rPr>
                <w:rFonts w:hint="eastAsia"/>
              </w:rPr>
              <w:t>浙江大学城市学院校园网（L2TP）</w:t>
            </w:r>
          </w:p>
        </w:tc>
      </w:tr>
      <w:tr w:rsidR="0090250A" w14:paraId="2D711358" w14:textId="77777777" w:rsidTr="00427B0C">
        <w:tc>
          <w:tcPr>
            <w:tcW w:w="4120" w:type="dxa"/>
          </w:tcPr>
          <w:p w14:paraId="185B4A8B" w14:textId="4D0FD557" w:rsidR="0090250A" w:rsidRDefault="0090250A" w:rsidP="00427B0C">
            <w:r>
              <w:rPr>
                <w:rFonts w:hint="eastAsia"/>
              </w:rPr>
              <w:t>TCP／IP通信协议</w:t>
            </w:r>
          </w:p>
        </w:tc>
        <w:tc>
          <w:tcPr>
            <w:tcW w:w="4120" w:type="dxa"/>
          </w:tcPr>
          <w:p w14:paraId="01477571" w14:textId="77777777" w:rsidR="0090250A" w:rsidRDefault="0090250A" w:rsidP="00427B0C"/>
        </w:tc>
      </w:tr>
      <w:tr w:rsidR="0090250A" w14:paraId="2281361C" w14:textId="77777777" w:rsidTr="00427B0C">
        <w:tc>
          <w:tcPr>
            <w:tcW w:w="4120" w:type="dxa"/>
          </w:tcPr>
          <w:p w14:paraId="1129C970" w14:textId="52058C90" w:rsidR="0090250A" w:rsidRDefault="0090250A" w:rsidP="00427B0C">
            <w:r>
              <w:rPr>
                <w:rFonts w:hint="eastAsia"/>
              </w:rPr>
              <w:t>GSM／CDMA无线通信协议</w:t>
            </w:r>
          </w:p>
        </w:tc>
        <w:tc>
          <w:tcPr>
            <w:tcW w:w="4120" w:type="dxa"/>
          </w:tcPr>
          <w:p w14:paraId="0B2195EC" w14:textId="77777777" w:rsidR="0090250A" w:rsidRDefault="0090250A" w:rsidP="00427B0C"/>
        </w:tc>
      </w:tr>
      <w:tr w:rsidR="0090250A" w14:paraId="2181D78E" w14:textId="77777777" w:rsidTr="00427B0C">
        <w:tc>
          <w:tcPr>
            <w:tcW w:w="4120" w:type="dxa"/>
          </w:tcPr>
          <w:p w14:paraId="116DC5FA" w14:textId="0D3715D7" w:rsidR="0090250A" w:rsidRDefault="0090250A" w:rsidP="00427B0C">
            <w:r>
              <w:rPr>
                <w:rFonts w:hint="eastAsia"/>
                <w:color w:val="000000" w:themeColor="text1"/>
                <w:szCs w:val="24"/>
              </w:rPr>
              <w:t>互联网关通信协议</w:t>
            </w:r>
          </w:p>
        </w:tc>
        <w:tc>
          <w:tcPr>
            <w:tcW w:w="4120" w:type="dxa"/>
          </w:tcPr>
          <w:p w14:paraId="3B50B022" w14:textId="77777777" w:rsidR="0090250A" w:rsidRDefault="0090250A" w:rsidP="00427B0C"/>
        </w:tc>
      </w:tr>
    </w:tbl>
    <w:p w14:paraId="7CE0FF3D" w14:textId="77777777" w:rsidR="0090250A" w:rsidRPr="0090250A" w:rsidRDefault="0090250A" w:rsidP="0090250A"/>
    <w:p w14:paraId="5B2BE98E" w14:textId="77777777" w:rsidR="00692D42" w:rsidRDefault="00505CA7">
      <w:pPr>
        <w:pStyle w:val="a0"/>
      </w:pPr>
      <w:bookmarkStart w:id="56" w:name="_Toc535168844"/>
      <w:r>
        <w:rPr>
          <w:rFonts w:hint="eastAsia"/>
        </w:rPr>
        <w:t>内部接口</w:t>
      </w:r>
      <w:bookmarkEnd w:id="56"/>
    </w:p>
    <w:p w14:paraId="52AC0135" w14:textId="77777777" w:rsidR="0090250A" w:rsidRDefault="0090250A" w:rsidP="0090250A">
      <w:pPr>
        <w:pStyle w:val="3"/>
      </w:pPr>
      <w:bookmarkStart w:id="57" w:name="_Toc535168845"/>
      <w:r>
        <w:rPr>
          <w:rFonts w:hint="eastAsia"/>
        </w:rPr>
        <w:t>服务器</w:t>
      </w:r>
      <w:bookmarkEnd w:id="57"/>
    </w:p>
    <w:tbl>
      <w:tblPr>
        <w:tblW w:w="8240" w:type="dxa"/>
        <w:tblLayout w:type="fixed"/>
        <w:tblLook w:val="04A0" w:firstRow="1" w:lastRow="0" w:firstColumn="1" w:lastColumn="0" w:noHBand="0" w:noVBand="1"/>
      </w:tblPr>
      <w:tblGrid>
        <w:gridCol w:w="4120"/>
        <w:gridCol w:w="4120"/>
      </w:tblGrid>
      <w:tr w:rsidR="0090250A" w14:paraId="684095C9" w14:textId="77777777" w:rsidTr="00427B0C">
        <w:tc>
          <w:tcPr>
            <w:tcW w:w="4120" w:type="dxa"/>
            <w:shd w:val="clear" w:color="auto" w:fill="9CC2E5" w:themeFill="accent1" w:themeFillTint="99"/>
          </w:tcPr>
          <w:p w14:paraId="2BB73462" w14:textId="77777777" w:rsidR="0090250A" w:rsidRDefault="0090250A" w:rsidP="00427B0C">
            <w:r>
              <w:rPr>
                <w:rFonts w:hint="eastAsia"/>
              </w:rPr>
              <w:t>项目</w:t>
            </w:r>
          </w:p>
        </w:tc>
        <w:tc>
          <w:tcPr>
            <w:tcW w:w="4120" w:type="dxa"/>
            <w:shd w:val="clear" w:color="auto" w:fill="9CC2E5" w:themeFill="accent1" w:themeFillTint="99"/>
          </w:tcPr>
          <w:p w14:paraId="2E615D2F" w14:textId="77777777" w:rsidR="0090250A" w:rsidRDefault="0090250A" w:rsidP="00427B0C">
            <w:r>
              <w:rPr>
                <w:rFonts w:hint="eastAsia"/>
              </w:rPr>
              <w:t>要求</w:t>
            </w:r>
          </w:p>
        </w:tc>
      </w:tr>
      <w:tr w:rsidR="0090250A" w14:paraId="11308FE2" w14:textId="77777777" w:rsidTr="00427B0C">
        <w:tc>
          <w:tcPr>
            <w:tcW w:w="4120" w:type="dxa"/>
          </w:tcPr>
          <w:p w14:paraId="10BF2553" w14:textId="77777777" w:rsidR="0090250A" w:rsidRDefault="0090250A" w:rsidP="00427B0C">
            <w:r>
              <w:rPr>
                <w:rFonts w:hint="eastAsia"/>
              </w:rPr>
              <w:t>操作系统</w:t>
            </w:r>
          </w:p>
        </w:tc>
        <w:tc>
          <w:tcPr>
            <w:tcW w:w="4120" w:type="dxa"/>
          </w:tcPr>
          <w:p w14:paraId="1007AACF" w14:textId="77777777" w:rsidR="0090250A" w:rsidRDefault="0090250A" w:rsidP="00427B0C">
            <w:r>
              <w:t>Linux</w:t>
            </w:r>
            <w:r>
              <w:rPr>
                <w:rFonts w:hint="eastAsia"/>
              </w:rPr>
              <w:t>（TBD）</w:t>
            </w:r>
          </w:p>
        </w:tc>
      </w:tr>
    </w:tbl>
    <w:p w14:paraId="6232266F" w14:textId="77777777" w:rsidR="0090250A" w:rsidRDefault="0090250A" w:rsidP="0090250A"/>
    <w:p w14:paraId="38F9698F" w14:textId="77777777" w:rsidR="0090250A" w:rsidRDefault="0090250A" w:rsidP="0090250A">
      <w:pPr>
        <w:pStyle w:val="3"/>
      </w:pPr>
      <w:bookmarkStart w:id="58" w:name="_Toc535168846"/>
      <w:r>
        <w:rPr>
          <w:rFonts w:hint="eastAsia"/>
        </w:rPr>
        <w:t>客户</w:t>
      </w:r>
      <w:r>
        <w:t>端</w:t>
      </w:r>
      <w:bookmarkEnd w:id="58"/>
    </w:p>
    <w:tbl>
      <w:tblPr>
        <w:tblW w:w="8240" w:type="dxa"/>
        <w:tblLayout w:type="fixed"/>
        <w:tblLook w:val="04A0" w:firstRow="1" w:lastRow="0" w:firstColumn="1" w:lastColumn="0" w:noHBand="0" w:noVBand="1"/>
      </w:tblPr>
      <w:tblGrid>
        <w:gridCol w:w="4120"/>
        <w:gridCol w:w="4120"/>
      </w:tblGrid>
      <w:tr w:rsidR="0090250A" w14:paraId="3381C361" w14:textId="77777777" w:rsidTr="00427B0C">
        <w:tc>
          <w:tcPr>
            <w:tcW w:w="4120" w:type="dxa"/>
            <w:shd w:val="clear" w:color="auto" w:fill="9CC2E5" w:themeFill="accent1" w:themeFillTint="99"/>
          </w:tcPr>
          <w:p w14:paraId="535368BE" w14:textId="77777777" w:rsidR="0090250A" w:rsidRDefault="0090250A" w:rsidP="00427B0C">
            <w:r>
              <w:rPr>
                <w:rFonts w:hint="eastAsia"/>
              </w:rPr>
              <w:t>项目</w:t>
            </w:r>
          </w:p>
        </w:tc>
        <w:tc>
          <w:tcPr>
            <w:tcW w:w="4120" w:type="dxa"/>
            <w:shd w:val="clear" w:color="auto" w:fill="9CC2E5" w:themeFill="accent1" w:themeFillTint="99"/>
          </w:tcPr>
          <w:p w14:paraId="41E61A0A" w14:textId="77777777" w:rsidR="0090250A" w:rsidRDefault="0090250A" w:rsidP="00427B0C">
            <w:r>
              <w:rPr>
                <w:rFonts w:hint="eastAsia"/>
              </w:rPr>
              <w:t>要求</w:t>
            </w:r>
          </w:p>
        </w:tc>
      </w:tr>
      <w:tr w:rsidR="0090250A" w14:paraId="3B35E711" w14:textId="77777777" w:rsidTr="007506E1">
        <w:trPr>
          <w:trHeight w:val="266"/>
        </w:trPr>
        <w:tc>
          <w:tcPr>
            <w:tcW w:w="4120" w:type="dxa"/>
          </w:tcPr>
          <w:p w14:paraId="14314099" w14:textId="77777777" w:rsidR="0090250A" w:rsidRDefault="0090250A" w:rsidP="00427B0C">
            <w:r>
              <w:rPr>
                <w:rFonts w:hint="eastAsia"/>
              </w:rPr>
              <w:t>操作系统</w:t>
            </w:r>
          </w:p>
        </w:tc>
        <w:tc>
          <w:tcPr>
            <w:tcW w:w="4120" w:type="dxa"/>
          </w:tcPr>
          <w:p w14:paraId="4087F7B0" w14:textId="77777777" w:rsidR="0090250A" w:rsidRDefault="0090250A" w:rsidP="00427B0C">
            <w:r>
              <w:t>ios,android</w:t>
            </w:r>
          </w:p>
        </w:tc>
      </w:tr>
      <w:tr w:rsidR="007506E1" w14:paraId="64065AFE" w14:textId="77777777" w:rsidTr="007506E1">
        <w:trPr>
          <w:trHeight w:val="266"/>
        </w:trPr>
        <w:tc>
          <w:tcPr>
            <w:tcW w:w="4120" w:type="dxa"/>
          </w:tcPr>
          <w:p w14:paraId="457C6002" w14:textId="731B5A40" w:rsidR="007506E1" w:rsidRDefault="007506E1" w:rsidP="00427B0C">
            <w:r>
              <w:rPr>
                <w:rFonts w:hint="eastAsia"/>
              </w:rPr>
              <w:t>程序之间通过</w:t>
            </w:r>
          </w:p>
        </w:tc>
        <w:tc>
          <w:tcPr>
            <w:tcW w:w="4120" w:type="dxa"/>
          </w:tcPr>
          <w:p w14:paraId="4F7C0631" w14:textId="77777777" w:rsidR="007506E1" w:rsidRDefault="007506E1" w:rsidP="00427B0C"/>
        </w:tc>
      </w:tr>
    </w:tbl>
    <w:p w14:paraId="144341A4" w14:textId="77777777" w:rsidR="0090250A" w:rsidRDefault="0090250A" w:rsidP="0090250A">
      <w:r>
        <w:rPr>
          <w:rFonts w:hint="eastAsia"/>
        </w:rPr>
        <w:tab/>
      </w:r>
    </w:p>
    <w:p w14:paraId="7339E15B" w14:textId="77777777" w:rsidR="0090250A" w:rsidRDefault="0090250A" w:rsidP="0090250A">
      <w:pPr>
        <w:pStyle w:val="3"/>
      </w:pPr>
      <w:bookmarkStart w:id="59" w:name="_Toc535168847"/>
      <w:r>
        <w:rPr>
          <w:rFonts w:hint="eastAsia"/>
        </w:rPr>
        <w:t>管理</w:t>
      </w:r>
      <w:r>
        <w:t>端</w:t>
      </w:r>
      <w:bookmarkEnd w:id="59"/>
    </w:p>
    <w:tbl>
      <w:tblPr>
        <w:tblW w:w="8240" w:type="dxa"/>
        <w:tblLayout w:type="fixed"/>
        <w:tblLook w:val="04A0" w:firstRow="1" w:lastRow="0" w:firstColumn="1" w:lastColumn="0" w:noHBand="0" w:noVBand="1"/>
      </w:tblPr>
      <w:tblGrid>
        <w:gridCol w:w="4120"/>
        <w:gridCol w:w="4120"/>
      </w:tblGrid>
      <w:tr w:rsidR="0090250A" w14:paraId="794E1850" w14:textId="77777777" w:rsidTr="00427B0C">
        <w:tc>
          <w:tcPr>
            <w:tcW w:w="4120" w:type="dxa"/>
            <w:shd w:val="clear" w:color="auto" w:fill="9CC2E5" w:themeFill="accent1" w:themeFillTint="99"/>
          </w:tcPr>
          <w:p w14:paraId="0E87436B" w14:textId="77777777" w:rsidR="0090250A" w:rsidRDefault="0090250A" w:rsidP="00427B0C">
            <w:r>
              <w:rPr>
                <w:rFonts w:hint="eastAsia"/>
              </w:rPr>
              <w:t>项目</w:t>
            </w:r>
          </w:p>
        </w:tc>
        <w:tc>
          <w:tcPr>
            <w:tcW w:w="4120" w:type="dxa"/>
            <w:shd w:val="clear" w:color="auto" w:fill="9CC2E5" w:themeFill="accent1" w:themeFillTint="99"/>
          </w:tcPr>
          <w:p w14:paraId="76320DF3" w14:textId="77777777" w:rsidR="0090250A" w:rsidRDefault="0090250A" w:rsidP="00427B0C">
            <w:r>
              <w:rPr>
                <w:rFonts w:hint="eastAsia"/>
              </w:rPr>
              <w:t>要求</w:t>
            </w:r>
          </w:p>
        </w:tc>
      </w:tr>
      <w:tr w:rsidR="0090250A" w14:paraId="33F20A72" w14:textId="77777777" w:rsidTr="007506E1">
        <w:trPr>
          <w:trHeight w:val="279"/>
        </w:trPr>
        <w:tc>
          <w:tcPr>
            <w:tcW w:w="4120" w:type="dxa"/>
          </w:tcPr>
          <w:p w14:paraId="4407AAC6" w14:textId="77777777" w:rsidR="0090250A" w:rsidRDefault="0090250A" w:rsidP="00427B0C">
            <w:r>
              <w:rPr>
                <w:rFonts w:hint="eastAsia"/>
              </w:rPr>
              <w:t>操作系统</w:t>
            </w:r>
          </w:p>
        </w:tc>
        <w:tc>
          <w:tcPr>
            <w:tcW w:w="4120" w:type="dxa"/>
          </w:tcPr>
          <w:p w14:paraId="752F558D" w14:textId="7CD1A209" w:rsidR="0090250A" w:rsidRDefault="0090250A" w:rsidP="00427B0C">
            <w:r>
              <w:t>ios,android</w:t>
            </w:r>
          </w:p>
        </w:tc>
      </w:tr>
    </w:tbl>
    <w:p w14:paraId="5E7ADA2F" w14:textId="77777777" w:rsidR="00692D42" w:rsidRPr="0090250A" w:rsidRDefault="00692D42">
      <w:pPr>
        <w:rPr>
          <w:rFonts w:ascii="Times New Roman" w:hAnsi="Times New Roman" w:cs="Times New Roman"/>
          <w:szCs w:val="24"/>
        </w:rPr>
      </w:pPr>
    </w:p>
    <w:p w14:paraId="2A11199D" w14:textId="77777777" w:rsidR="00692D42" w:rsidRDefault="00505CA7">
      <w:pPr>
        <w:pStyle w:val="a"/>
      </w:pPr>
      <w:bookmarkStart w:id="60" w:name="_Toc535168848"/>
      <w:r>
        <w:rPr>
          <w:rFonts w:hint="eastAsia"/>
        </w:rPr>
        <w:t>运行设计</w:t>
      </w:r>
      <w:bookmarkEnd w:id="60"/>
    </w:p>
    <w:p w14:paraId="6D105C06" w14:textId="77777777" w:rsidR="00692D42" w:rsidRDefault="00505CA7">
      <w:pPr>
        <w:pStyle w:val="a0"/>
      </w:pPr>
      <w:bookmarkStart w:id="61" w:name="_Toc535168849"/>
      <w:r>
        <w:rPr>
          <w:rFonts w:hint="eastAsia"/>
        </w:rPr>
        <w:t>运行模块组合</w:t>
      </w:r>
      <w:bookmarkEnd w:id="61"/>
    </w:p>
    <w:p w14:paraId="2576DF81" w14:textId="4C82D379" w:rsidR="00D342AD" w:rsidRDefault="00D342AD" w:rsidP="00D342AD">
      <w:pPr>
        <w:pStyle w:val="aff9"/>
        <w:numPr>
          <w:ilvl w:val="0"/>
          <w:numId w:val="14"/>
        </w:numPr>
        <w:ind w:firstLineChars="0"/>
      </w:pPr>
      <w:r>
        <w:rPr>
          <w:rFonts w:hint="eastAsia"/>
        </w:rPr>
        <w:t>用户：对地点，个人信息，活动，群组，动态，评论的操作等涉及到了数据库的查询和修改</w:t>
      </w:r>
    </w:p>
    <w:p w14:paraId="23AD275C" w14:textId="2B19D023" w:rsidR="00D342AD" w:rsidRDefault="00D342AD" w:rsidP="00D342AD">
      <w:pPr>
        <w:pStyle w:val="aff9"/>
        <w:numPr>
          <w:ilvl w:val="0"/>
          <w:numId w:val="14"/>
        </w:numPr>
        <w:ind w:firstLineChars="0"/>
      </w:pPr>
      <w:r>
        <w:rPr>
          <w:rFonts w:hint="eastAsia"/>
        </w:rPr>
        <w:t>管理员：对所有地点，用户，活动，群组，评论</w:t>
      </w:r>
    </w:p>
    <w:p w14:paraId="0F1D2CC6" w14:textId="77777777" w:rsidR="0000255F" w:rsidRPr="00D342AD" w:rsidRDefault="0000255F" w:rsidP="0000255F">
      <w:pPr>
        <w:pStyle w:val="aff9"/>
        <w:ind w:left="360" w:firstLineChars="0" w:firstLine="0"/>
      </w:pPr>
    </w:p>
    <w:p w14:paraId="07AD0410" w14:textId="28414C82" w:rsidR="000A2B59" w:rsidRPr="000A2B59" w:rsidRDefault="00505CA7" w:rsidP="000A2B59">
      <w:pPr>
        <w:pStyle w:val="a0"/>
      </w:pPr>
      <w:bookmarkStart w:id="62" w:name="_Toc535168850"/>
      <w:r>
        <w:rPr>
          <w:rFonts w:hint="eastAsia"/>
        </w:rPr>
        <w:t>运行控制</w:t>
      </w:r>
      <w:bookmarkEnd w:id="62"/>
    </w:p>
    <w:p w14:paraId="13818F50" w14:textId="77777777" w:rsidR="000A2B59" w:rsidRPr="00D342AD" w:rsidRDefault="000A2B59" w:rsidP="000A2B59">
      <w:r>
        <w:rPr>
          <w:rFonts w:hint="eastAsia"/>
        </w:rPr>
        <w:t>a.</w:t>
      </w:r>
      <w:r w:rsidRPr="00D342AD">
        <w:rPr>
          <w:rFonts w:hint="eastAsia"/>
        </w:rPr>
        <w:t xml:space="preserve"> </w:t>
      </w:r>
      <w:r>
        <w:rPr>
          <w:rFonts w:hint="eastAsia"/>
        </w:rPr>
        <w:t>用户登录需要进行身份验证，用户名密码和数据库一致或者手机号码及验证码一致方可 登录。游客不需要进行身份验证，但可用功能会大大受限。</w:t>
      </w:r>
    </w:p>
    <w:p w14:paraId="6C63BE0F" w14:textId="77777777" w:rsidR="000A2B59" w:rsidRPr="00D342AD" w:rsidRDefault="000A2B59" w:rsidP="000A2B59">
      <w:r>
        <w:rPr>
          <w:rFonts w:hint="eastAsia"/>
        </w:rPr>
        <w:t>b.</w:t>
      </w:r>
      <w:r w:rsidRPr="00D342AD">
        <w:rPr>
          <w:rFonts w:hint="eastAsia"/>
        </w:rPr>
        <w:t xml:space="preserve"> </w:t>
      </w:r>
      <w:r>
        <w:rPr>
          <w:rFonts w:hint="eastAsia"/>
        </w:rPr>
        <w:t>管理员登录后可对系统进行设置和修改</w:t>
      </w:r>
    </w:p>
    <w:p w14:paraId="6E4DF831" w14:textId="5181ABFF" w:rsidR="00D342AD" w:rsidRPr="00D342AD" w:rsidRDefault="00D342AD" w:rsidP="00D342AD"/>
    <w:p w14:paraId="5402C58B" w14:textId="77777777" w:rsidR="00692D42" w:rsidRDefault="00505CA7">
      <w:pPr>
        <w:pStyle w:val="a0"/>
      </w:pPr>
      <w:bookmarkStart w:id="63" w:name="_Toc535168851"/>
      <w:r>
        <w:rPr>
          <w:rFonts w:hint="eastAsia"/>
        </w:rPr>
        <w:t>运行时间</w:t>
      </w:r>
      <w:bookmarkEnd w:id="63"/>
    </w:p>
    <w:p w14:paraId="75B5D628" w14:textId="03FD28C9" w:rsidR="00692D42" w:rsidRDefault="00D342AD">
      <w:r>
        <w:rPr>
          <w:rFonts w:hint="eastAsia"/>
        </w:rPr>
        <w:t>每个操作（点击）反应时间不超过1秒</w:t>
      </w:r>
    </w:p>
    <w:p w14:paraId="2212479E" w14:textId="77777777" w:rsidR="0000255F" w:rsidRPr="0000255F" w:rsidRDefault="0000255F"/>
    <w:p w14:paraId="07F20670" w14:textId="77777777" w:rsidR="007452A0" w:rsidRPr="000A2B59" w:rsidRDefault="007452A0">
      <w:pPr>
        <w:rPr>
          <w:rFonts w:ascii="Times New Roman" w:hAnsi="Times New Roman" w:cs="Times New Roman"/>
          <w:szCs w:val="24"/>
        </w:rPr>
      </w:pPr>
    </w:p>
    <w:p w14:paraId="173E6D5B" w14:textId="462185F7" w:rsidR="00692D42" w:rsidRDefault="00505CA7" w:rsidP="0000255F">
      <w:pPr>
        <w:pStyle w:val="a"/>
      </w:pPr>
      <w:bookmarkStart w:id="64" w:name="_Toc535168852"/>
      <w:r>
        <w:rPr>
          <w:rFonts w:hint="eastAsia"/>
        </w:rPr>
        <w:lastRenderedPageBreak/>
        <w:t>系统数据结构设计</w:t>
      </w:r>
      <w:bookmarkEnd w:id="64"/>
    </w:p>
    <w:p w14:paraId="50F5F0F5" w14:textId="77777777" w:rsidR="00692D42" w:rsidRDefault="00505CA7">
      <w:pPr>
        <w:pStyle w:val="a0"/>
        <w:rPr>
          <w:rStyle w:val="aff6"/>
          <w:b/>
          <w:sz w:val="32"/>
          <w:szCs w:val="32"/>
        </w:rPr>
      </w:pPr>
      <w:bookmarkStart w:id="65" w:name="_Toc535168853"/>
      <w:r>
        <w:rPr>
          <w:rStyle w:val="aff6"/>
          <w:rFonts w:hint="eastAsia"/>
          <w:b/>
          <w:sz w:val="32"/>
          <w:szCs w:val="32"/>
        </w:rPr>
        <w:t>逻辑结构设计要点</w:t>
      </w:r>
      <w:bookmarkEnd w:id="65"/>
    </w:p>
    <w:p w14:paraId="6F3E9FCC" w14:textId="77777777" w:rsidR="006E69D5" w:rsidRDefault="006E69D5" w:rsidP="006E69D5"/>
    <w:p w14:paraId="73377FBE" w14:textId="0F2B6073" w:rsidR="006E69D5" w:rsidRDefault="006E69D5" w:rsidP="006E69D5">
      <w:r>
        <w:rPr>
          <w:rFonts w:hint="eastAsia"/>
        </w:rPr>
        <w:t>(1)基础数据（Base_info）</w:t>
      </w:r>
    </w:p>
    <w:tbl>
      <w:tblPr>
        <w:tblW w:w="9072" w:type="dxa"/>
        <w:tblInd w:w="-113" w:type="dxa"/>
        <w:tblLayout w:type="fixed"/>
        <w:tblCellMar>
          <w:left w:w="0" w:type="dxa"/>
          <w:right w:w="0" w:type="dxa"/>
        </w:tblCellMar>
        <w:tblLook w:val="04A0" w:firstRow="1" w:lastRow="0" w:firstColumn="1" w:lastColumn="0" w:noHBand="0" w:noVBand="1"/>
      </w:tblPr>
      <w:tblGrid>
        <w:gridCol w:w="706"/>
        <w:gridCol w:w="1250"/>
        <w:gridCol w:w="1149"/>
        <w:gridCol w:w="1299"/>
        <w:gridCol w:w="1366"/>
        <w:gridCol w:w="3302"/>
      </w:tblGrid>
      <w:tr w:rsidR="006E69D5" w14:paraId="6D4BAE0D" w14:textId="77777777" w:rsidTr="00427B0C">
        <w:trPr>
          <w:trHeight w:val="454"/>
        </w:trPr>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332C9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892D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AE3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3490843F"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272E3B35"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A21D52" w14:textId="77777777" w:rsidR="006E69D5" w:rsidRDefault="006E69D5" w:rsidP="00427B0C">
            <w:pPr>
              <w:tabs>
                <w:tab w:val="center" w:pos="3799"/>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F7B1E10"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B610B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0AD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E536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36676B0B"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388249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49CE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唯一标示日期</w:t>
            </w:r>
          </w:p>
        </w:tc>
      </w:tr>
      <w:tr w:rsidR="006E69D5" w14:paraId="1C150FAE"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513CFBF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今日日期</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9C11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this</w:t>
            </w:r>
            <w:r>
              <w:rPr>
                <w:rFonts w:ascii="Arial" w:eastAsiaTheme="minorEastAsia" w:hAnsi="Arial" w:cs="Arial"/>
                <w:color w:val="4F4F4F"/>
                <w:szCs w:val="21"/>
              </w:rPr>
              <w:t>D</w:t>
            </w:r>
            <w:r>
              <w:rPr>
                <w:rFonts w:ascii="Arial" w:eastAsiaTheme="minorEastAsia" w:hAnsi="Arial" w:cs="Arial" w:hint="eastAsia"/>
                <w:color w:val="4F4F4F"/>
                <w:szCs w:val="21"/>
              </w:rPr>
              <w:t>ate</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4E6C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64B03F1F"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58727B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0724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今天的日期</w:t>
            </w:r>
          </w:p>
        </w:tc>
      </w:tr>
      <w:tr w:rsidR="006E69D5" w14:paraId="12D14649"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6F073B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今日天气</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9042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hisweather</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61C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521AD1CA"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69EF06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EB81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今天的天气</w:t>
            </w:r>
          </w:p>
        </w:tc>
      </w:tr>
      <w:tr w:rsidR="006E69D5" w14:paraId="5560E458" w14:textId="77777777" w:rsidTr="00427B0C">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18212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今日气温</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0D54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histemperature</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BD6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5C0A0A8A"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084328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7A49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今天的气温</w:t>
            </w:r>
          </w:p>
        </w:tc>
      </w:tr>
      <w:tr w:rsidR="006E69D5" w14:paraId="7EC89A55" w14:textId="77777777" w:rsidTr="00427B0C">
        <w:trPr>
          <w:trHeight w:val="438"/>
        </w:trPr>
        <w:tc>
          <w:tcPr>
            <w:tcW w:w="706" w:type="dxa"/>
            <w:tcBorders>
              <w:top w:val="single" w:sz="6" w:space="0" w:color="DDDDDD"/>
              <w:left w:val="single" w:sz="6" w:space="0" w:color="DDDDDD"/>
              <w:bottom w:val="single" w:sz="6" w:space="0" w:color="DDDDDD"/>
              <w:right w:val="single" w:sz="6" w:space="0" w:color="DDDDDD"/>
            </w:tcBorders>
            <w:shd w:val="clear" w:color="auto" w:fill="FFFFFF"/>
          </w:tcPr>
          <w:p w14:paraId="0124F1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5D9D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69F8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299" w:type="dxa"/>
            <w:tcBorders>
              <w:top w:val="single" w:sz="6" w:space="0" w:color="DDDDDD"/>
              <w:left w:val="single" w:sz="6" w:space="0" w:color="DDDDDD"/>
              <w:bottom w:val="single" w:sz="6" w:space="0" w:color="DDDDDD"/>
              <w:right w:val="single" w:sz="6" w:space="0" w:color="DDDDDD"/>
            </w:tcBorders>
            <w:shd w:val="clear" w:color="auto" w:fill="FFFFFF"/>
          </w:tcPr>
          <w:p w14:paraId="1F63FA49"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Pr>
          <w:p w14:paraId="598572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Yes</w:t>
            </w:r>
          </w:p>
        </w:tc>
        <w:tc>
          <w:tcPr>
            <w:tcW w:w="33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828F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E1FDE18" w14:textId="77777777" w:rsidR="006E69D5" w:rsidRDefault="006E69D5" w:rsidP="006E69D5"/>
    <w:p w14:paraId="70D5B7EC" w14:textId="35B91CB2" w:rsidR="006E69D5" w:rsidRDefault="006E69D5" w:rsidP="006E69D5">
      <w:r>
        <w:rPr>
          <w:rFonts w:hint="eastAsia"/>
        </w:rPr>
        <w:t>(2)管理员表数据(Admin_info)</w:t>
      </w:r>
    </w:p>
    <w:tbl>
      <w:tblPr>
        <w:tblW w:w="9072" w:type="dxa"/>
        <w:tblInd w:w="-113" w:type="dxa"/>
        <w:tblLayout w:type="fixed"/>
        <w:tblCellMar>
          <w:left w:w="0" w:type="dxa"/>
          <w:right w:w="0" w:type="dxa"/>
        </w:tblCellMar>
        <w:tblLook w:val="04A0" w:firstRow="1" w:lastRow="0" w:firstColumn="1" w:lastColumn="0" w:noHBand="0" w:noVBand="1"/>
      </w:tblPr>
      <w:tblGrid>
        <w:gridCol w:w="942"/>
        <w:gridCol w:w="880"/>
        <w:gridCol w:w="1276"/>
        <w:gridCol w:w="1134"/>
        <w:gridCol w:w="1329"/>
        <w:gridCol w:w="3511"/>
      </w:tblGrid>
      <w:tr w:rsidR="006E69D5" w14:paraId="50B3BD31"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51FDBB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0034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E750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1D0FB1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7E1875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2DD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1324C50"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A6DD1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1386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2112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09D558AE"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8B7C4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012D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唯一标识管理员</w:t>
            </w:r>
          </w:p>
        </w:tc>
      </w:tr>
      <w:tr w:rsidR="006E69D5" w14:paraId="334ED6A6"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1A685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5319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15A6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89FB3CA"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1C12B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B600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056E342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728D61A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管理员密码</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E89B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B21B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DE43F3B"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385AB8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793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2AA93CC7"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6FD2BE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管理员手机号</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810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Adminphone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B89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3A6316A"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9C298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5DB3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管理员注册手机号</w:t>
            </w:r>
            <w:r>
              <w:rPr>
                <w:rFonts w:ascii="Arial" w:eastAsiaTheme="minorEastAsia" w:hAnsi="Arial" w:cs="Arial" w:hint="eastAsia"/>
                <w:color w:val="4F4F4F"/>
                <w:szCs w:val="21"/>
              </w:rPr>
              <w:t xml:space="preserve"> </w:t>
            </w:r>
          </w:p>
        </w:tc>
      </w:tr>
      <w:tr w:rsidR="006E69D5" w14:paraId="7DE411F5"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98D6B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5258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Adminemail</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B00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9F2A0FC"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C16B9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DF76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CF32DEC" w14:textId="77777777" w:rsidTr="00427B0C">
        <w:trPr>
          <w:trHeight w:val="396"/>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191EC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2E88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Adminqqid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380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3BA8993D"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E0B7A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6759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6E69D5" w14:paraId="25DA675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1835A4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管理员微信</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FD66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Adminwechatid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49DB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2C852D0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C1CC9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D1D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554E83F2"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46BA85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管理员新浪微博</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B57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Adminweibo</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4597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0CC5D4E6"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1C8521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61CE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管理员新浪微博帐号，长度为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6B4FC9BC"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4028B2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管理员昵称</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43A6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Adminnickname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5511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7487442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44E1D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DC08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管理员的昵称，不能为特殊符号</w:t>
            </w:r>
          </w:p>
        </w:tc>
      </w:tr>
      <w:tr w:rsidR="006E69D5" w14:paraId="582239CD" w14:textId="77777777" w:rsidTr="00427B0C">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6EFB16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管理员帐号状态</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963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Adminstatus</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8B0D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0A113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E7466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9553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管理员帐号当前的状态，</w:t>
            </w:r>
          </w:p>
          <w:p w14:paraId="15C240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6E69D5" w14:paraId="6D92FAD6"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41060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46EE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Adminsex</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43EE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01D238E"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58E9E5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11FF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6E69D5" w14:paraId="472D7C14" w14:textId="77777777" w:rsidTr="00427B0C">
        <w:trPr>
          <w:trHeight w:val="493"/>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AADCD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管理员个性签名</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A793C6" w14:textId="77777777" w:rsidR="006E69D5" w:rsidRDefault="006E69D5" w:rsidP="00427B0C">
            <w:pPr>
              <w:rPr>
                <w:rFonts w:ascii="Times New Roman" w:eastAsia="Times New Roman" w:hAnsi="Times New Roman" w:cs="Times New Roman"/>
                <w:sz w:val="24"/>
                <w:szCs w:val="24"/>
              </w:rPr>
            </w:pPr>
            <w:r>
              <w:rPr>
                <w:rFonts w:ascii="Arial" w:eastAsiaTheme="minorEastAsia" w:hAnsi="Arial" w:cs="Arial" w:hint="eastAsia"/>
                <w:color w:val="4F4F4F"/>
                <w:szCs w:val="21"/>
              </w:rPr>
              <w:t>Adminsignature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DCDB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26CAD1E4"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4DE2DC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3083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070CB281"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36FDE2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E952E1" w14:textId="77777777" w:rsidR="006E69D5" w:rsidRDefault="006E69D5" w:rsidP="00427B0C">
            <w:pPr>
              <w:rPr>
                <w:rFonts w:ascii="Arial" w:eastAsiaTheme="minorEastAsia" w:hAnsi="Arial" w:cs="Arial"/>
                <w:color w:val="4F4F4F"/>
                <w:szCs w:val="21"/>
              </w:rPr>
            </w:pPr>
            <w:r>
              <w:rPr>
                <w:rFonts w:ascii="Arial" w:eastAsiaTheme="minorEastAsia" w:hAnsi="Arial" w:cs="Arial" w:hint="eastAsia"/>
                <w:color w:val="4F4F4F"/>
                <w:szCs w:val="21"/>
              </w:rPr>
              <w:t>Adminphoto</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1D4D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D3E263B"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044D9C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6E00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管理员头像的存储路径</w:t>
            </w:r>
          </w:p>
        </w:tc>
      </w:tr>
      <w:tr w:rsidR="006E69D5" w14:paraId="11B4C8C4"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0D28C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5F6D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Admin</w:t>
            </w:r>
            <w:r>
              <w:rPr>
                <w:rFonts w:ascii="Arial" w:eastAsiaTheme="minorEastAsia" w:hAnsi="Arial" w:cs="Arial"/>
                <w:color w:val="4F4F4F"/>
                <w:szCs w:val="21"/>
              </w:rPr>
              <w:t>createdate</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F7EA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53DB54AF"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204C94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p w14:paraId="34E97439" w14:textId="77777777" w:rsidR="006E69D5" w:rsidRDefault="006E69D5" w:rsidP="00427B0C">
            <w:pPr>
              <w:spacing w:line="330" w:lineRule="atLeast"/>
              <w:rPr>
                <w:rFonts w:ascii="Arial" w:eastAsiaTheme="minorEastAsia" w:hAnsi="Arial" w:cs="Arial"/>
                <w:color w:val="4F4F4F"/>
                <w:szCs w:val="21"/>
              </w:rPr>
            </w:pP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1C8F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管理员帐号创建日期</w:t>
            </w:r>
          </w:p>
        </w:tc>
      </w:tr>
      <w:tr w:rsidR="006E69D5" w14:paraId="39557D39" w14:textId="77777777" w:rsidTr="00427B0C">
        <w:trPr>
          <w:trHeight w:val="395"/>
        </w:trPr>
        <w:tc>
          <w:tcPr>
            <w:tcW w:w="942" w:type="dxa"/>
            <w:tcBorders>
              <w:top w:val="single" w:sz="6" w:space="0" w:color="DDDDDD"/>
              <w:left w:val="single" w:sz="6" w:space="0" w:color="DDDDDD"/>
              <w:bottom w:val="single" w:sz="6" w:space="0" w:color="DDDDDD"/>
              <w:right w:val="single" w:sz="6" w:space="0" w:color="DDDDDD"/>
            </w:tcBorders>
            <w:shd w:val="clear" w:color="auto" w:fill="FFFFFF"/>
          </w:tcPr>
          <w:p w14:paraId="5F86C2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F0A8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8315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Pr>
          <w:p w14:paraId="65DB474D" w14:textId="77777777" w:rsidR="006E69D5" w:rsidRDefault="006E69D5" w:rsidP="00427B0C">
            <w:pPr>
              <w:spacing w:line="330" w:lineRule="atLeast"/>
              <w:rPr>
                <w:rFonts w:ascii="Arial" w:eastAsiaTheme="minorEastAsia" w:hAnsi="Arial" w:cs="Arial"/>
                <w:color w:val="4F4F4F"/>
                <w:szCs w:val="21"/>
              </w:rPr>
            </w:pPr>
          </w:p>
        </w:tc>
        <w:tc>
          <w:tcPr>
            <w:tcW w:w="1329" w:type="dxa"/>
            <w:tcBorders>
              <w:top w:val="single" w:sz="6" w:space="0" w:color="DDDDDD"/>
              <w:left w:val="single" w:sz="6" w:space="0" w:color="DDDDDD"/>
              <w:bottom w:val="single" w:sz="6" w:space="0" w:color="DDDDDD"/>
              <w:right w:val="single" w:sz="6" w:space="0" w:color="DDDDDD"/>
            </w:tcBorders>
            <w:shd w:val="clear" w:color="auto" w:fill="FFFFFF"/>
          </w:tcPr>
          <w:p w14:paraId="284B43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p w14:paraId="6A634FCC" w14:textId="77777777" w:rsidR="006E69D5" w:rsidRDefault="006E69D5" w:rsidP="00427B0C">
            <w:pPr>
              <w:spacing w:line="330" w:lineRule="atLeast"/>
              <w:rPr>
                <w:rFonts w:ascii="Arial" w:eastAsiaTheme="minorEastAsia" w:hAnsi="Arial" w:cs="Arial"/>
                <w:color w:val="4F4F4F"/>
                <w:szCs w:val="21"/>
              </w:rPr>
            </w:pPr>
          </w:p>
        </w:tc>
        <w:tc>
          <w:tcPr>
            <w:tcW w:w="35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F93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FB1B9C4" w14:textId="77777777" w:rsidR="006E69D5" w:rsidRDefault="006E69D5" w:rsidP="006E69D5"/>
    <w:p w14:paraId="003067AD" w14:textId="33C3F32E" w:rsidR="006E69D5" w:rsidRDefault="006E69D5" w:rsidP="006E69D5">
      <w:r>
        <w:rPr>
          <w:rFonts w:hint="eastAsia"/>
        </w:rPr>
        <w:t>(3)用户表数据(User_info)</w:t>
      </w:r>
    </w:p>
    <w:tbl>
      <w:tblPr>
        <w:tblW w:w="9072" w:type="dxa"/>
        <w:tblInd w:w="-113" w:type="dxa"/>
        <w:tblLayout w:type="fixed"/>
        <w:tblCellMar>
          <w:left w:w="0" w:type="dxa"/>
          <w:right w:w="0" w:type="dxa"/>
        </w:tblCellMar>
        <w:tblLook w:val="04A0" w:firstRow="1" w:lastRow="0" w:firstColumn="1" w:lastColumn="0" w:noHBand="0" w:noVBand="1"/>
      </w:tblPr>
      <w:tblGrid>
        <w:gridCol w:w="568"/>
        <w:gridCol w:w="800"/>
        <w:gridCol w:w="1588"/>
        <w:gridCol w:w="1418"/>
        <w:gridCol w:w="1394"/>
        <w:gridCol w:w="3304"/>
      </w:tblGrid>
      <w:tr w:rsidR="006E69D5" w14:paraId="281805E5"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C0618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ECE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D26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1C4F7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C59FD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4C7B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71731CB8"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3CA6F9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CF2B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B93A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7069E82"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3FBE9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2C1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唯一标识用户</w:t>
            </w:r>
          </w:p>
        </w:tc>
      </w:tr>
      <w:tr w:rsidR="006E69D5" w14:paraId="63D90EAC"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6821AB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B9F9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B582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1523E4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B2C9E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D823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69589DAC"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914C1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用户密码</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556C4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t>
            </w:r>
            <w:r>
              <w:rPr>
                <w:rFonts w:ascii="Arial" w:eastAsiaTheme="minorEastAsia" w:hAnsi="Arial" w:cs="Arial"/>
                <w:color w:val="4F4F4F"/>
                <w:szCs w:val="21"/>
              </w:rPr>
              <w:t>p</w:t>
            </w:r>
            <w:r>
              <w:rPr>
                <w:rFonts w:ascii="Arial" w:eastAsiaTheme="minorEastAsia" w:hAnsi="Arial" w:cs="Arial" w:hint="eastAsia"/>
                <w:color w:val="4F4F4F"/>
                <w:szCs w:val="21"/>
              </w:rPr>
              <w:t>assword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2870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E71F1D7"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457962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292A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用户登录密码，长度为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D4AE750"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07A5BE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用户手机号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8E02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Userphone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F33E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4C45BE3"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C05BD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382E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用户注册手机号</w:t>
            </w:r>
            <w:r>
              <w:rPr>
                <w:rFonts w:ascii="Arial" w:eastAsiaTheme="minorEastAsia" w:hAnsi="Arial" w:cs="Arial" w:hint="eastAsia"/>
                <w:color w:val="4F4F4F"/>
                <w:szCs w:val="21"/>
              </w:rPr>
              <w:t xml:space="preserve"> </w:t>
            </w:r>
          </w:p>
        </w:tc>
      </w:tr>
      <w:tr w:rsidR="006E69D5" w14:paraId="322EF6D4"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D98AB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0969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Useremail</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209C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F23AE23"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6DC3C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06CE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用户邮箱地址，长度为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76E1EDB" w14:textId="77777777" w:rsidTr="00427B0C">
        <w:trPr>
          <w:trHeight w:val="396"/>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4EBFE3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7FFB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Userqqid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D9B7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 xml:space="preserve">Varchar </w:t>
            </w:r>
            <w:r>
              <w:rPr>
                <w:rFonts w:ascii="Arial" w:eastAsiaTheme="minorEastAsia" w:hAnsi="Arial" w:cs="Arial" w:hint="eastAsia"/>
                <w:color w:val="4F4F4F"/>
                <w:szCs w:val="21"/>
              </w:rPr>
              <w:t>(16)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5526EB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66EF9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6FA0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qq</w:t>
            </w:r>
            <w:r>
              <w:rPr>
                <w:rFonts w:ascii="Arial" w:eastAsiaTheme="minorEastAsia" w:hAnsi="Arial" w:cs="Arial" w:hint="eastAsia"/>
                <w:color w:val="4F4F4F"/>
                <w:szCs w:val="21"/>
              </w:rPr>
              <w:t>号码，长度为</w:t>
            </w:r>
            <w:r>
              <w:rPr>
                <w:rFonts w:ascii="Arial" w:eastAsiaTheme="minorEastAsia" w:hAnsi="Arial" w:cs="Arial" w:hint="eastAsia"/>
                <w:color w:val="4F4F4F"/>
                <w:szCs w:val="21"/>
              </w:rPr>
              <w:t>5</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位</w:t>
            </w:r>
          </w:p>
        </w:tc>
      </w:tr>
      <w:tr w:rsidR="006E69D5" w14:paraId="5DE44AF5"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6A279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2750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Userwechatid</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46B8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91D12DF"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B69CB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FF8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用户微信号码，长度为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6D4D3BB"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A1C7C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用户新浪微博帐号</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EA09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serweibo</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6ACA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DD59496"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5B205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9366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用户新浪微博帐号，长度为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383329BE"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7DCB6A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用户昵称</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D3BB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Usernickname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D016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(16)</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20E32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w:t>
            </w:r>
            <w:r>
              <w:rPr>
                <w:rFonts w:ascii="Arial" w:eastAsiaTheme="minorEastAsia" w:hAnsi="Arial" w:cs="Arial"/>
                <w:color w:val="4F4F4F"/>
                <w:szCs w:val="21"/>
              </w:rPr>
              <w:t>U</w:t>
            </w:r>
            <w:r>
              <w:rPr>
                <w:rFonts w:ascii="Arial" w:eastAsiaTheme="minorEastAsia" w:hAnsi="Arial" w:cs="Arial" w:hint="eastAsia"/>
                <w:color w:val="4F4F4F"/>
                <w:szCs w:val="21"/>
              </w:rPr>
              <w:t>ser</w:t>
            </w:r>
            <w:r>
              <w:rPr>
                <w:rFonts w:ascii="Arial" w:eastAsiaTheme="minorEastAsia" w:hAnsi="Arial" w:cs="Arial" w:hint="eastAsia"/>
                <w:color w:val="4F4F4F"/>
                <w:szCs w:val="21"/>
              </w:rPr>
              <w:t>”＋</w:t>
            </w:r>
            <w:r>
              <w:rPr>
                <w:rFonts w:ascii="Arial" w:eastAsiaTheme="minorEastAsia" w:hAnsi="Arial" w:cs="Arial" w:hint="eastAsia"/>
                <w:color w:val="4F4F4F"/>
                <w:szCs w:val="21"/>
              </w:rPr>
              <w:t>id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55A82C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no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B7C5F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用户的昵称，不能为特殊符号</w:t>
            </w:r>
          </w:p>
        </w:tc>
      </w:tr>
      <w:tr w:rsidR="006E69D5" w14:paraId="2F962180" w14:textId="77777777" w:rsidTr="00427B0C">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1DD525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用户帐号状态</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126A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Userstatus</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880E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(32)</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4B2D9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C5466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EE56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用户帐号当前的状态，</w:t>
            </w:r>
          </w:p>
          <w:p w14:paraId="0E6E11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正常，屏蔽，注销</w:t>
            </w:r>
          </w:p>
        </w:tc>
      </w:tr>
      <w:tr w:rsidR="006E69D5" w14:paraId="6AC9C57F"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2D8FF4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AE68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Usersex</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F98F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(3)</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FFD117D"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A94B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79E8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用户性别，包括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男，女，其他</w:t>
            </w:r>
          </w:p>
        </w:tc>
      </w:tr>
      <w:tr w:rsidR="006E69D5" w14:paraId="6117DB50"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9AA7E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用户生日</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CCFE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Userbirthday</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4055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22FFA78"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5A897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C7DA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用户生日</w:t>
            </w:r>
          </w:p>
        </w:tc>
      </w:tr>
      <w:tr w:rsidR="006E69D5" w14:paraId="64D45F21"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6B457D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用户个性签名</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EF77B9" w14:textId="77777777" w:rsidR="006E69D5" w:rsidRDefault="006E69D5" w:rsidP="00427B0C">
            <w:pPr>
              <w:rPr>
                <w:rFonts w:ascii="Times New Roman" w:eastAsia="Times New Roman" w:hAnsi="Times New Roman" w:cs="Times New Roman"/>
                <w:sz w:val="24"/>
                <w:szCs w:val="24"/>
              </w:rPr>
            </w:pPr>
            <w:r>
              <w:rPr>
                <w:rFonts w:ascii="Arial" w:eastAsiaTheme="minorEastAsia" w:hAnsi="Arial" w:cs="Arial" w:hint="eastAsia"/>
                <w:color w:val="4F4F4F"/>
                <w:szCs w:val="21"/>
              </w:rPr>
              <w:t>Usersignature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D0CF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9C270EE"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3731D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4BE6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用户的个性签名，长度取值为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5B4EC7BF"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42526C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1379BB" w14:textId="77777777" w:rsidR="006E69D5" w:rsidRDefault="006E69D5" w:rsidP="00427B0C">
            <w:pPr>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serphoto</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31EE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6B8DD5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默认头像</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B4C4D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3402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用户头像的存储路径</w:t>
            </w:r>
          </w:p>
        </w:tc>
      </w:tr>
      <w:tr w:rsidR="006E69D5" w14:paraId="03C289B2"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7851DF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用户帐号创建日期</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0387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U</w:t>
            </w:r>
            <w:r>
              <w:rPr>
                <w:rFonts w:ascii="Arial" w:eastAsiaTheme="minorEastAsia" w:hAnsi="Arial" w:cs="Arial"/>
                <w:color w:val="4F4F4F"/>
                <w:szCs w:val="21"/>
              </w:rPr>
              <w:t>sercreatedate</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64A8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29A6B2B"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90E23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746E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用户帐号创建日期</w:t>
            </w:r>
          </w:p>
        </w:tc>
      </w:tr>
      <w:tr w:rsidR="006E69D5" w14:paraId="5DF7D814"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59291D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用户动态数目</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C35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serfisheryharvestnum</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B59D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1793F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38241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0D8D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动态发布的数量</w:t>
            </w:r>
          </w:p>
        </w:tc>
      </w:tr>
      <w:tr w:rsidR="006E69D5" w14:paraId="6CC7862B" w14:textId="77777777" w:rsidTr="00427B0C">
        <w:trPr>
          <w:trHeight w:val="395"/>
        </w:trPr>
        <w:tc>
          <w:tcPr>
            <w:tcW w:w="568" w:type="dxa"/>
            <w:tcBorders>
              <w:top w:val="single" w:sz="6" w:space="0" w:color="DDDDDD"/>
              <w:left w:val="single" w:sz="6" w:space="0" w:color="DDDDDD"/>
              <w:bottom w:val="single" w:sz="6" w:space="0" w:color="DDDDDD"/>
              <w:right w:val="single" w:sz="6" w:space="0" w:color="DDDDDD"/>
            </w:tcBorders>
            <w:shd w:val="clear" w:color="auto" w:fill="FFFFFF"/>
          </w:tcPr>
          <w:p w14:paraId="082961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976D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5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5AFD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FC77624"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620C26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33E4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F5505D9" w14:textId="77777777" w:rsidR="006E69D5" w:rsidRDefault="006E69D5" w:rsidP="006E69D5"/>
    <w:p w14:paraId="7BCE4360" w14:textId="77777777" w:rsidR="006E69D5" w:rsidRDefault="006E69D5" w:rsidP="006E69D5"/>
    <w:p w14:paraId="32FBA94B" w14:textId="77777777" w:rsidR="006E69D5" w:rsidRDefault="006E69D5" w:rsidP="006E69D5"/>
    <w:p w14:paraId="7B9A7FFA" w14:textId="77777777" w:rsidR="006E69D5" w:rsidRDefault="006E69D5" w:rsidP="006E69D5"/>
    <w:p w14:paraId="712CA2F0" w14:textId="77777777" w:rsidR="006E69D5" w:rsidRDefault="006E69D5" w:rsidP="006E69D5"/>
    <w:p w14:paraId="3D731E8D" w14:textId="55199EF4" w:rsidR="006E69D5" w:rsidRDefault="006E69D5" w:rsidP="006E69D5">
      <w:r>
        <w:rPr>
          <w:rFonts w:hint="eastAsia"/>
        </w:rPr>
        <w:t>(4)用户权限表数据(Userability_info)</w:t>
      </w:r>
    </w:p>
    <w:tbl>
      <w:tblPr>
        <w:tblW w:w="9072" w:type="dxa"/>
        <w:tblInd w:w="-113" w:type="dxa"/>
        <w:tblLayout w:type="fixed"/>
        <w:tblCellMar>
          <w:left w:w="0" w:type="dxa"/>
          <w:right w:w="0" w:type="dxa"/>
        </w:tblCellMar>
        <w:tblLook w:val="04A0" w:firstRow="1" w:lastRow="0" w:firstColumn="1" w:lastColumn="0" w:noHBand="0" w:noVBand="1"/>
      </w:tblPr>
      <w:tblGrid>
        <w:gridCol w:w="498"/>
        <w:gridCol w:w="1458"/>
        <w:gridCol w:w="1000"/>
        <w:gridCol w:w="1418"/>
        <w:gridCol w:w="1394"/>
        <w:gridCol w:w="3304"/>
      </w:tblGrid>
      <w:tr w:rsidR="006E69D5" w14:paraId="19D2EB55"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0467D5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7D08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AE33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EE982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F309C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F757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69B729B6"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4B9AE7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C5E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A75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0E3F178"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3B342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08A5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自增，唯一标识权限表项</w:t>
            </w:r>
          </w:p>
        </w:tc>
      </w:tr>
      <w:tr w:rsidR="006E69D5" w14:paraId="448E3DE0"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32C819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7B19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U</w:t>
            </w:r>
            <w:r>
              <w:rPr>
                <w:rFonts w:ascii="Arial" w:eastAsiaTheme="minorEastAsia" w:hAnsi="Arial" w:cs="Arial" w:hint="eastAsia"/>
                <w:color w:val="4F4F4F"/>
                <w:szCs w:val="21"/>
              </w:rPr>
              <w:t>serid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9800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4605322"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E621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8D08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6E69D5" w14:paraId="38E22C43" w14:textId="77777777" w:rsidTr="00427B0C">
        <w:trPr>
          <w:trHeight w:val="857"/>
        </w:trPr>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1FE891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发动态权限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2BF7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alkingtipability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D2E0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A01C1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07BAD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B8F0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能否发动态权限</w:t>
            </w:r>
          </w:p>
        </w:tc>
      </w:tr>
      <w:tr w:rsidR="006E69D5" w14:paraId="1DE4BC5E"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57C8D8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C64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38AE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C8E57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BACA9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193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能否聊天权限</w:t>
            </w:r>
          </w:p>
        </w:tc>
      </w:tr>
      <w:tr w:rsidR="006E69D5" w14:paraId="581C64DC"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6B1B29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添加好友权限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0D6A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ddfriendability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C670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CE2EC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8A802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6B86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能否添加好友权限</w:t>
            </w:r>
          </w:p>
        </w:tc>
      </w:tr>
      <w:tr w:rsidR="006E69D5" w14:paraId="53DF8286"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54563D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7733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EDA1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5635F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2061EA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6CCC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能否发起活动的权限</w:t>
            </w:r>
          </w:p>
        </w:tc>
      </w:tr>
      <w:tr w:rsidR="006E69D5" w14:paraId="3558A79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409F30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加入活动权限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15DA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J</w:t>
            </w:r>
            <w:r>
              <w:rPr>
                <w:rFonts w:ascii="Arial" w:eastAsiaTheme="minorEastAsia" w:hAnsi="Arial" w:cs="Arial" w:hint="eastAsia"/>
                <w:color w:val="4F4F4F"/>
                <w:szCs w:val="21"/>
              </w:rPr>
              <w:t>oinactivityability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5ED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37573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BEBEA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9CFB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能否加入活动的权限</w:t>
            </w:r>
          </w:p>
        </w:tc>
      </w:tr>
      <w:tr w:rsidR="006E69D5" w14:paraId="6D6027A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25226C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添加地点权限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9815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ddspotability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8CF6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FEB367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D95AA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BAFB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能否添加地点的权限</w:t>
            </w:r>
          </w:p>
        </w:tc>
      </w:tr>
      <w:tr w:rsidR="006E69D5" w14:paraId="791CEE34"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1CDE7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修改地点信息权限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F38D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hangespotinfoability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8C4E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8BA99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099FB1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5DA2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能否修改地点的权限</w:t>
            </w:r>
          </w:p>
        </w:tc>
      </w:tr>
      <w:tr w:rsidR="006E69D5" w14:paraId="1EAA26F1"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65EB4C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分享地理位置权限</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D0B4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harelocationability</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ACA4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353468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T</w:t>
            </w:r>
            <w:r>
              <w:rPr>
                <w:rFonts w:ascii="Arial" w:eastAsiaTheme="minorEastAsia" w:hAnsi="Arial" w:cs="Arial" w:hint="eastAsia"/>
                <w:color w:val="4F4F4F"/>
                <w:szCs w:val="21"/>
              </w:rPr>
              <w:t>rue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69C3F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AB7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是否分享自己地理位置</w:t>
            </w:r>
          </w:p>
        </w:tc>
      </w:tr>
      <w:tr w:rsidR="006E69D5" w14:paraId="6C18BB79" w14:textId="77777777" w:rsidTr="00427B0C">
        <w:tc>
          <w:tcPr>
            <w:tcW w:w="498" w:type="dxa"/>
            <w:tcBorders>
              <w:top w:val="single" w:sz="6" w:space="0" w:color="DDDDDD"/>
              <w:left w:val="single" w:sz="6" w:space="0" w:color="DDDDDD"/>
              <w:bottom w:val="single" w:sz="6" w:space="0" w:color="DDDDDD"/>
              <w:right w:val="single" w:sz="6" w:space="0" w:color="DDDDDD"/>
            </w:tcBorders>
            <w:shd w:val="clear" w:color="auto" w:fill="FFFFFF"/>
          </w:tcPr>
          <w:p w14:paraId="00A49B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EE87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AC923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16420AC"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94636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A312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BDCFA76" w14:textId="77777777" w:rsidR="006E69D5" w:rsidRDefault="006E69D5" w:rsidP="006E69D5"/>
    <w:p w14:paraId="37812AC1" w14:textId="74C74CE0" w:rsidR="006E69D5" w:rsidRDefault="006E69D5" w:rsidP="006E69D5">
      <w:r>
        <w:rPr>
          <w:rFonts w:hint="eastAsia"/>
        </w:rPr>
        <w:t>(5)用户收藏表数据(Usercollection_info)</w:t>
      </w:r>
    </w:p>
    <w:tbl>
      <w:tblPr>
        <w:tblW w:w="9072" w:type="dxa"/>
        <w:tblInd w:w="-113" w:type="dxa"/>
        <w:tblLayout w:type="fixed"/>
        <w:tblCellMar>
          <w:left w:w="0" w:type="dxa"/>
          <w:right w:w="0" w:type="dxa"/>
        </w:tblCellMar>
        <w:tblLook w:val="04A0" w:firstRow="1" w:lastRow="0" w:firstColumn="1" w:lastColumn="0" w:noHBand="0" w:noVBand="1"/>
      </w:tblPr>
      <w:tblGrid>
        <w:gridCol w:w="548"/>
        <w:gridCol w:w="1408"/>
        <w:gridCol w:w="1000"/>
        <w:gridCol w:w="1418"/>
        <w:gridCol w:w="1394"/>
        <w:gridCol w:w="3304"/>
      </w:tblGrid>
      <w:tr w:rsidR="006E69D5" w14:paraId="7B0DBBED"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7151F6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5EAB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F7E7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376A3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4961E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E62B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D2E42B0"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58EF74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46C1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7539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4A39EA44"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2ADD0C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3FA1C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自增，唯一标识收藏项</w:t>
            </w:r>
          </w:p>
        </w:tc>
      </w:tr>
      <w:tr w:rsidR="006E69D5" w14:paraId="4B84E03A"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2C102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收藏人</w:t>
            </w:r>
            <w:r>
              <w:rPr>
                <w:rFonts w:ascii="Arial" w:eastAsiaTheme="minorEastAsia" w:hAnsi="Arial" w:cs="Arial" w:hint="eastAsia"/>
                <w:color w:val="4F4F4F"/>
                <w:szCs w:val="21"/>
              </w:rPr>
              <w:t>id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99FF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ollectorid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E36E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2F0F7249"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EA02C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C7DD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收藏者的</w:t>
            </w:r>
            <w:r>
              <w:rPr>
                <w:rFonts w:ascii="Arial" w:eastAsiaTheme="minorEastAsia" w:hAnsi="Arial" w:cs="Arial" w:hint="eastAsia"/>
                <w:color w:val="4F4F4F"/>
                <w:szCs w:val="21"/>
              </w:rPr>
              <w:t>id</w:t>
            </w:r>
          </w:p>
        </w:tc>
      </w:tr>
      <w:tr w:rsidR="006E69D5" w14:paraId="4D8A9987"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39AF2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收藏类型</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6650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ollectiontype</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2A45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1AAA5FD9"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52BDA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6681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收藏的对象的类型，如动态，地点，活动，评论，照片等</w:t>
            </w:r>
          </w:p>
        </w:tc>
      </w:tr>
      <w:tr w:rsidR="006E69D5" w14:paraId="3BA52B8C"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5930A0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收藏对象</w:t>
            </w:r>
            <w:r>
              <w:rPr>
                <w:rFonts w:ascii="Arial" w:eastAsiaTheme="minorEastAsia" w:hAnsi="Arial" w:cs="Arial" w:hint="eastAsia"/>
                <w:color w:val="4F4F4F"/>
                <w:szCs w:val="21"/>
              </w:rPr>
              <w:t>id</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8225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ollectionid</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DED7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0FF70310"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123D3E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A5BF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收藏的对象的</w:t>
            </w:r>
            <w:r>
              <w:rPr>
                <w:rFonts w:ascii="Arial" w:eastAsiaTheme="minorEastAsia" w:hAnsi="Arial" w:cs="Arial" w:hint="eastAsia"/>
                <w:color w:val="4F4F4F"/>
                <w:szCs w:val="21"/>
              </w:rPr>
              <w:t>id</w:t>
            </w:r>
          </w:p>
        </w:tc>
      </w:tr>
      <w:tr w:rsidR="006E69D5" w14:paraId="23A165FE"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4A8464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收藏的时间</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1B6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ollecttiontime</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0F3B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755DFDBE"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31DC5E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E83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收藏的时间</w:t>
            </w:r>
          </w:p>
        </w:tc>
      </w:tr>
      <w:tr w:rsidR="006E69D5" w14:paraId="780CB483" w14:textId="77777777" w:rsidTr="00427B0C">
        <w:tc>
          <w:tcPr>
            <w:tcW w:w="548" w:type="dxa"/>
            <w:tcBorders>
              <w:top w:val="single" w:sz="6" w:space="0" w:color="DDDDDD"/>
              <w:left w:val="single" w:sz="6" w:space="0" w:color="DDDDDD"/>
              <w:bottom w:val="single" w:sz="6" w:space="0" w:color="DDDDDD"/>
              <w:right w:val="single" w:sz="6" w:space="0" w:color="DDDDDD"/>
            </w:tcBorders>
            <w:shd w:val="clear" w:color="auto" w:fill="FFFFFF"/>
          </w:tcPr>
          <w:p w14:paraId="01D27C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条目备注</w:t>
            </w:r>
          </w:p>
        </w:tc>
        <w:tc>
          <w:tcPr>
            <w:tcW w:w="14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00AD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1EFC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8" w:type="dxa"/>
            <w:tcBorders>
              <w:top w:val="single" w:sz="6" w:space="0" w:color="DDDDDD"/>
              <w:left w:val="single" w:sz="6" w:space="0" w:color="DDDDDD"/>
              <w:bottom w:val="single" w:sz="6" w:space="0" w:color="DDDDDD"/>
              <w:right w:val="single" w:sz="6" w:space="0" w:color="DDDDDD"/>
            </w:tcBorders>
            <w:shd w:val="clear" w:color="auto" w:fill="FFFFFF"/>
          </w:tcPr>
          <w:p w14:paraId="5BC02F6F"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Pr>
          <w:p w14:paraId="76E8A8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3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8644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A760AD1" w14:textId="77777777" w:rsidR="006E69D5" w:rsidRDefault="006E69D5" w:rsidP="006E69D5"/>
    <w:p w14:paraId="3D89A5E7" w14:textId="77777777" w:rsidR="006E69D5" w:rsidRDefault="006E69D5" w:rsidP="006E69D5"/>
    <w:p w14:paraId="64AE6EAD" w14:textId="0091AAE4" w:rsidR="006E69D5" w:rsidRDefault="006E69D5" w:rsidP="006E69D5">
      <w:r>
        <w:rPr>
          <w:rFonts w:hint="eastAsia"/>
        </w:rPr>
        <w:t>(6)地点表数据(Spot_info)</w:t>
      </w:r>
    </w:p>
    <w:tbl>
      <w:tblPr>
        <w:tblW w:w="9072" w:type="dxa"/>
        <w:tblInd w:w="-113" w:type="dxa"/>
        <w:tblLayout w:type="fixed"/>
        <w:tblCellMar>
          <w:left w:w="0" w:type="dxa"/>
          <w:right w:w="0" w:type="dxa"/>
        </w:tblCellMar>
        <w:tblLook w:val="04A0" w:firstRow="1" w:lastRow="0" w:firstColumn="1" w:lastColumn="0" w:noHBand="0" w:noVBand="1"/>
      </w:tblPr>
      <w:tblGrid>
        <w:gridCol w:w="663"/>
        <w:gridCol w:w="985"/>
        <w:gridCol w:w="1592"/>
        <w:gridCol w:w="1357"/>
        <w:gridCol w:w="2182"/>
        <w:gridCol w:w="2293"/>
      </w:tblGrid>
      <w:tr w:rsidR="006E69D5" w14:paraId="0B690040"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12D8C1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94B4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F9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3C0593B"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752C0E36"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A2F65" w14:textId="77777777" w:rsidR="006E69D5" w:rsidRDefault="006E69D5" w:rsidP="00427B0C">
            <w:pPr>
              <w:tabs>
                <w:tab w:val="left" w:pos="980"/>
                <w:tab w:val="left" w:pos="1060"/>
              </w:tabs>
              <w:spacing w:line="330" w:lineRule="atLeast"/>
              <w:rPr>
                <w:rFonts w:ascii="Arial" w:eastAsiaTheme="minorEastAsia" w:hAnsi="Arial" w:cs="Arial"/>
                <w:color w:val="4F4F4F"/>
                <w:szCs w:val="21"/>
              </w:rPr>
            </w:pPr>
            <w:r>
              <w:rPr>
                <w:rFonts w:ascii="Arial" w:eastAsiaTheme="minorEastAsia" w:hAnsi="Arial" w:cs="Arial"/>
                <w:color w:val="4F4F4F"/>
                <w:szCs w:val="21"/>
              </w:rPr>
              <w:t>说明</w:t>
            </w:r>
            <w:r>
              <w:rPr>
                <w:rFonts w:ascii="Arial" w:eastAsiaTheme="minorEastAsia" w:hAnsi="Arial" w:cs="Arial"/>
                <w:color w:val="4F4F4F"/>
                <w:szCs w:val="21"/>
              </w:rPr>
              <w:tab/>
            </w:r>
            <w:r>
              <w:rPr>
                <w:rFonts w:ascii="Arial" w:eastAsiaTheme="minorEastAsia" w:hAnsi="Arial" w:cs="Arial"/>
                <w:color w:val="4F4F4F"/>
                <w:szCs w:val="21"/>
              </w:rPr>
              <w:tab/>
            </w:r>
          </w:p>
        </w:tc>
      </w:tr>
      <w:tr w:rsidR="006E69D5" w14:paraId="70DB9F52"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63B40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ID</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24C4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4DF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nt(16)</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32E157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79F9E4F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2ED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w:t>
            </w:r>
          </w:p>
        </w:tc>
      </w:tr>
      <w:tr w:rsidR="006E69D5" w14:paraId="079A501B"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347C0A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经度</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9B3A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Longitude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0F7C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0311AF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6E4CB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5450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地点的经度，纪录在地图上的位置</w:t>
            </w:r>
            <w:r>
              <w:rPr>
                <w:rFonts w:ascii="Arial" w:eastAsiaTheme="minorEastAsia" w:hAnsi="Arial" w:cs="Arial" w:hint="eastAsia"/>
                <w:color w:val="4F4F4F"/>
                <w:szCs w:val="21"/>
              </w:rPr>
              <w:t xml:space="preserve"> </w:t>
            </w:r>
          </w:p>
        </w:tc>
      </w:tr>
      <w:tr w:rsidR="006E69D5" w14:paraId="58EBE472"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45FFC8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纬度</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A921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L</w:t>
            </w:r>
            <w:r>
              <w:rPr>
                <w:rFonts w:ascii="Arial" w:eastAsiaTheme="minorEastAsia" w:hAnsi="Arial" w:cs="Arial" w:hint="eastAsia"/>
                <w:color w:val="4F4F4F"/>
                <w:szCs w:val="21"/>
              </w:rPr>
              <w:t>atitude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8012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35DEC5D"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154159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04A9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地点的纬度，纪录在地图上的位置</w:t>
            </w:r>
          </w:p>
        </w:tc>
      </w:tr>
      <w:tr w:rsidR="006E69D5" w14:paraId="624048FA"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CA7BF4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地点地址</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620D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potaddress</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9EEB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1C81911"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47690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A454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地点的地址，如某市某区某街道某街</w:t>
            </w:r>
          </w:p>
        </w:tc>
      </w:tr>
      <w:tr w:rsidR="006E69D5" w14:paraId="0C4CA0B6"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73C8E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23D8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spotname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255B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32</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72C38E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68F6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644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地点名称，长度为</w:t>
            </w:r>
            <w:r>
              <w:rPr>
                <w:rFonts w:ascii="Arial" w:eastAsiaTheme="minorEastAsia" w:hAnsi="Arial" w:cs="Arial" w:hint="eastAsia"/>
                <w:color w:val="4F4F4F"/>
                <w:szCs w:val="21"/>
              </w:rPr>
              <w:t>1</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位</w:t>
            </w:r>
          </w:p>
        </w:tc>
      </w:tr>
      <w:tr w:rsidR="006E69D5" w14:paraId="1DF2D0ED"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72BE0A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ACA79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A78D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 (</w:t>
            </w:r>
            <w:r>
              <w:rPr>
                <w:rFonts w:ascii="Arial" w:eastAsiaTheme="minorEastAsia" w:hAnsi="Arial" w:cs="Arial" w:hint="eastAsia"/>
                <w:color w:val="4F4F4F"/>
                <w:szCs w:val="21"/>
              </w:rPr>
              <w:t>16</w:t>
            </w:r>
            <w:r>
              <w:rPr>
                <w:rFonts w:ascii="Arial" w:eastAsiaTheme="minorEastAsia" w:hAnsi="Arial" w:cs="Arial"/>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FDB03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0153B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89FE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地点评分，保留一位小数，范围为</w:t>
            </w:r>
            <w:r>
              <w:rPr>
                <w:rFonts w:ascii="Arial" w:eastAsiaTheme="minorEastAsia" w:hAnsi="Arial" w:cs="Arial" w:hint="eastAsia"/>
                <w:color w:val="4F4F4F"/>
                <w:szCs w:val="21"/>
              </w:rPr>
              <w:t>0</w:t>
            </w:r>
            <w:r>
              <w:rPr>
                <w:rFonts w:ascii="Arial" w:eastAsiaTheme="minorEastAsia" w:hAnsi="Arial" w:cs="Arial" w:hint="eastAsia"/>
                <w:color w:val="4F4F4F"/>
                <w:szCs w:val="21"/>
              </w:rPr>
              <w:t>～</w:t>
            </w:r>
            <w:r>
              <w:rPr>
                <w:rFonts w:ascii="Arial" w:eastAsiaTheme="minorEastAsia" w:hAnsi="Arial" w:cs="Arial" w:hint="eastAsia"/>
                <w:color w:val="4F4F4F"/>
                <w:szCs w:val="21"/>
              </w:rPr>
              <w:t>10.0</w:t>
            </w:r>
          </w:p>
        </w:tc>
      </w:tr>
      <w:tr w:rsidR="006E69D5" w14:paraId="4AD522B4" w14:textId="77777777" w:rsidTr="00427B0C">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745DD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1</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4D7E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potphoto1</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F38E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3A974AE"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6EE0A7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13FC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7DDED8E"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DA127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2</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626C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potphoto2</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F64A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5F8F14C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F1D8F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08C7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DA42975"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17EF4A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3</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0E1D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potphoto3</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8B1D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DFF9D6B"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246E4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BC7A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7EDC2F62"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DD73F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4</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A53A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potphoto4</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C146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7C0DA9F"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C8FF1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1FAA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35294061"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012C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w:t>
            </w:r>
            <w:r>
              <w:rPr>
                <w:rFonts w:ascii="Arial" w:eastAsiaTheme="minorEastAsia" w:hAnsi="Arial" w:cs="Arial" w:hint="eastAsia"/>
                <w:color w:val="4F4F4F"/>
                <w:szCs w:val="21"/>
              </w:rPr>
              <w:t>5</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AB40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potphoto5</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40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 xml:space="preserve"> (64)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779F8D6C"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F0151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9DEA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地点照片存储地址，长度为</w:t>
            </w:r>
            <w:r>
              <w:rPr>
                <w:rFonts w:ascii="Arial" w:eastAsiaTheme="minorEastAsia" w:hAnsi="Arial" w:cs="Arial" w:hint="eastAsia"/>
                <w:color w:val="4F4F4F"/>
                <w:szCs w:val="21"/>
              </w:rPr>
              <w:t>6</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位</w:t>
            </w:r>
          </w:p>
        </w:tc>
      </w:tr>
      <w:tr w:rsidR="006E69D5" w14:paraId="0B56ED9E" w14:textId="77777777" w:rsidTr="00427B0C">
        <w:trPr>
          <w:trHeight w:val="424"/>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A97978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总评分人数</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9D5B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potscorenum</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9A8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01ECB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187ECF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AC8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地点评分的总人数</w:t>
            </w:r>
          </w:p>
        </w:tc>
      </w:tr>
      <w:tr w:rsidR="006E69D5" w14:paraId="018BF2D4"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0E68B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地点性质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93A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pottype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B494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7AAD4C04"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54A1C2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27EB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地点的性质，包括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钓点，渔具店，其他</w:t>
            </w:r>
          </w:p>
        </w:tc>
      </w:tr>
      <w:tr w:rsidR="006E69D5" w14:paraId="5C38E47B" w14:textId="77777777" w:rsidTr="00427B0C">
        <w:trPr>
          <w:trHeight w:val="787"/>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70EF6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钓鱼费用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2EFB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potcharge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7708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E848020"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6C3435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FAFC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钓鱼收费费用，可为免费或具体金额</w:t>
            </w:r>
          </w:p>
          <w:p w14:paraId="1CA40A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6E69D5" w14:paraId="5C34648F"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DA237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钓位数量</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DA3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potseatnum</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B79C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4FBE39F"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E580D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1161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钓位的个数（大于等于</w:t>
            </w:r>
            <w:r>
              <w:rPr>
                <w:rFonts w:ascii="Arial" w:eastAsiaTheme="minorEastAsia" w:hAnsi="Arial" w:cs="Arial" w:hint="eastAsia"/>
                <w:color w:val="4F4F4F"/>
                <w:szCs w:val="21"/>
              </w:rPr>
              <w:t>0</w:t>
            </w:r>
            <w:r>
              <w:rPr>
                <w:rFonts w:ascii="Arial" w:eastAsiaTheme="minorEastAsia" w:hAnsi="Arial" w:cs="Arial" w:hint="eastAsia"/>
                <w:color w:val="4F4F4F"/>
                <w:szCs w:val="21"/>
              </w:rPr>
              <w:t>）</w:t>
            </w:r>
          </w:p>
          <w:p w14:paraId="5CCA69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渔具店没有本条目</w:t>
            </w:r>
          </w:p>
        </w:tc>
      </w:tr>
      <w:tr w:rsidR="006E69D5" w14:paraId="6C24EBE6"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6102B7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地点信息最后更新时间</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46F63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potlastupdatedate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600C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8BA0191"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42DB0B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CFA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地点相关信息更新的最后时间</w:t>
            </w:r>
          </w:p>
        </w:tc>
      </w:tr>
      <w:tr w:rsidR="006E69D5" w14:paraId="6B2CA1D1"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5F7AD8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地点生成时间</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E0FE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potfirstcreatedate</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8C64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24E61345"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297E16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3CDE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地点首次被添加的时间</w:t>
            </w:r>
          </w:p>
        </w:tc>
      </w:tr>
      <w:tr w:rsidR="006E69D5" w14:paraId="40EEB587"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A48BE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地点添加人</w:t>
            </w:r>
            <w:r>
              <w:rPr>
                <w:rFonts w:ascii="Arial" w:eastAsiaTheme="minorEastAsia" w:hAnsi="Arial" w:cs="Arial" w:hint="eastAsia"/>
                <w:color w:val="4F4F4F"/>
                <w:szCs w:val="21"/>
              </w:rPr>
              <w:t>id</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B833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potcreator</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AC39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46186567"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0F706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AED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地点首次添加的用户的</w:t>
            </w:r>
            <w:r>
              <w:rPr>
                <w:rFonts w:ascii="Arial" w:eastAsiaTheme="minorEastAsia" w:hAnsi="Arial" w:cs="Arial" w:hint="eastAsia"/>
                <w:color w:val="4F4F4F"/>
                <w:szCs w:val="21"/>
              </w:rPr>
              <w:t>id</w:t>
            </w:r>
          </w:p>
        </w:tc>
      </w:tr>
      <w:tr w:rsidR="006E69D5" w14:paraId="312A2BDF"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20B6DE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地点状态</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8B41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potstatus</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5D24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374AF0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510A1F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70C6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地点当前的状态，</w:t>
            </w:r>
          </w:p>
          <w:p w14:paraId="5D701D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w:t>
            </w:r>
          </w:p>
        </w:tc>
      </w:tr>
      <w:tr w:rsidR="006E69D5" w14:paraId="5AAB9BE0"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39E1E3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地点简介</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E934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S</w:t>
            </w:r>
            <w:r>
              <w:rPr>
                <w:rFonts w:ascii="Arial" w:eastAsiaTheme="minorEastAsia" w:hAnsi="Arial" w:cs="Arial" w:hint="eastAsia"/>
                <w:color w:val="4F4F4F"/>
                <w:szCs w:val="21"/>
              </w:rPr>
              <w:t>potintroduction</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8191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6FAE5E73"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0F6A5B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3537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地点的简单介绍</w:t>
            </w:r>
          </w:p>
        </w:tc>
      </w:tr>
      <w:tr w:rsidR="006E69D5" w14:paraId="1FCF1E9B" w14:textId="77777777" w:rsidTr="00427B0C">
        <w:trPr>
          <w:trHeight w:val="395"/>
        </w:trPr>
        <w:tc>
          <w:tcPr>
            <w:tcW w:w="663" w:type="dxa"/>
            <w:tcBorders>
              <w:top w:val="single" w:sz="6" w:space="0" w:color="DDDDDD"/>
              <w:left w:val="single" w:sz="6" w:space="0" w:color="DDDDDD"/>
              <w:bottom w:val="single" w:sz="6" w:space="0" w:color="DDDDDD"/>
              <w:right w:val="single" w:sz="6" w:space="0" w:color="DDDDDD"/>
            </w:tcBorders>
            <w:shd w:val="clear" w:color="auto" w:fill="FFFFFF"/>
          </w:tcPr>
          <w:p w14:paraId="0487D4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FEF3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5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D49E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Varchar(64)</w:t>
            </w:r>
          </w:p>
        </w:tc>
        <w:tc>
          <w:tcPr>
            <w:tcW w:w="1357" w:type="dxa"/>
            <w:tcBorders>
              <w:top w:val="single" w:sz="6" w:space="0" w:color="DDDDDD"/>
              <w:left w:val="single" w:sz="6" w:space="0" w:color="DDDDDD"/>
              <w:bottom w:val="single" w:sz="6" w:space="0" w:color="DDDDDD"/>
              <w:right w:val="single" w:sz="6" w:space="0" w:color="DDDDDD"/>
            </w:tcBorders>
            <w:shd w:val="clear" w:color="auto" w:fill="FFFFFF"/>
          </w:tcPr>
          <w:p w14:paraId="1BC35EDD" w14:textId="77777777" w:rsidR="006E69D5" w:rsidRDefault="006E69D5" w:rsidP="00427B0C">
            <w:pPr>
              <w:spacing w:line="330" w:lineRule="atLeast"/>
              <w:rPr>
                <w:rFonts w:ascii="Arial" w:eastAsiaTheme="minorEastAsia" w:hAnsi="Arial" w:cs="Arial"/>
                <w:color w:val="4F4F4F"/>
                <w:szCs w:val="21"/>
              </w:rPr>
            </w:pPr>
          </w:p>
        </w:tc>
        <w:tc>
          <w:tcPr>
            <w:tcW w:w="2182" w:type="dxa"/>
            <w:tcBorders>
              <w:top w:val="single" w:sz="6" w:space="0" w:color="DDDDDD"/>
              <w:left w:val="single" w:sz="6" w:space="0" w:color="DDDDDD"/>
              <w:bottom w:val="single" w:sz="6" w:space="0" w:color="DDDDDD"/>
              <w:right w:val="single" w:sz="6" w:space="0" w:color="DDDDDD"/>
            </w:tcBorders>
            <w:shd w:val="clear" w:color="auto" w:fill="FFFFFF"/>
          </w:tcPr>
          <w:p w14:paraId="311AF5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2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5AC8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F55A506" w14:textId="77777777" w:rsidR="006E69D5" w:rsidRDefault="006E69D5" w:rsidP="006E69D5"/>
    <w:p w14:paraId="67D5E59D" w14:textId="5FB2ADAD" w:rsidR="006E69D5" w:rsidRDefault="006E69D5" w:rsidP="006E69D5">
      <w:r>
        <w:rPr>
          <w:rFonts w:hint="eastAsia"/>
        </w:rPr>
        <w:t>(7)地点评论表数据(Spotcomment_info)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509"/>
        <w:gridCol w:w="1455"/>
        <w:gridCol w:w="2203"/>
        <w:gridCol w:w="2316"/>
      </w:tblGrid>
      <w:tr w:rsidR="006E69D5" w14:paraId="272EC17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3D6B8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80AC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6CF6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4D444E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088D5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828B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E894CE0"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C181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A206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D9F5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2BB1A4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8EFF3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6E67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唯一标识地点的评论</w:t>
            </w:r>
          </w:p>
        </w:tc>
      </w:tr>
      <w:tr w:rsidR="006E69D5" w14:paraId="6460F5FD"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56DD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72E31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Commentspot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7E2F4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78E8E61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9D134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E9AB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该评论对应的地点的</w:t>
            </w:r>
            <w:r>
              <w:rPr>
                <w:rFonts w:ascii="Arial" w:eastAsiaTheme="minorEastAsia" w:hAnsi="Arial" w:cs="Arial" w:hint="eastAsia"/>
                <w:color w:val="4F4F4F"/>
                <w:szCs w:val="21"/>
              </w:rPr>
              <w:t>id</w:t>
            </w:r>
          </w:p>
        </w:tc>
      </w:tr>
      <w:tr w:rsidR="006E69D5" w14:paraId="33B8FD17"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6C9E2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A1157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540F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21EA04D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9C961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B92B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368EE6B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5AD21C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925B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DC7D8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3BC9020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960B4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FEE4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1ED039A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33509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AB7E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1503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7B3ECB4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0A12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8509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地点的评论的文字内容</w:t>
            </w:r>
          </w:p>
        </w:tc>
      </w:tr>
      <w:tr w:rsidR="006E69D5" w14:paraId="506782CC"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540FB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E3E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E1CD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1F9C8A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6A74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F83B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0F0F13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正常，屏蔽，删除等</w:t>
            </w:r>
          </w:p>
        </w:tc>
      </w:tr>
      <w:tr w:rsidR="006E69D5" w14:paraId="08EC140B"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E11B1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C199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50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3677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5" w:type="dxa"/>
            <w:tcBorders>
              <w:top w:val="single" w:sz="6" w:space="0" w:color="DDDDDD"/>
              <w:left w:val="single" w:sz="6" w:space="0" w:color="DDDDDD"/>
              <w:bottom w:val="single" w:sz="6" w:space="0" w:color="DDDDDD"/>
              <w:right w:val="single" w:sz="6" w:space="0" w:color="DDDDDD"/>
            </w:tcBorders>
            <w:shd w:val="clear" w:color="auto" w:fill="FFFFFF"/>
          </w:tcPr>
          <w:p w14:paraId="1992AF6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B60F1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2023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3C99753" w14:textId="77777777" w:rsidR="006E69D5" w:rsidRDefault="006E69D5" w:rsidP="006E69D5"/>
    <w:p w14:paraId="47BF473C" w14:textId="2222471E" w:rsidR="006E69D5" w:rsidRDefault="006E69D5" w:rsidP="006E69D5">
      <w:r>
        <w:rPr>
          <w:rFonts w:hint="eastAsia"/>
        </w:rPr>
        <w:t>(8)动态表数据(Moment_info)</w:t>
      </w:r>
    </w:p>
    <w:tbl>
      <w:tblPr>
        <w:tblW w:w="9072" w:type="dxa"/>
        <w:tblInd w:w="-113" w:type="dxa"/>
        <w:tblLayout w:type="fixed"/>
        <w:tblCellMar>
          <w:left w:w="0" w:type="dxa"/>
          <w:right w:w="0" w:type="dxa"/>
        </w:tblCellMar>
        <w:tblLook w:val="04A0" w:firstRow="1" w:lastRow="0" w:firstColumn="1" w:lastColumn="0" w:noHBand="0" w:noVBand="1"/>
      </w:tblPr>
      <w:tblGrid>
        <w:gridCol w:w="674"/>
        <w:gridCol w:w="857"/>
        <w:gridCol w:w="1284"/>
        <w:gridCol w:w="1700"/>
        <w:gridCol w:w="2222"/>
        <w:gridCol w:w="2335"/>
      </w:tblGrid>
      <w:tr w:rsidR="006E69D5" w14:paraId="65044A19"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01C9A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6D26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6491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5F242B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9AD2C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8D0BA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5D78FC6"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09B91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3439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DA074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4FB16FEC"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651F9E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1C18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唯一标识动态</w:t>
            </w:r>
          </w:p>
        </w:tc>
      </w:tr>
      <w:tr w:rsidR="006E69D5" w14:paraId="382EEED1"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09B35F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内容</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58BB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17C3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EC0AA4F"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605249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E250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动态的文字内容</w:t>
            </w:r>
          </w:p>
        </w:tc>
      </w:tr>
      <w:tr w:rsidR="006E69D5" w14:paraId="6E2391B2"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B8C89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1</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8ED7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E4E6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037B034A"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139D9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56A5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2CEDDA05"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65994C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2</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2821D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732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C560DA4"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4C5614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5DA7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5C395356"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BD1B3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3</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D5A7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95A3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70AB53DA"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7BCC8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064F5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237D2E57"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E3EF6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4</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86CB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344D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7887A18"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9C0C3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07F6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6E69D5" w14:paraId="4D2C3D11"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46786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5</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997D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5FB7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3406671F"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4AEE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9416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6E69D5" w14:paraId="17E30087"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52F92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6</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0CD8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D7FE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293FEFAD"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14DA91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FF15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6E69D5" w14:paraId="456BA8C9"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A9804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7</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01AF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AFB1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B4058B3"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0E97818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4FE7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6E69D5" w14:paraId="64D6A4C1" w14:textId="77777777" w:rsidTr="00427B0C">
        <w:trPr>
          <w:trHeight w:val="409"/>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4E3704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A23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2B42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6FAA3905"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05A61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6B13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3E4CE81C"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197B68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72BD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FA1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584AF5B7"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4EC155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F385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1DD2C88D" w14:textId="77777777" w:rsidTr="00427B0C">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277142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1306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FC59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070A386B"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E2315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F00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075BC53D" w14:textId="77777777" w:rsidTr="00427B0C">
        <w:trPr>
          <w:trHeight w:val="45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3A649B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发布者</w:t>
            </w:r>
            <w:r>
              <w:rPr>
                <w:rFonts w:ascii="Arial" w:eastAsiaTheme="minorEastAsia" w:hAnsi="Arial" w:cs="Arial" w:hint="eastAsia"/>
                <w:color w:val="4F4F4F"/>
                <w:szCs w:val="21"/>
              </w:rPr>
              <w:t>id</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B0FB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AA07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75E996A2" w14:textId="77777777" w:rsidR="006E69D5" w:rsidRDefault="006E69D5" w:rsidP="00427B0C">
            <w:pPr>
              <w:spacing w:line="330" w:lineRule="atLeast"/>
              <w:rPr>
                <w:rFonts w:ascii="Arial" w:eastAsiaTheme="minorEastAsia" w:hAnsi="Arial" w:cs="Arial"/>
                <w:color w:val="4F4F4F"/>
                <w:szCs w:val="21"/>
              </w:rPr>
            </w:pP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1D44BD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3488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动态的发布者的</w:t>
            </w:r>
            <w:r>
              <w:rPr>
                <w:rFonts w:ascii="Arial" w:eastAsiaTheme="minorEastAsia" w:hAnsi="Arial" w:cs="Arial" w:hint="eastAsia"/>
                <w:color w:val="4F4F4F"/>
                <w:szCs w:val="21"/>
              </w:rPr>
              <w:t>id</w:t>
            </w:r>
          </w:p>
        </w:tc>
      </w:tr>
      <w:tr w:rsidR="006E69D5" w14:paraId="49E694FB"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66AA5B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点赞数量</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831D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153F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17227B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20D93F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72886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给该动态点赞的数量</w:t>
            </w:r>
          </w:p>
        </w:tc>
      </w:tr>
      <w:tr w:rsidR="006E69D5" w14:paraId="2E544F91"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2DEE2D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4D1E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w:t>
            </w:r>
            <w:r>
              <w:rPr>
                <w:rFonts w:ascii="Arial" w:eastAsiaTheme="minorEastAsia" w:hAnsi="Arial" w:cs="Arial" w:hint="eastAsia"/>
                <w:color w:val="4F4F4F"/>
                <w:szCs w:val="21"/>
              </w:rPr>
              <w:lastRenderedPageBreak/>
              <w:t>mentnum</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98A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6C55BD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3057F4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3B2D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6E69D5" w14:paraId="2FC0CB00" w14:textId="77777777" w:rsidTr="00427B0C">
        <w:trPr>
          <w:trHeight w:val="381"/>
        </w:trPr>
        <w:tc>
          <w:tcPr>
            <w:tcW w:w="674" w:type="dxa"/>
            <w:tcBorders>
              <w:top w:val="single" w:sz="6" w:space="0" w:color="DDDDDD"/>
              <w:left w:val="single" w:sz="6" w:space="0" w:color="DDDDDD"/>
              <w:bottom w:val="single" w:sz="6" w:space="0" w:color="DDDDDD"/>
              <w:right w:val="single" w:sz="6" w:space="0" w:color="DDDDDD"/>
            </w:tcBorders>
            <w:shd w:val="clear" w:color="auto" w:fill="FFFFFF"/>
          </w:tcPr>
          <w:p w14:paraId="737D41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状态</w:t>
            </w:r>
          </w:p>
        </w:tc>
        <w:tc>
          <w:tcPr>
            <w:tcW w:w="8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58AE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1F8B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700" w:type="dxa"/>
            <w:tcBorders>
              <w:top w:val="single" w:sz="6" w:space="0" w:color="DDDDDD"/>
              <w:left w:val="single" w:sz="6" w:space="0" w:color="DDDDDD"/>
              <w:bottom w:val="single" w:sz="6" w:space="0" w:color="DDDDDD"/>
              <w:right w:val="single" w:sz="6" w:space="0" w:color="DDDDDD"/>
            </w:tcBorders>
            <w:shd w:val="clear" w:color="auto" w:fill="FFFFFF"/>
          </w:tcPr>
          <w:p w14:paraId="253B92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22" w:type="dxa"/>
            <w:tcBorders>
              <w:top w:val="single" w:sz="6" w:space="0" w:color="DDDDDD"/>
              <w:left w:val="single" w:sz="6" w:space="0" w:color="DDDDDD"/>
              <w:bottom w:val="single" w:sz="6" w:space="0" w:color="DDDDDD"/>
              <w:right w:val="single" w:sz="6" w:space="0" w:color="DDDDDD"/>
            </w:tcBorders>
            <w:shd w:val="clear" w:color="auto" w:fill="FFFFFF"/>
          </w:tcPr>
          <w:p w14:paraId="79638C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04C3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w:t>
            </w:r>
            <w:r>
              <w:rPr>
                <w:rFonts w:ascii="Arial" w:eastAsiaTheme="minorEastAsia" w:hAnsi="Arial" w:cs="Arial"/>
                <w:color w:val="4F4F4F"/>
                <w:szCs w:val="21"/>
              </w:rPr>
              <w:t>动态</w:t>
            </w:r>
            <w:r>
              <w:rPr>
                <w:rFonts w:ascii="Arial" w:eastAsiaTheme="minorEastAsia" w:hAnsi="Arial" w:cs="Arial" w:hint="eastAsia"/>
                <w:color w:val="4F4F4F"/>
                <w:szCs w:val="21"/>
              </w:rPr>
              <w:t>动态的状态，</w:t>
            </w:r>
          </w:p>
          <w:p w14:paraId="00BEB8B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正常，屏蔽，删除，加精等</w:t>
            </w:r>
          </w:p>
        </w:tc>
      </w:tr>
    </w:tbl>
    <w:p w14:paraId="12389147" w14:textId="77777777" w:rsidR="006E69D5" w:rsidRDefault="006E69D5" w:rsidP="006E69D5"/>
    <w:p w14:paraId="1F29FA58" w14:textId="77777777" w:rsidR="006E69D5" w:rsidRDefault="006E69D5" w:rsidP="006E69D5"/>
    <w:p w14:paraId="2875BDE0" w14:textId="7883C6E1" w:rsidR="006E69D5" w:rsidRDefault="006E69D5" w:rsidP="006E69D5">
      <w:r>
        <w:rPr>
          <w:rFonts w:hint="eastAsia"/>
        </w:rPr>
        <w:t>(9)动态评论表数据(Momentcomment_info)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32A94FE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80209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34B6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3A15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55B83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DDD9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F0A9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2C8E362"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46BEB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4698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5EB3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2124C1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FF1A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A2C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唯一标识动态的评论</w:t>
            </w:r>
          </w:p>
        </w:tc>
      </w:tr>
      <w:tr w:rsidR="006E69D5" w14:paraId="1DCE039F"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FC7F1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787B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1C87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A744C3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A9DAB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C1C5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该评论对应的动态的</w:t>
            </w:r>
            <w:r>
              <w:rPr>
                <w:rFonts w:ascii="Arial" w:eastAsiaTheme="minorEastAsia" w:hAnsi="Arial" w:cs="Arial" w:hint="eastAsia"/>
                <w:color w:val="4F4F4F"/>
                <w:szCs w:val="21"/>
              </w:rPr>
              <w:t>id</w:t>
            </w:r>
          </w:p>
        </w:tc>
      </w:tr>
      <w:tr w:rsidR="006E69D5" w14:paraId="59D8087F"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36D9C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175E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A1E6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41075E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688D8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EBF9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178297EE"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FCAC5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FE35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5CA5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434C0B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6D1C98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2E12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42215528"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0B56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C2D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3611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15588F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9752F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ABEF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动态的评论的文字内容</w:t>
            </w:r>
          </w:p>
        </w:tc>
      </w:tr>
      <w:tr w:rsidR="006E69D5" w14:paraId="6840DEE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3CCC0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0156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6F87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09DD5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21CCA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8A2A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207CA1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6E69D5" w14:paraId="4697DF1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B3C7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0B2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0687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684A83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A3662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70B9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B55E34C" w14:textId="77777777" w:rsidR="006E69D5" w:rsidRDefault="006E69D5" w:rsidP="006E69D5"/>
    <w:p w14:paraId="38FDBD11" w14:textId="77777777" w:rsidR="006E69D5" w:rsidRDefault="006E69D5" w:rsidP="006E69D5"/>
    <w:p w14:paraId="794B0293" w14:textId="48576284" w:rsidR="006E69D5" w:rsidRDefault="006E69D5" w:rsidP="006E69D5">
      <w:r>
        <w:rPr>
          <w:rFonts w:hint="eastAsia"/>
        </w:rPr>
        <w:t>(10)活动表数据(Activity_info)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7090837F" w14:textId="77777777" w:rsidTr="00427B0C">
        <w:trPr>
          <w:trHeight w:val="380"/>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DAEB3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2CA1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2FA5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FDA85B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D4869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FA25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E6DC99D"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31193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5472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C468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7E61A0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18133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A238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w:t>
            </w:r>
          </w:p>
        </w:tc>
      </w:tr>
      <w:tr w:rsidR="006E69D5" w14:paraId="7409B29F"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DC61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9EFB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ctivityname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1629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04CFD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B255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7E65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活动名称</w:t>
            </w:r>
          </w:p>
        </w:tc>
      </w:tr>
      <w:tr w:rsidR="006E69D5" w14:paraId="12B1BEC5"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31682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活动发起人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8677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ctivityhostid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A304C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EFAFE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DF94F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7E27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发起活动的发起人</w:t>
            </w:r>
            <w:r>
              <w:rPr>
                <w:rFonts w:ascii="Arial" w:eastAsiaTheme="minorEastAsia" w:hAnsi="Arial" w:cs="Arial" w:hint="eastAsia"/>
                <w:color w:val="4F4F4F"/>
                <w:szCs w:val="21"/>
              </w:rPr>
              <w:t>id</w:t>
            </w:r>
          </w:p>
        </w:tc>
      </w:tr>
      <w:tr w:rsidR="006E69D5" w14:paraId="392425E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F041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16D6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1D0F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FEB561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2537CF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EDCE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p>
        </w:tc>
      </w:tr>
      <w:tr w:rsidR="006E69D5" w14:paraId="2E39CD50"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ACE0F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活动地点地址</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703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ctivityspotaddress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7D66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64</w:t>
            </w:r>
            <w:r>
              <w:rPr>
                <w:rFonts w:ascii="Arial" w:eastAsiaTheme="minorEastAsia" w:hAnsi="Arial" w:cs="Arial"/>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8C51B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CBF80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AF1E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发起活动的地点地址</w:t>
            </w:r>
          </w:p>
        </w:tc>
      </w:tr>
      <w:tr w:rsidR="006E69D5" w14:paraId="205F7302"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A863B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A365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Activitycontent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88E8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Varchar(</w:t>
            </w:r>
            <w:r>
              <w:rPr>
                <w:rFonts w:ascii="Arial" w:eastAsiaTheme="minorEastAsia" w:hAnsi="Arial" w:cs="Arial" w:hint="eastAsia"/>
                <w:color w:val="4F4F4F"/>
                <w:szCs w:val="21"/>
              </w:rPr>
              <w:t>255</w:t>
            </w:r>
            <w:r>
              <w:rPr>
                <w:rFonts w:ascii="Arial" w:eastAsiaTheme="minorEastAsia" w:hAnsi="Arial" w:cs="Arial"/>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43F9BA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74239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A288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活动的内容介绍，包括时间地点项目等</w:t>
            </w:r>
          </w:p>
        </w:tc>
      </w:tr>
      <w:tr w:rsidR="006E69D5" w14:paraId="5C9CADF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CBDF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409E0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ctivitylimitedjoinernum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FC1F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85550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10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C05E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DF75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活动限定的最多人数</w:t>
            </w:r>
          </w:p>
        </w:tc>
      </w:tr>
      <w:tr w:rsidR="006E69D5" w14:paraId="27D3CA29"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1CB44D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活动目前已参加人数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D7B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Activityjoinernum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092D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731E4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1</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01B0B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A2C7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活动参加的人数</w:t>
            </w:r>
          </w:p>
        </w:tc>
      </w:tr>
      <w:tr w:rsidR="006E69D5" w14:paraId="1DFB27C7"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2FF60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活动单人次费用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1ABE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ctivityfee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1967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C9AE4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4A80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3FBB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单人的费用</w:t>
            </w:r>
          </w:p>
        </w:tc>
      </w:tr>
      <w:tr w:rsidR="006E69D5" w14:paraId="5B45D324"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731AC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活动出行方式</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BC0E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ActivityTripmode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7A72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885AC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无</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B3774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812A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出行的方式，步行，公交，自行车，汽车，大巴，动车，火车，轮船，飞机，其他</w:t>
            </w:r>
          </w:p>
        </w:tc>
      </w:tr>
      <w:tr w:rsidR="006E69D5" w14:paraId="32C34936"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20C1FE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活动面向的对象</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55AF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Activityavailabletype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07B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DF304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全部人</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EF907C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ABC57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仅好友／全部人</w:t>
            </w:r>
          </w:p>
        </w:tc>
      </w:tr>
      <w:tr w:rsidR="006E69D5" w14:paraId="4C84BF8A"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8DC74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6B9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3FC4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4697E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募集中</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2360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07C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活动的状态，</w:t>
            </w:r>
          </w:p>
          <w:p w14:paraId="753265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正在募集，正在进行，</w:t>
            </w:r>
          </w:p>
          <w:p w14:paraId="296CC3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已完成，提前结束，失败，删除，屏蔽</w:t>
            </w:r>
          </w:p>
        </w:tc>
      </w:tr>
      <w:tr w:rsidR="006E69D5" w14:paraId="5A481ADB"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B4F2D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D4F6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034D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9D03FC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2AA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97CA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活动的备注，补充</w:t>
            </w:r>
          </w:p>
        </w:tc>
      </w:tr>
      <w:tr w:rsidR="006E69D5" w14:paraId="2A5CD7DF"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B3B17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06592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96E2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A7FA83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E6680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5FAC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6D24F37" w14:textId="77777777" w:rsidR="006E69D5" w:rsidRDefault="006E69D5" w:rsidP="006E69D5"/>
    <w:p w14:paraId="0D35DC95" w14:textId="0E20C731" w:rsidR="006E69D5" w:rsidRDefault="006E69D5" w:rsidP="006E69D5">
      <w:r>
        <w:rPr>
          <w:rFonts w:hint="eastAsia"/>
        </w:rPr>
        <w:t>(11)活动地点时间表数据(Activity_spottime_info)</w:t>
      </w:r>
    </w:p>
    <w:tbl>
      <w:tblPr>
        <w:tblW w:w="9072" w:type="dxa"/>
        <w:tblInd w:w="-113" w:type="dxa"/>
        <w:tblLayout w:type="fixed"/>
        <w:tblCellMar>
          <w:left w:w="0" w:type="dxa"/>
          <w:right w:w="0" w:type="dxa"/>
        </w:tblCellMar>
        <w:tblLook w:val="04A0" w:firstRow="1" w:lastRow="0" w:firstColumn="1" w:lastColumn="0" w:noHBand="0" w:noVBand="1"/>
      </w:tblPr>
      <w:tblGrid>
        <w:gridCol w:w="668"/>
        <w:gridCol w:w="920"/>
        <w:gridCol w:w="1085"/>
        <w:gridCol w:w="1417"/>
        <w:gridCol w:w="2666"/>
        <w:gridCol w:w="2316"/>
      </w:tblGrid>
      <w:tr w:rsidR="006E69D5" w14:paraId="14C0059D" w14:textId="77777777" w:rsidTr="00427B0C">
        <w:trPr>
          <w:trHeight w:val="380"/>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65BED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ABDD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6A81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2400C4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C85C2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74C5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0B9118C"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25A417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379C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86F7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7FD4CED0"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220F10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0833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唯一标识活动在某个地点停留的信息</w:t>
            </w:r>
          </w:p>
        </w:tc>
      </w:tr>
      <w:tr w:rsidR="006E69D5" w14:paraId="26B6CF36"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6E317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00DC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Activityid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1629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3253567E"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22A01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7940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6E69D5" w14:paraId="4F2D4DE1"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4E3817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活动地点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FB63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ctivityspotid</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2F79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1B680807"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0108A6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EBFB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发起活动的地点</w:t>
            </w:r>
            <w:r>
              <w:rPr>
                <w:rFonts w:ascii="Arial" w:eastAsiaTheme="minorEastAsia" w:hAnsi="Arial" w:cs="Arial" w:hint="eastAsia"/>
                <w:color w:val="4F4F4F"/>
                <w:szCs w:val="21"/>
              </w:rPr>
              <w:t>id</w:t>
            </w:r>
            <w:r>
              <w:rPr>
                <w:rFonts w:ascii="Arial" w:eastAsiaTheme="minorEastAsia" w:hAnsi="Arial" w:cs="Arial" w:hint="eastAsia"/>
                <w:color w:val="4F4F4F"/>
                <w:szCs w:val="21"/>
              </w:rPr>
              <w:t>（同一个活动可能有多个地点）</w:t>
            </w:r>
          </w:p>
        </w:tc>
      </w:tr>
      <w:tr w:rsidR="006E69D5" w14:paraId="122EC176"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181183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该地点开始时间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E74D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Activitystarttime</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A77F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6ADA2CD2"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EF662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3696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地点开始活动的时间</w:t>
            </w:r>
          </w:p>
        </w:tc>
      </w:tr>
      <w:tr w:rsidR="006E69D5" w14:paraId="7DC7851F"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26C085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该地点结束时间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D959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Activityendtime</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4C13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2C9769C2"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47C107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40F3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地点结束活动的时间</w:t>
            </w:r>
          </w:p>
        </w:tc>
      </w:tr>
      <w:tr w:rsidR="006E69D5" w14:paraId="69A65F55" w14:textId="77777777" w:rsidTr="00427B0C">
        <w:trPr>
          <w:trHeight w:val="382"/>
        </w:trPr>
        <w:tc>
          <w:tcPr>
            <w:tcW w:w="668" w:type="dxa"/>
            <w:tcBorders>
              <w:top w:val="single" w:sz="6" w:space="0" w:color="DDDDDD"/>
              <w:left w:val="single" w:sz="6" w:space="0" w:color="DDDDDD"/>
              <w:bottom w:val="single" w:sz="6" w:space="0" w:color="DDDDDD"/>
              <w:right w:val="single" w:sz="6" w:space="0" w:color="DDDDDD"/>
            </w:tcBorders>
            <w:shd w:val="clear" w:color="auto" w:fill="FFFFFF"/>
          </w:tcPr>
          <w:p w14:paraId="6A4ADF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5A4D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5D33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17" w:type="dxa"/>
            <w:tcBorders>
              <w:top w:val="single" w:sz="6" w:space="0" w:color="DDDDDD"/>
              <w:left w:val="single" w:sz="6" w:space="0" w:color="DDDDDD"/>
              <w:bottom w:val="single" w:sz="6" w:space="0" w:color="DDDDDD"/>
              <w:right w:val="single" w:sz="6" w:space="0" w:color="DDDDDD"/>
            </w:tcBorders>
            <w:shd w:val="clear" w:color="auto" w:fill="FFFFFF"/>
          </w:tcPr>
          <w:p w14:paraId="0684C83E" w14:textId="77777777" w:rsidR="006E69D5" w:rsidRDefault="006E69D5" w:rsidP="00427B0C">
            <w:pPr>
              <w:spacing w:line="330" w:lineRule="atLeast"/>
              <w:rPr>
                <w:rFonts w:ascii="Arial" w:eastAsiaTheme="minorEastAsia" w:hAnsi="Arial" w:cs="Arial"/>
                <w:color w:val="4F4F4F"/>
                <w:szCs w:val="21"/>
              </w:rPr>
            </w:pPr>
          </w:p>
        </w:tc>
        <w:tc>
          <w:tcPr>
            <w:tcW w:w="2666" w:type="dxa"/>
            <w:tcBorders>
              <w:top w:val="single" w:sz="6" w:space="0" w:color="DDDDDD"/>
              <w:left w:val="single" w:sz="6" w:space="0" w:color="DDDDDD"/>
              <w:bottom w:val="single" w:sz="6" w:space="0" w:color="DDDDDD"/>
              <w:right w:val="single" w:sz="6" w:space="0" w:color="DDDDDD"/>
            </w:tcBorders>
            <w:shd w:val="clear" w:color="auto" w:fill="FFFFFF"/>
          </w:tcPr>
          <w:p w14:paraId="2F02B4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DD66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A8659CD" w14:textId="77777777" w:rsidR="006E69D5" w:rsidRDefault="006E69D5" w:rsidP="006E69D5"/>
    <w:p w14:paraId="2EA4318C" w14:textId="45F5E99E" w:rsidR="006E69D5" w:rsidRDefault="006E69D5" w:rsidP="006E69D5">
      <w:r>
        <w:rPr>
          <w:rFonts w:hint="eastAsia"/>
        </w:rPr>
        <w:lastRenderedPageBreak/>
        <w:t>(12)活动动态表数据(Activitymoment_info)</w:t>
      </w:r>
    </w:p>
    <w:tbl>
      <w:tblPr>
        <w:tblW w:w="9072" w:type="dxa"/>
        <w:tblInd w:w="-113" w:type="dxa"/>
        <w:tblLayout w:type="fixed"/>
        <w:tblCellMar>
          <w:left w:w="0" w:type="dxa"/>
          <w:right w:w="0" w:type="dxa"/>
        </w:tblCellMar>
        <w:tblLook w:val="04A0" w:firstRow="1" w:lastRow="0" w:firstColumn="1" w:lastColumn="0" w:noHBand="0" w:noVBand="1"/>
      </w:tblPr>
      <w:tblGrid>
        <w:gridCol w:w="822"/>
        <w:gridCol w:w="767"/>
        <w:gridCol w:w="1367"/>
        <w:gridCol w:w="1597"/>
        <w:gridCol w:w="2203"/>
        <w:gridCol w:w="2316"/>
      </w:tblGrid>
      <w:tr w:rsidR="006E69D5" w14:paraId="696FB66A"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C0D90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691F9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ED1CB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974BD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E886A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6A0C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4A0494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DB5E7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8BC2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BA26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2592B9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1E9A2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13E0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6E69D5" w14:paraId="6F642DA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4274A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51F1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C996F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552355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D58D1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93A6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标识动态所属的活动</w:t>
            </w:r>
          </w:p>
        </w:tc>
      </w:tr>
      <w:tr w:rsidR="006E69D5" w14:paraId="244778D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137AD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发布者</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F834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omenthostid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FC66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10018F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BCB98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A155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动态的发布者的</w:t>
            </w:r>
            <w:r>
              <w:rPr>
                <w:rFonts w:ascii="Arial" w:eastAsiaTheme="minorEastAsia" w:hAnsi="Arial" w:cs="Arial" w:hint="eastAsia"/>
                <w:color w:val="4F4F4F"/>
                <w:szCs w:val="21"/>
              </w:rPr>
              <w:t>id</w:t>
            </w:r>
          </w:p>
        </w:tc>
      </w:tr>
      <w:tr w:rsidR="006E69D5" w14:paraId="152EDF09"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4F453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内容</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3FF56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B65C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AF4D8F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E359C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C7E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动态的文字内容</w:t>
            </w:r>
          </w:p>
        </w:tc>
      </w:tr>
      <w:tr w:rsidR="006E69D5" w14:paraId="5FB5DD15"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22F1C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1</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75CD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omentphoto1</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51B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849E60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60A13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9DCC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58BD624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5EEF4B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2</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1CFF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omentphoto2</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0400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3983E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2993E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0AE3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00F32C9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470F0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3</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B7DD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omentphoto3</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C8B3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9923B6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FEAA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E2AF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5F5EA63E"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C031F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4</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D119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omentphoto4</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CB78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6D0714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596CF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91A4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4</w:t>
            </w:r>
            <w:r>
              <w:rPr>
                <w:rFonts w:ascii="Arial" w:eastAsiaTheme="minorEastAsia" w:hAnsi="Arial" w:cs="Arial" w:hint="eastAsia"/>
                <w:color w:val="4F4F4F"/>
                <w:szCs w:val="21"/>
              </w:rPr>
              <w:t>的存储路径</w:t>
            </w:r>
          </w:p>
        </w:tc>
      </w:tr>
      <w:tr w:rsidR="006E69D5" w14:paraId="4E4A73D4"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D1C89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5</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E2C2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omentphoto5</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59E2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B557F1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9F941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5231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5</w:t>
            </w:r>
            <w:r>
              <w:rPr>
                <w:rFonts w:ascii="Arial" w:eastAsiaTheme="minorEastAsia" w:hAnsi="Arial" w:cs="Arial" w:hint="eastAsia"/>
                <w:color w:val="4F4F4F"/>
                <w:szCs w:val="21"/>
              </w:rPr>
              <w:t>的存储路径</w:t>
            </w:r>
          </w:p>
        </w:tc>
      </w:tr>
      <w:tr w:rsidR="006E69D5" w14:paraId="13DDD5E9"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94A5B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6</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B405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omentphoto6</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1315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50FA5E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45CAF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C252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6</w:t>
            </w:r>
            <w:r>
              <w:rPr>
                <w:rFonts w:ascii="Arial" w:eastAsiaTheme="minorEastAsia" w:hAnsi="Arial" w:cs="Arial" w:hint="eastAsia"/>
                <w:color w:val="4F4F4F"/>
                <w:szCs w:val="21"/>
              </w:rPr>
              <w:t>的存储路径</w:t>
            </w:r>
          </w:p>
        </w:tc>
      </w:tr>
      <w:tr w:rsidR="006E69D5" w14:paraId="33B6583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063FA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动态</w:t>
            </w:r>
            <w:r>
              <w:rPr>
                <w:rFonts w:ascii="Arial" w:eastAsiaTheme="minorEastAsia" w:hAnsi="Arial" w:cs="Arial" w:hint="eastAsia"/>
                <w:color w:val="4F4F4F"/>
                <w:szCs w:val="21"/>
              </w:rPr>
              <w:t>图片</w:t>
            </w:r>
            <w:r>
              <w:rPr>
                <w:rFonts w:ascii="Arial" w:eastAsiaTheme="minorEastAsia" w:hAnsi="Arial" w:cs="Arial" w:hint="eastAsia"/>
                <w:color w:val="4F4F4F"/>
                <w:szCs w:val="21"/>
              </w:rPr>
              <w:t>7</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8442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omentphoto7</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F1DC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B9E120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266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D64EB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照片</w:t>
            </w:r>
            <w:r>
              <w:rPr>
                <w:rFonts w:ascii="Arial" w:eastAsiaTheme="minorEastAsia" w:hAnsi="Arial" w:cs="Arial" w:hint="eastAsia"/>
                <w:color w:val="4F4F4F"/>
                <w:szCs w:val="21"/>
              </w:rPr>
              <w:t>7</w:t>
            </w:r>
            <w:r>
              <w:rPr>
                <w:rFonts w:ascii="Arial" w:eastAsiaTheme="minorEastAsia" w:hAnsi="Arial" w:cs="Arial" w:hint="eastAsia"/>
                <w:color w:val="4F4F4F"/>
                <w:szCs w:val="21"/>
              </w:rPr>
              <w:t>的存储路径</w:t>
            </w:r>
          </w:p>
        </w:tc>
      </w:tr>
      <w:tr w:rsidR="006E69D5" w14:paraId="0B9255CF"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563C3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6106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omentvedio1</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3264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03581E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FC4FD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50BD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1</w:t>
            </w:r>
            <w:r>
              <w:rPr>
                <w:rFonts w:ascii="Arial" w:eastAsiaTheme="minorEastAsia" w:hAnsi="Arial" w:cs="Arial" w:hint="eastAsia"/>
                <w:color w:val="4F4F4F"/>
                <w:szCs w:val="21"/>
              </w:rPr>
              <w:t>的存储路径</w:t>
            </w:r>
          </w:p>
        </w:tc>
      </w:tr>
      <w:tr w:rsidR="006E69D5" w14:paraId="2DD3F550"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7F2A8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3A59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omentvedio2</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933E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BE2BC5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45FE1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55C0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2</w:t>
            </w:r>
            <w:r>
              <w:rPr>
                <w:rFonts w:ascii="Arial" w:eastAsiaTheme="minorEastAsia" w:hAnsi="Arial" w:cs="Arial" w:hint="eastAsia"/>
                <w:color w:val="4F4F4F"/>
                <w:szCs w:val="21"/>
              </w:rPr>
              <w:t>的存储路径</w:t>
            </w:r>
          </w:p>
        </w:tc>
      </w:tr>
      <w:tr w:rsidR="006E69D5" w14:paraId="1A00E80A"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3776C5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854A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omentvedio3</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7F45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388296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AA65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1371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视频</w:t>
            </w:r>
            <w:r>
              <w:rPr>
                <w:rFonts w:ascii="Arial" w:eastAsiaTheme="minorEastAsia" w:hAnsi="Arial" w:cs="Arial" w:hint="eastAsia"/>
                <w:color w:val="4F4F4F"/>
                <w:szCs w:val="21"/>
              </w:rPr>
              <w:t>3</w:t>
            </w:r>
            <w:r>
              <w:rPr>
                <w:rFonts w:ascii="Arial" w:eastAsiaTheme="minorEastAsia" w:hAnsi="Arial" w:cs="Arial" w:hint="eastAsia"/>
                <w:color w:val="4F4F4F"/>
                <w:szCs w:val="21"/>
              </w:rPr>
              <w:t>的存储路径</w:t>
            </w:r>
          </w:p>
        </w:tc>
      </w:tr>
      <w:tr w:rsidR="006E69D5" w14:paraId="4475B522"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2FD28E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点赞数量</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A0F22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omentthumbupnum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75883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FF6C6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27EC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B89D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给该动态点赞的数量</w:t>
            </w:r>
          </w:p>
        </w:tc>
      </w:tr>
      <w:tr w:rsidR="006E69D5" w14:paraId="05A16912"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2B2B0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评论数量</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1B55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omentcommentnum</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B675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5D60B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0</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F753C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9D6E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给该动态评论的数量</w:t>
            </w:r>
          </w:p>
        </w:tc>
      </w:tr>
      <w:tr w:rsidR="006E69D5" w14:paraId="6751CD0B"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1C4890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color w:val="4F4F4F"/>
                <w:szCs w:val="21"/>
              </w:rPr>
              <w:t>动态</w:t>
            </w:r>
            <w:r>
              <w:rPr>
                <w:rFonts w:ascii="Arial" w:eastAsiaTheme="minorEastAsia" w:hAnsi="Arial" w:cs="Arial" w:hint="eastAsia"/>
                <w:color w:val="4F4F4F"/>
                <w:szCs w:val="21"/>
              </w:rPr>
              <w:t>状态</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DEA0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M</w:t>
            </w:r>
            <w:r>
              <w:rPr>
                <w:rFonts w:ascii="Arial" w:eastAsiaTheme="minorEastAsia" w:hAnsi="Arial" w:cs="Arial" w:hint="eastAsia"/>
                <w:color w:val="4F4F4F"/>
                <w:szCs w:val="21"/>
              </w:rPr>
              <w:t>omentsatus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C242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88E41A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47AAA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E2EE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w:t>
            </w:r>
            <w:r>
              <w:rPr>
                <w:rFonts w:ascii="Arial" w:eastAsiaTheme="minorEastAsia" w:hAnsi="Arial" w:cs="Arial"/>
                <w:color w:val="4F4F4F"/>
                <w:szCs w:val="21"/>
              </w:rPr>
              <w:t>动态</w:t>
            </w:r>
            <w:r>
              <w:rPr>
                <w:rFonts w:ascii="Arial" w:eastAsiaTheme="minorEastAsia" w:hAnsi="Arial" w:cs="Arial" w:hint="eastAsia"/>
                <w:color w:val="4F4F4F"/>
                <w:szCs w:val="21"/>
              </w:rPr>
              <w:t>动态的状态，</w:t>
            </w:r>
          </w:p>
          <w:p w14:paraId="5CEF67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正常，屏蔽，删除，加精等</w:t>
            </w:r>
          </w:p>
        </w:tc>
      </w:tr>
      <w:tr w:rsidR="006E69D5" w14:paraId="2EE7C1D0"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833FE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C9B0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90D5E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86BF86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1258B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6BE9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C0304A9" w14:textId="77777777" w:rsidR="006E69D5" w:rsidRDefault="006E69D5" w:rsidP="006E69D5">
      <w:r>
        <w:rPr>
          <w:rFonts w:hint="eastAsia"/>
        </w:rPr>
        <w:t>活动动态评论表数据</w:t>
      </w:r>
    </w:p>
    <w:tbl>
      <w:tblPr>
        <w:tblW w:w="9072" w:type="dxa"/>
        <w:tblInd w:w="-113" w:type="dxa"/>
        <w:tblLayout w:type="fixed"/>
        <w:tblCellMar>
          <w:left w:w="0" w:type="dxa"/>
          <w:right w:w="0" w:type="dxa"/>
        </w:tblCellMar>
        <w:tblLook w:val="04A0" w:firstRow="1" w:lastRow="0" w:firstColumn="1" w:lastColumn="0" w:noHBand="0" w:noVBand="1"/>
      </w:tblPr>
      <w:tblGrid>
        <w:gridCol w:w="822"/>
        <w:gridCol w:w="767"/>
        <w:gridCol w:w="1367"/>
        <w:gridCol w:w="1597"/>
        <w:gridCol w:w="2203"/>
        <w:gridCol w:w="2316"/>
      </w:tblGrid>
      <w:tr w:rsidR="006E69D5" w14:paraId="19009E63"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6AD66E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F5764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A9F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12ACD8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BF2B0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A16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05AFA4EF"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7C8F1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E710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618E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AA5F6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BEDE6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AB46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唯一标识活动动态的评论</w:t>
            </w:r>
          </w:p>
        </w:tc>
      </w:tr>
      <w:tr w:rsidR="006E69D5" w14:paraId="55CEB927"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3E5718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活动动态</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E65F2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Commentmoment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1433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A02AEE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FDB2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C45A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该评论对应的活动动态的</w:t>
            </w:r>
            <w:r>
              <w:rPr>
                <w:rFonts w:ascii="Arial" w:eastAsiaTheme="minorEastAsia" w:hAnsi="Arial" w:cs="Arial" w:hint="eastAsia"/>
                <w:color w:val="4F4F4F"/>
                <w:szCs w:val="21"/>
              </w:rPr>
              <w:t>id</w:t>
            </w:r>
            <w:r>
              <w:rPr>
                <w:rFonts w:ascii="Arial" w:eastAsiaTheme="minorEastAsia" w:hAnsi="Arial" w:cs="Arial" w:hint="eastAsia"/>
                <w:color w:val="4F4F4F"/>
                <w:szCs w:val="21"/>
              </w:rPr>
              <w:t>，与活动动态表对应</w:t>
            </w:r>
          </w:p>
        </w:tc>
      </w:tr>
      <w:tr w:rsidR="006E69D5" w14:paraId="3D216981"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76A203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5B19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DC1A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73F37A7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AE59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A61F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4DD0066E"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5D95C3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评论时间</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B4A3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EA50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228353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B8EF8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E86D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607DF22C"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4093987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动态</w:t>
            </w:r>
            <w:r>
              <w:rPr>
                <w:rFonts w:ascii="Arial" w:eastAsiaTheme="minorEastAsia" w:hAnsi="Arial" w:cs="Arial" w:hint="eastAsia"/>
                <w:color w:val="4F4F4F"/>
                <w:szCs w:val="21"/>
              </w:rPr>
              <w:t>评论的内容</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94D7D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D28B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4446EA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5575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9411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动态的评论的文字内容</w:t>
            </w:r>
          </w:p>
        </w:tc>
      </w:tr>
      <w:tr w:rsidR="006E69D5" w14:paraId="1E10B707"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5AC066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1F0D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4FEB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1046A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1861B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D03F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动态的评论的状态</w:t>
            </w:r>
          </w:p>
          <w:p w14:paraId="001AC5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正常，屏蔽，删除，加精</w:t>
            </w:r>
          </w:p>
        </w:tc>
      </w:tr>
      <w:tr w:rsidR="006E69D5" w14:paraId="3904F7A4" w14:textId="77777777" w:rsidTr="00427B0C">
        <w:trPr>
          <w:trHeight w:val="380"/>
        </w:trPr>
        <w:tc>
          <w:tcPr>
            <w:tcW w:w="822" w:type="dxa"/>
            <w:tcBorders>
              <w:top w:val="single" w:sz="6" w:space="0" w:color="DDDDDD"/>
              <w:left w:val="single" w:sz="6" w:space="0" w:color="DDDDDD"/>
              <w:bottom w:val="single" w:sz="6" w:space="0" w:color="DDDDDD"/>
              <w:right w:val="single" w:sz="6" w:space="0" w:color="DDDDDD"/>
            </w:tcBorders>
            <w:shd w:val="clear" w:color="auto" w:fill="FFFFFF"/>
          </w:tcPr>
          <w:p w14:paraId="024A52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7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3987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0378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A2EFB0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76146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D6E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0E9D2A85" w14:textId="77777777" w:rsidR="006E69D5" w:rsidRDefault="006E69D5" w:rsidP="006E69D5"/>
    <w:p w14:paraId="3E74DEEC" w14:textId="77777777" w:rsidR="006E69D5" w:rsidRDefault="006E69D5" w:rsidP="006E69D5"/>
    <w:p w14:paraId="2498DCD3" w14:textId="3BF3CE86" w:rsidR="006E69D5" w:rsidRDefault="006E69D5" w:rsidP="006E69D5">
      <w:r>
        <w:rPr>
          <w:rFonts w:hint="eastAsia"/>
        </w:rPr>
        <w:t>(13)活动参与人表数据(Activityjoin_info)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366"/>
        <w:gridCol w:w="1598"/>
        <w:gridCol w:w="2203"/>
        <w:gridCol w:w="2315"/>
      </w:tblGrid>
      <w:tr w:rsidR="006E69D5" w14:paraId="6CBDF63B"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75C635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5CE9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72457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3DEEF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846D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579A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E3463F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E9C2BE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4CD0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5F21A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4004F5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AEFA0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DA2E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唯一标识活动参与者参与活动条目</w:t>
            </w:r>
          </w:p>
        </w:tc>
      </w:tr>
      <w:tr w:rsidR="006E69D5" w14:paraId="2DB7C2FE"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AECD0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A1803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3D5D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7B2F9D7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B7EA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AD9E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w:t>
            </w:r>
            <w:r>
              <w:rPr>
                <w:rFonts w:ascii="Arial" w:eastAsiaTheme="minorEastAsia" w:hAnsi="Arial" w:cs="Arial" w:hint="eastAsia"/>
                <w:color w:val="4F4F4F"/>
                <w:szCs w:val="21"/>
              </w:rPr>
              <w:t>id</w:t>
            </w:r>
          </w:p>
        </w:tc>
      </w:tr>
      <w:tr w:rsidR="006E69D5" w14:paraId="03757DB6"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DC067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活动报名者</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5498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ctivityjoinerid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5D01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41271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9BA9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C688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参加活动的参加者的</w:t>
            </w:r>
            <w:r>
              <w:rPr>
                <w:rFonts w:ascii="Arial" w:eastAsiaTheme="minorEastAsia" w:hAnsi="Arial" w:cs="Arial" w:hint="eastAsia"/>
                <w:color w:val="4F4F4F"/>
                <w:szCs w:val="21"/>
              </w:rPr>
              <w:t>id</w:t>
            </w:r>
          </w:p>
        </w:tc>
      </w:tr>
      <w:tr w:rsidR="006E69D5" w14:paraId="1468D57A"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D645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另外外挂人数</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BA235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ctivityelsepeeoplenum</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E9A61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6961ED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8291C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47AA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除了本人还外带了的人数</w:t>
            </w:r>
          </w:p>
        </w:tc>
      </w:tr>
      <w:tr w:rsidR="006E69D5" w14:paraId="5C3BE4AC"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4D262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活动总费用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24C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ctivityallfee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B71C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ouble</w:t>
            </w:r>
            <w:r>
              <w:rPr>
                <w:rFonts w:ascii="Arial" w:eastAsiaTheme="minorEastAsia" w:hAnsi="Arial" w:cs="Arial" w:hint="eastAsia"/>
                <w:color w:val="4F4F4F"/>
                <w:szCs w:val="21"/>
              </w:rPr>
              <w:t>（</w:t>
            </w:r>
            <w:r>
              <w:rPr>
                <w:rFonts w:ascii="Arial" w:eastAsiaTheme="minorEastAsia" w:hAnsi="Arial" w:cs="Arial" w:hint="eastAsia"/>
                <w:color w:val="4F4F4F"/>
                <w:szCs w:val="21"/>
              </w:rPr>
              <w:t>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AC57BC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2B72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DE96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活动总需要缴纳费用</w:t>
            </w:r>
          </w:p>
        </w:tc>
      </w:tr>
      <w:tr w:rsidR="006E69D5" w14:paraId="33092754"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0C087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参与状态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23E4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A</w:t>
            </w:r>
            <w:r>
              <w:rPr>
                <w:rFonts w:ascii="Arial" w:eastAsiaTheme="minorEastAsia" w:hAnsi="Arial" w:cs="Arial" w:hint="eastAsia"/>
                <w:color w:val="4F4F4F"/>
                <w:szCs w:val="21"/>
              </w:rPr>
              <w:t>ctivitystatus</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FB4A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F6E89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未缴纳费用</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953C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E32DD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活动参与纪录的状态，</w:t>
            </w:r>
          </w:p>
          <w:p w14:paraId="206DE5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如</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未缴纳费用，已缴纳费用，已取消</w:t>
            </w:r>
          </w:p>
        </w:tc>
      </w:tr>
      <w:tr w:rsidR="006E69D5" w14:paraId="434F05F7" w14:textId="77777777" w:rsidTr="00427B0C">
        <w:trPr>
          <w:trHeight w:val="382"/>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13689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3B230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BB9C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77A96C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4F865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67DB2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346CA37" w14:textId="77777777" w:rsidR="006E69D5" w:rsidRDefault="006E69D5" w:rsidP="006E69D5"/>
    <w:p w14:paraId="1DC86A29" w14:textId="77777777" w:rsidR="006E69D5" w:rsidRDefault="006E69D5" w:rsidP="006E69D5"/>
    <w:p w14:paraId="2C9D79FE" w14:textId="77777777" w:rsidR="006E69D5" w:rsidRDefault="006E69D5" w:rsidP="006E69D5"/>
    <w:p w14:paraId="305DC99C" w14:textId="77777777" w:rsidR="006E69D5" w:rsidRDefault="006E69D5" w:rsidP="006E69D5"/>
    <w:p w14:paraId="190C3254" w14:textId="77777777" w:rsidR="006E69D5" w:rsidRDefault="006E69D5" w:rsidP="006E69D5"/>
    <w:p w14:paraId="03F36D07" w14:textId="77777777" w:rsidR="006E69D5" w:rsidRDefault="006E69D5" w:rsidP="006E69D5"/>
    <w:p w14:paraId="2CAA54F9" w14:textId="77777777" w:rsidR="006E69D5" w:rsidRDefault="006E69D5" w:rsidP="006E69D5"/>
    <w:p w14:paraId="1D8AAD79" w14:textId="77777777" w:rsidR="006E69D5" w:rsidRDefault="006E69D5" w:rsidP="006E69D5"/>
    <w:p w14:paraId="6C2DCCB4" w14:textId="77777777" w:rsidR="006E69D5" w:rsidRDefault="006E69D5" w:rsidP="006E69D5"/>
    <w:p w14:paraId="3412F5C0" w14:textId="77777777" w:rsidR="006E69D5" w:rsidRDefault="006E69D5" w:rsidP="006E69D5"/>
    <w:p w14:paraId="49A4A162" w14:textId="568D2842" w:rsidR="006E69D5" w:rsidRDefault="006E69D5" w:rsidP="006E69D5">
      <w:r>
        <w:rPr>
          <w:rFonts w:hint="eastAsia"/>
        </w:rPr>
        <w:t>(15)活动评论表数据(Activitycomment_info)</w:t>
      </w:r>
    </w:p>
    <w:tbl>
      <w:tblPr>
        <w:tblW w:w="9072" w:type="dxa"/>
        <w:tblInd w:w="-113" w:type="dxa"/>
        <w:tblLayout w:type="fixed"/>
        <w:tblCellMar>
          <w:left w:w="0" w:type="dxa"/>
          <w:right w:w="0" w:type="dxa"/>
        </w:tblCellMar>
        <w:tblLook w:val="04A0" w:firstRow="1" w:lastRow="0" w:firstColumn="1" w:lastColumn="0" w:noHBand="0" w:noVBand="1"/>
      </w:tblPr>
      <w:tblGrid>
        <w:gridCol w:w="669"/>
        <w:gridCol w:w="920"/>
        <w:gridCol w:w="1367"/>
        <w:gridCol w:w="1597"/>
        <w:gridCol w:w="2203"/>
        <w:gridCol w:w="2316"/>
      </w:tblGrid>
      <w:tr w:rsidR="006E69D5" w14:paraId="468AAAFE"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BCFFF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889A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A590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EAF80F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F2CA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65499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1CEC7B80"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50CEA1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1E18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9299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E24B3F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1198D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492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唯一标识活动的评论</w:t>
            </w:r>
          </w:p>
        </w:tc>
      </w:tr>
      <w:tr w:rsidR="006E69D5" w14:paraId="15AA85CC"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374AAAC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856C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Commentspot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8D3D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507F263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8EAA7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1AC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该评论对应活动的</w:t>
            </w:r>
            <w:r>
              <w:rPr>
                <w:rFonts w:ascii="Arial" w:eastAsiaTheme="minorEastAsia" w:hAnsi="Arial" w:cs="Arial" w:hint="eastAsia"/>
                <w:color w:val="4F4F4F"/>
                <w:szCs w:val="21"/>
              </w:rPr>
              <w:t>id</w:t>
            </w:r>
          </w:p>
        </w:tc>
      </w:tr>
      <w:tr w:rsidR="006E69D5" w14:paraId="5A555A93" w14:textId="77777777" w:rsidTr="00427B0C">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9DB95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评论人</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01AC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Commenthost</w:t>
            </w: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33452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4945A9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083FA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329A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该评论对应的评论人的</w:t>
            </w:r>
            <w:r>
              <w:rPr>
                <w:rFonts w:ascii="Arial" w:eastAsiaTheme="minorEastAsia" w:hAnsi="Arial" w:cs="Arial" w:hint="eastAsia"/>
                <w:color w:val="4F4F4F"/>
                <w:szCs w:val="21"/>
              </w:rPr>
              <w:t>id</w:t>
            </w:r>
          </w:p>
        </w:tc>
      </w:tr>
      <w:tr w:rsidR="006E69D5" w14:paraId="7F33642C"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1780AF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评论时间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E791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Commentdate</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D0F0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6EB2394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64BD5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41A3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该评论产生的时间</w:t>
            </w:r>
          </w:p>
        </w:tc>
      </w:tr>
      <w:tr w:rsidR="006E69D5" w14:paraId="577013E0"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7196D6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活动评论的内容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9CE5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r>
              <w:rPr>
                <w:rFonts w:ascii="Arial" w:eastAsiaTheme="minorEastAsia" w:hAnsi="Arial" w:cs="Arial"/>
                <w:color w:val="4F4F4F"/>
                <w:szCs w:val="21"/>
              </w:rPr>
              <w:t>C</w:t>
            </w:r>
            <w:r>
              <w:rPr>
                <w:rFonts w:ascii="Arial" w:eastAsiaTheme="minorEastAsia" w:hAnsi="Arial" w:cs="Arial" w:hint="eastAsia"/>
                <w:color w:val="4F4F4F"/>
                <w:szCs w:val="21"/>
              </w:rPr>
              <w:t>ontent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1BDE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0041E64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B2C26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D7A8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活动的评论的文字内容</w:t>
            </w:r>
          </w:p>
        </w:tc>
      </w:tr>
      <w:tr w:rsidR="006E69D5" w14:paraId="14BA2958"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01B756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评论状态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7F2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Commentstatus</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A075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23B720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3762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7853C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活动的评论的状态</w:t>
            </w:r>
          </w:p>
          <w:p w14:paraId="3D5F86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包括</w:t>
            </w:r>
            <w:r>
              <w:rPr>
                <w:rFonts w:ascii="Arial" w:eastAsiaTheme="minorEastAsia" w:hAnsi="Arial" w:cs="Arial" w:hint="eastAsia"/>
                <w:color w:val="4F4F4F"/>
                <w:szCs w:val="21"/>
              </w:rPr>
              <w:t xml:space="preserve"> </w:t>
            </w:r>
            <w:r>
              <w:rPr>
                <w:rFonts w:ascii="Arial" w:eastAsiaTheme="minorEastAsia" w:hAnsi="Arial" w:cs="Arial" w:hint="eastAsia"/>
                <w:color w:val="4F4F4F"/>
                <w:szCs w:val="21"/>
              </w:rPr>
              <w:t>正常，屏蔽，删除等</w:t>
            </w:r>
          </w:p>
        </w:tc>
      </w:tr>
      <w:tr w:rsidR="006E69D5" w14:paraId="5771D1F6" w14:textId="77777777" w:rsidTr="00427B0C">
        <w:trPr>
          <w:trHeight w:val="382"/>
        </w:trPr>
        <w:tc>
          <w:tcPr>
            <w:tcW w:w="669" w:type="dxa"/>
            <w:tcBorders>
              <w:top w:val="single" w:sz="6" w:space="0" w:color="DDDDDD"/>
              <w:left w:val="single" w:sz="6" w:space="0" w:color="DDDDDD"/>
              <w:bottom w:val="single" w:sz="6" w:space="0" w:color="DDDDDD"/>
              <w:right w:val="single" w:sz="6" w:space="0" w:color="DDDDDD"/>
            </w:tcBorders>
            <w:shd w:val="clear" w:color="auto" w:fill="FFFFFF"/>
          </w:tcPr>
          <w:p w14:paraId="44D0BF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3F3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Comment</w:t>
            </w:r>
          </w:p>
        </w:tc>
        <w:tc>
          <w:tcPr>
            <w:tcW w:w="136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06A64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7" w:type="dxa"/>
            <w:tcBorders>
              <w:top w:val="single" w:sz="6" w:space="0" w:color="DDDDDD"/>
              <w:left w:val="single" w:sz="6" w:space="0" w:color="DDDDDD"/>
              <w:bottom w:val="single" w:sz="6" w:space="0" w:color="DDDDDD"/>
              <w:right w:val="single" w:sz="6" w:space="0" w:color="DDDDDD"/>
            </w:tcBorders>
            <w:shd w:val="clear" w:color="auto" w:fill="FFFFFF"/>
          </w:tcPr>
          <w:p w14:paraId="3C8D0C7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A24A8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6973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490AD93" w14:textId="77777777" w:rsidR="006E69D5" w:rsidRDefault="006E69D5" w:rsidP="006E69D5"/>
    <w:p w14:paraId="7D5FA6C2" w14:textId="03AF51E9" w:rsidR="006E69D5" w:rsidRDefault="006E69D5" w:rsidP="006E69D5">
      <w:r>
        <w:rPr>
          <w:rFonts w:hint="eastAsia"/>
        </w:rPr>
        <w:t>(16)朋友表数据(friend_info)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225"/>
        <w:gridCol w:w="1739"/>
        <w:gridCol w:w="2203"/>
        <w:gridCol w:w="2315"/>
      </w:tblGrid>
      <w:tr w:rsidR="006E69D5" w14:paraId="0F247C4D"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98D4F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3C02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2A99D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575C652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EA195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7E31E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C3D0A7C"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5C152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7EC3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12EE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74B7AC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5B1D04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18FFF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唯一标识朋友纪录</w:t>
            </w:r>
          </w:p>
        </w:tc>
      </w:tr>
      <w:tr w:rsidR="006E69D5" w14:paraId="126CC85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CC806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A198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Frienduserid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693F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0ABF1B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07D1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24EB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用户的</w:t>
            </w:r>
            <w:r>
              <w:rPr>
                <w:rFonts w:ascii="Arial" w:eastAsiaTheme="minorEastAsia" w:hAnsi="Arial" w:cs="Arial" w:hint="eastAsia"/>
                <w:color w:val="4F4F4F"/>
                <w:szCs w:val="21"/>
              </w:rPr>
              <w:t>id</w:t>
            </w:r>
          </w:p>
        </w:tc>
      </w:tr>
      <w:tr w:rsidR="006E69D5" w14:paraId="699AB148"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24E05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用户朋友</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38E1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Friendfirendid</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0F23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18D2F9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A9C0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55E7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w:t>
            </w:r>
            <w:r>
              <w:rPr>
                <w:rFonts w:ascii="Arial" w:eastAsiaTheme="minorEastAsia" w:hAnsi="Arial" w:cs="Arial" w:hint="eastAsia"/>
                <w:color w:val="4F4F4F"/>
                <w:szCs w:val="21"/>
              </w:rPr>
              <w:t>id</w:t>
            </w:r>
          </w:p>
        </w:tc>
      </w:tr>
      <w:tr w:rsidR="006E69D5" w14:paraId="1B63EEC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E8FFBB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B845D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Frienddate</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5B2E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114D5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74D5F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5704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成为朋友的的日期</w:t>
            </w:r>
          </w:p>
        </w:tc>
      </w:tr>
      <w:tr w:rsidR="006E69D5" w14:paraId="04D90E0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3CB3E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与朋友的关系状态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184DB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Friendstatus</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6958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4670CD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076FB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90F7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朋友的状态</w:t>
            </w:r>
          </w:p>
          <w:p w14:paraId="176B278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w:t>
            </w:r>
          </w:p>
        </w:tc>
      </w:tr>
      <w:tr w:rsidR="006E69D5" w14:paraId="3BDA4859"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5FB4F0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12788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2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6E8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739" w:type="dxa"/>
            <w:tcBorders>
              <w:top w:val="single" w:sz="6" w:space="0" w:color="DDDDDD"/>
              <w:left w:val="single" w:sz="6" w:space="0" w:color="DDDDDD"/>
              <w:bottom w:val="single" w:sz="6" w:space="0" w:color="DDDDDD"/>
              <w:right w:val="single" w:sz="6" w:space="0" w:color="DDDDDD"/>
            </w:tcBorders>
            <w:shd w:val="clear" w:color="auto" w:fill="FFFFFF"/>
          </w:tcPr>
          <w:p w14:paraId="6E3EC44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8FE0CD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53FCE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0165925" w14:textId="77777777" w:rsidR="006E69D5" w:rsidRDefault="006E69D5" w:rsidP="006E69D5"/>
    <w:p w14:paraId="3466BFFA" w14:textId="791AD01C" w:rsidR="006E69D5" w:rsidRDefault="006E69D5" w:rsidP="006E69D5">
      <w:r>
        <w:rPr>
          <w:rFonts w:hint="eastAsia"/>
        </w:rPr>
        <w:t>(17)聊天纪录表(chat_info)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366"/>
        <w:gridCol w:w="1598"/>
        <w:gridCol w:w="2203"/>
        <w:gridCol w:w="2315"/>
      </w:tblGrid>
      <w:tr w:rsidR="006E69D5" w14:paraId="51F37BC4"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4DFA3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A367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1B6EE6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61E54B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48F26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C6DC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C28927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4DFE0D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lastRenderedPageBreak/>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BC1CC1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4BF27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6448485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0C69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2EC4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6E69D5" w14:paraId="6D38EE38"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B88C2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A1CEC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857C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60567A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865696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886935" w14:textId="77777777" w:rsidR="006E69D5" w:rsidRDefault="006E69D5" w:rsidP="00427B0C">
            <w:pPr>
              <w:spacing w:line="330" w:lineRule="atLeast"/>
              <w:rPr>
                <w:rFonts w:ascii="Arial" w:eastAsiaTheme="minorEastAsia" w:hAnsi="Arial" w:cs="Arial"/>
                <w:color w:val="4F4F4F"/>
                <w:szCs w:val="21"/>
              </w:rPr>
            </w:pPr>
          </w:p>
        </w:tc>
      </w:tr>
      <w:tr w:rsidR="006E69D5" w14:paraId="3991A73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C17BD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接收方</w:t>
            </w:r>
            <w:r>
              <w:rPr>
                <w:rFonts w:ascii="Arial" w:eastAsiaTheme="minorEastAsia" w:hAnsi="Arial" w:cs="Arial" w:hint="eastAsia"/>
                <w:color w:val="4F4F4F"/>
                <w:szCs w:val="21"/>
              </w:rPr>
              <w:t>id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D270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Chatr</w:t>
            </w:r>
            <w:r>
              <w:rPr>
                <w:rFonts w:ascii="Arial" w:eastAsiaTheme="minorEastAsia" w:hAnsi="Arial" w:cs="Arial"/>
                <w:color w:val="4F4F4F"/>
                <w:szCs w:val="21"/>
              </w:rPr>
              <w:t>eceive</w:t>
            </w:r>
            <w:r>
              <w:rPr>
                <w:rFonts w:ascii="Arial" w:eastAsiaTheme="minorEastAsia" w:hAnsi="Arial" w:cs="Arial" w:hint="eastAsia"/>
                <w:color w:val="4F4F4F"/>
                <w:szCs w:val="21"/>
              </w:rPr>
              <w:t>userid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33B6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BFB5BF5"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503A2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880E18" w14:textId="77777777" w:rsidR="006E69D5" w:rsidRDefault="006E69D5" w:rsidP="00427B0C">
            <w:pPr>
              <w:spacing w:line="330" w:lineRule="atLeast"/>
              <w:rPr>
                <w:rFonts w:ascii="Arial" w:eastAsiaTheme="minorEastAsia" w:hAnsi="Arial" w:cs="Arial"/>
                <w:color w:val="4F4F4F"/>
                <w:szCs w:val="21"/>
              </w:rPr>
            </w:pPr>
          </w:p>
        </w:tc>
      </w:tr>
      <w:tr w:rsidR="006E69D5" w14:paraId="168FC7B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3C852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A856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7DC15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66E6A5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F34A2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6F8D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6E69D5" w14:paraId="6885485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4EC71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1</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D198F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E53E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18867C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9023F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63A60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5F8636A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C361B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BEB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99F4D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551D44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F48DC1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3133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36E11785"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3AEC23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3</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2355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9CEB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D11133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1BE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1D4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4125967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4501B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4214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0B52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76396D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29ECD3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345E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6E69D5" w14:paraId="3484F47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A0961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E25D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1AB9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7B4BB5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274356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32A2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r w:rsidR="006E69D5" w14:paraId="3386049F"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BA42C3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440F4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AEDC72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EFDD69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B1D69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6E7B8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376C1709" w14:textId="77777777" w:rsidR="006E69D5" w:rsidRDefault="006E69D5" w:rsidP="006E69D5"/>
    <w:p w14:paraId="48BC94DA" w14:textId="07231062" w:rsidR="006E69D5" w:rsidRDefault="006E69D5" w:rsidP="006E69D5">
      <w:r>
        <w:rPr>
          <w:rFonts w:hint="eastAsia"/>
        </w:rPr>
        <w:t>(18)反馈表(report_info)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992"/>
        <w:gridCol w:w="1134"/>
        <w:gridCol w:w="1464"/>
        <w:gridCol w:w="2203"/>
        <w:gridCol w:w="2315"/>
      </w:tblGrid>
      <w:tr w:rsidR="006E69D5" w14:paraId="755DE52F"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05A74E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7007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CA14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57D4EE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495A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180AA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8ECDEB4"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E2E3C9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D6C10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B7D30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5A288BB0"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083C3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E9C9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唯一标识反馈记录</w:t>
            </w:r>
          </w:p>
        </w:tc>
      </w:tr>
      <w:tr w:rsidR="006E69D5" w14:paraId="7592088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12287C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反馈对象</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CD9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Reporttarget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95030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7CA29974"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4E5FD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2932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反馈的对象的类型，有用户，动态，活动，评论，群组等</w:t>
            </w:r>
          </w:p>
        </w:tc>
      </w:tr>
      <w:tr w:rsidR="006E69D5" w14:paraId="67FD5F0D"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E5E09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反馈对象的</w:t>
            </w:r>
            <w:r>
              <w:rPr>
                <w:rFonts w:ascii="Arial" w:eastAsiaTheme="minorEastAsia" w:hAnsi="Arial" w:cs="Arial" w:hint="eastAsia"/>
                <w:color w:val="4F4F4F"/>
                <w:szCs w:val="21"/>
              </w:rPr>
              <w:t>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8A3E5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Reporttargetid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2B625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0D0485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1734F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CD09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反馈对象的</w:t>
            </w:r>
            <w:r>
              <w:rPr>
                <w:rFonts w:ascii="Arial" w:eastAsiaTheme="minorEastAsia" w:hAnsi="Arial" w:cs="Arial" w:hint="eastAsia"/>
                <w:color w:val="4F4F4F"/>
                <w:szCs w:val="21"/>
              </w:rPr>
              <w:t>id</w:t>
            </w:r>
          </w:p>
        </w:tc>
      </w:tr>
      <w:tr w:rsidR="006E69D5" w14:paraId="15ED6164"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E3459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反馈的类型</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52C8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Reporttype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7D61A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BCC03C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CB991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0557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反馈的类型，如色情，暴力，虚假欺骗，恶意语言攻击</w:t>
            </w:r>
          </w:p>
        </w:tc>
      </w:tr>
      <w:tr w:rsidR="006E69D5" w14:paraId="74D2D7A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EBDF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反馈的时间</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EFF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Reporttime</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B483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5D30CFB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49CCE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A757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反馈生成的时间</w:t>
            </w:r>
          </w:p>
        </w:tc>
      </w:tr>
      <w:tr w:rsidR="006E69D5" w14:paraId="1C069C36"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57A80B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反馈的内容</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D5600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Reportcontent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D238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3C2CA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2EBF9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D88F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反馈的具体内容，可为空</w:t>
            </w:r>
          </w:p>
        </w:tc>
      </w:tr>
      <w:tr w:rsidR="006E69D5" w14:paraId="141E66C2"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4A394C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反馈的状态</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28EF2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Reportstatus</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ED936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53D5F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未解决</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E8057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655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反馈的状态，如已忽略，已解决，未解决</w:t>
            </w:r>
          </w:p>
        </w:tc>
      </w:tr>
      <w:tr w:rsidR="006E69D5" w14:paraId="66675732"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D58D7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6342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EF4718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32B4EA5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18DF2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AF3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7382D28" w14:textId="77777777" w:rsidR="006E69D5" w:rsidRDefault="006E69D5" w:rsidP="006E69D5"/>
    <w:p w14:paraId="71294227" w14:textId="77777777" w:rsidR="006E69D5" w:rsidRDefault="006E69D5" w:rsidP="006E69D5"/>
    <w:p w14:paraId="2588F6AD" w14:textId="027C1CB2" w:rsidR="006E69D5" w:rsidRDefault="006E69D5" w:rsidP="006E69D5">
      <w:r>
        <w:rPr>
          <w:rFonts w:hint="eastAsia"/>
        </w:rPr>
        <w:t>(19)自动备份闹钟表(backupclock_info)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083"/>
        <w:gridCol w:w="1881"/>
        <w:gridCol w:w="2203"/>
        <w:gridCol w:w="2315"/>
      </w:tblGrid>
      <w:tr w:rsidR="006E69D5" w14:paraId="38A984DF"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26C18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FC5A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211C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1C5152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6DA775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215A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128DAD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A5B2B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AF8B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7D92F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377B74C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3BE3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2A0780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唯一标识自动备份闹钟</w:t>
            </w:r>
          </w:p>
        </w:tc>
      </w:tr>
      <w:tr w:rsidR="006E69D5" w14:paraId="704D36C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75F41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C642A80"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FFFFF"/>
              </w:rPr>
              <w:t>Backup</w:t>
            </w:r>
            <w:r>
              <w:rPr>
                <w:rFonts w:ascii="Arial" w:eastAsia="Times New Roman" w:hAnsi="Arial" w:cs="Arial" w:hint="eastAsia"/>
                <w:color w:val="333333"/>
                <w:sz w:val="20"/>
                <w:szCs w:val="20"/>
                <w:shd w:val="clear" w:color="auto" w:fill="FFFFFF"/>
              </w:rPr>
              <w:t>plansettime</w:t>
            </w:r>
          </w:p>
          <w:p w14:paraId="59BF58E0" w14:textId="77777777" w:rsidR="006E69D5" w:rsidRDefault="006E69D5" w:rsidP="00427B0C">
            <w:pPr>
              <w:spacing w:line="330" w:lineRule="atLeast"/>
              <w:rPr>
                <w:rFonts w:ascii="Arial" w:eastAsiaTheme="minorEastAsia" w:hAnsi="Arial" w:cs="Arial"/>
                <w:color w:val="4F4F4F"/>
                <w:szCs w:val="21"/>
              </w:rPr>
            </w:pP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C1644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423044D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0CDD8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F886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自动进行备份的约定时间</w:t>
            </w:r>
          </w:p>
        </w:tc>
      </w:tr>
      <w:tr w:rsidR="006E69D5" w14:paraId="65F3C1D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D3ADB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自动备份的间隔</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07EA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Reportplaninterval</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C6BED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2B94232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169D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990F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自动备份进行的时间间隔，可为每天，每两天，每三天，每周，每两周，每月等</w:t>
            </w:r>
          </w:p>
        </w:tc>
      </w:tr>
      <w:tr w:rsidR="006E69D5" w14:paraId="47F1A703"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35F4A7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该自动备份闹钟状态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9B975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Reportplanstate</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ECE64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D49FC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开启</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A58EC3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6A45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自动备份闹钟状态，可为开启，关闭，删除</w:t>
            </w:r>
          </w:p>
        </w:tc>
      </w:tr>
      <w:tr w:rsidR="006E69D5" w14:paraId="6ED18505"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CA10A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91FF6E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50EB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D6805BC"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AB0F4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AF580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76E907B9" w14:textId="77777777" w:rsidR="006E69D5" w:rsidRDefault="006E69D5" w:rsidP="006E69D5"/>
    <w:p w14:paraId="64DA4E99" w14:textId="5087047D" w:rsidR="006E69D5" w:rsidRDefault="006E69D5" w:rsidP="006E69D5">
      <w:r>
        <w:rPr>
          <w:rFonts w:hint="eastAsia"/>
        </w:rPr>
        <w:t>(20)备份记录表(backup_info)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920"/>
        <w:gridCol w:w="1083"/>
        <w:gridCol w:w="1881"/>
        <w:gridCol w:w="2203"/>
        <w:gridCol w:w="2315"/>
      </w:tblGrid>
      <w:tr w:rsidR="006E69D5" w14:paraId="5BDCCEB7"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260630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677E95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3E9F1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6A6B21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AFCC8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B25E6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285D3BE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0F323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AB49A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D941A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05BE7DA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7E863E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4DCA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唯一标识备份记录</w:t>
            </w:r>
          </w:p>
        </w:tc>
      </w:tr>
      <w:tr w:rsidR="006E69D5" w14:paraId="63CD251A"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1BD0E7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备份生成时间</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843D777"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color w:val="333333"/>
                <w:sz w:val="20"/>
                <w:szCs w:val="20"/>
                <w:shd w:val="clear" w:color="auto" w:fill="FFFFFF"/>
              </w:rPr>
              <w:t>Backup</w:t>
            </w:r>
            <w:r>
              <w:rPr>
                <w:rFonts w:ascii="Arial" w:eastAsia="Times New Roman" w:hAnsi="Arial" w:cs="Arial" w:hint="eastAsia"/>
                <w:color w:val="333333"/>
                <w:sz w:val="20"/>
                <w:szCs w:val="20"/>
                <w:shd w:val="clear" w:color="auto" w:fill="FFFFFF"/>
              </w:rPr>
              <w:t>time</w:t>
            </w:r>
          </w:p>
          <w:p w14:paraId="1DADD4F0" w14:textId="77777777" w:rsidR="006E69D5" w:rsidRDefault="006E69D5" w:rsidP="00427B0C">
            <w:pPr>
              <w:spacing w:line="330" w:lineRule="atLeast"/>
              <w:rPr>
                <w:rFonts w:ascii="Arial" w:eastAsiaTheme="minorEastAsia" w:hAnsi="Arial" w:cs="Arial"/>
                <w:color w:val="4F4F4F"/>
                <w:szCs w:val="21"/>
              </w:rPr>
            </w:pP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CEB3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04C7792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37FA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DD81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备份产生的时间</w:t>
            </w:r>
          </w:p>
        </w:tc>
      </w:tr>
      <w:tr w:rsidR="006E69D5" w14:paraId="4D44CE1E"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0153A6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备份的路径</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6E40B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Reportaddress</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5B632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69B9806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7FAC3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FD6C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备份文件存储的路径</w:t>
            </w:r>
          </w:p>
        </w:tc>
      </w:tr>
      <w:tr w:rsidR="006E69D5" w14:paraId="1836E172"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3A42B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该备份记录状态</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C1AC0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ReportState</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5457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53AA13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EC4F7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5DBD6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备份状态，可为正常，删除</w:t>
            </w:r>
          </w:p>
        </w:tc>
      </w:tr>
      <w:tr w:rsidR="006E69D5" w14:paraId="3B56FDCD"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0C73968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6270C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08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8DD49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881" w:type="dxa"/>
            <w:tcBorders>
              <w:top w:val="single" w:sz="6" w:space="0" w:color="DDDDDD"/>
              <w:left w:val="single" w:sz="6" w:space="0" w:color="DDDDDD"/>
              <w:bottom w:val="single" w:sz="6" w:space="0" w:color="DDDDDD"/>
              <w:right w:val="single" w:sz="6" w:space="0" w:color="DDDDDD"/>
            </w:tcBorders>
            <w:shd w:val="clear" w:color="auto" w:fill="FFFFFF"/>
          </w:tcPr>
          <w:p w14:paraId="3C228611"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37E1DC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485E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13537A0A" w14:textId="77777777" w:rsidR="006E69D5" w:rsidRDefault="006E69D5" w:rsidP="006E69D5"/>
    <w:p w14:paraId="047D9FF0" w14:textId="77777777" w:rsidR="006E69D5" w:rsidRDefault="006E69D5" w:rsidP="006E69D5"/>
    <w:p w14:paraId="626D668B" w14:textId="77777777" w:rsidR="006E69D5" w:rsidRDefault="006E69D5" w:rsidP="006E69D5"/>
    <w:p w14:paraId="1A03D0B8" w14:textId="10C798B4" w:rsidR="006E69D5" w:rsidRDefault="006E69D5" w:rsidP="006E69D5">
      <w:r>
        <w:rPr>
          <w:rFonts w:hint="eastAsia"/>
        </w:rPr>
        <w:t>(21)自动通知预约表(informplan_info)</w:t>
      </w:r>
    </w:p>
    <w:tbl>
      <w:tblPr>
        <w:tblW w:w="9072" w:type="dxa"/>
        <w:tblInd w:w="-113" w:type="dxa"/>
        <w:tblLayout w:type="fixed"/>
        <w:tblCellMar>
          <w:left w:w="0" w:type="dxa"/>
          <w:right w:w="0" w:type="dxa"/>
        </w:tblCellMar>
        <w:tblLook w:val="04A0" w:firstRow="1" w:lastRow="0" w:firstColumn="1" w:lastColumn="0" w:noHBand="0" w:noVBand="1"/>
      </w:tblPr>
      <w:tblGrid>
        <w:gridCol w:w="651"/>
        <w:gridCol w:w="939"/>
        <w:gridCol w:w="1366"/>
        <w:gridCol w:w="1598"/>
        <w:gridCol w:w="2203"/>
        <w:gridCol w:w="2315"/>
      </w:tblGrid>
      <w:tr w:rsidR="006E69D5" w14:paraId="5504E59E" w14:textId="77777777" w:rsidTr="00427B0C">
        <w:trPr>
          <w:trHeight w:val="380"/>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1F6ADD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C96C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75A50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ECC7F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63B8F2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5F076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6B1485ED" w14:textId="77777777" w:rsidTr="00427B0C">
        <w:trPr>
          <w:trHeight w:val="745"/>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7E9CF6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C605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DC0D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37114B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D88388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ED13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唯一标识自动通知闹钟</w:t>
            </w:r>
          </w:p>
        </w:tc>
      </w:tr>
      <w:tr w:rsidR="006E69D5" w14:paraId="308D587E"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0D62D6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自动通知时间</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D17A65"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hint="eastAsia"/>
                <w:color w:val="333333"/>
                <w:sz w:val="20"/>
                <w:szCs w:val="20"/>
                <w:shd w:val="clear" w:color="auto" w:fill="FFFFFF"/>
              </w:rPr>
              <w:t>Informplansettime</w:t>
            </w:r>
          </w:p>
          <w:p w14:paraId="3651313C" w14:textId="77777777" w:rsidR="006E69D5" w:rsidRDefault="006E69D5" w:rsidP="00427B0C">
            <w:pPr>
              <w:spacing w:line="330" w:lineRule="atLeast"/>
              <w:rPr>
                <w:rFonts w:ascii="Arial" w:eastAsiaTheme="minorEastAsia" w:hAnsi="Arial" w:cs="Arial"/>
                <w:color w:val="4F4F4F"/>
                <w:szCs w:val="21"/>
              </w:rPr>
            </w:pP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DA9BA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5491E26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BA784F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A532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自动进行通知闹钟的时间</w:t>
            </w:r>
          </w:p>
        </w:tc>
      </w:tr>
      <w:tr w:rsidR="006E69D5" w14:paraId="617C69D6"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988B72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自动通知的内容</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CE679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Informplanicontent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D4ED0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3951F3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ADAA73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14DD1F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通知的内容</w:t>
            </w:r>
          </w:p>
        </w:tc>
      </w:tr>
      <w:tr w:rsidR="006E69D5" w14:paraId="0BE47C66"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7CF51BA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自动通知的对象</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3362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Informplanobject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5CCA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4ADE144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全体用户</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4BC21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6709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通知的对象，如全体用户，管理员</w:t>
            </w:r>
          </w:p>
        </w:tc>
      </w:tr>
      <w:tr w:rsidR="006E69D5" w14:paraId="05A5A72A" w14:textId="77777777" w:rsidTr="00427B0C">
        <w:trPr>
          <w:trHeight w:val="85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578503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自动通知的载体</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4D352E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Informplanoway</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2000C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32</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18CB51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私信</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4AF9C8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A0749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通知的载体，如私信，短信，推送</w:t>
            </w:r>
          </w:p>
        </w:tc>
      </w:tr>
      <w:tr w:rsidR="006E69D5" w14:paraId="696A7451"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F0AB5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该自动通知闹钟状态</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A4E4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Informplanstate</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FC9CB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2BA38CB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开启</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C5A20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892F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自动通知预约状态，可为开启，关闭，删除</w:t>
            </w:r>
          </w:p>
        </w:tc>
      </w:tr>
      <w:tr w:rsidR="006E69D5" w14:paraId="377D8068" w14:textId="77777777" w:rsidTr="00427B0C">
        <w:trPr>
          <w:trHeight w:val="577"/>
        </w:trPr>
        <w:tc>
          <w:tcPr>
            <w:tcW w:w="651" w:type="dxa"/>
            <w:tcBorders>
              <w:top w:val="single" w:sz="6" w:space="0" w:color="DDDDDD"/>
              <w:left w:val="single" w:sz="6" w:space="0" w:color="DDDDDD"/>
              <w:bottom w:val="single" w:sz="6" w:space="0" w:color="DDDDDD"/>
              <w:right w:val="single" w:sz="6" w:space="0" w:color="DDDDDD"/>
            </w:tcBorders>
            <w:shd w:val="clear" w:color="auto" w:fill="FFFFFF"/>
          </w:tcPr>
          <w:p w14:paraId="33FD31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9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361C3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6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8EA1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598" w:type="dxa"/>
            <w:tcBorders>
              <w:top w:val="single" w:sz="6" w:space="0" w:color="DDDDDD"/>
              <w:left w:val="single" w:sz="6" w:space="0" w:color="DDDDDD"/>
              <w:bottom w:val="single" w:sz="6" w:space="0" w:color="DDDDDD"/>
              <w:right w:val="single" w:sz="6" w:space="0" w:color="DDDDDD"/>
            </w:tcBorders>
            <w:shd w:val="clear" w:color="auto" w:fill="FFFFFF"/>
          </w:tcPr>
          <w:p w14:paraId="02D7FDE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33562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0867A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4B3F098" w14:textId="77777777" w:rsidR="006E69D5" w:rsidRDefault="006E69D5" w:rsidP="006E69D5"/>
    <w:p w14:paraId="6621D6C0" w14:textId="32793AA6" w:rsidR="006E69D5" w:rsidRDefault="006E69D5" w:rsidP="006E69D5">
      <w:r>
        <w:rPr>
          <w:rFonts w:hint="eastAsia"/>
        </w:rPr>
        <w:t>(22)历史通知记录表(informed_info)</w:t>
      </w:r>
    </w:p>
    <w:tbl>
      <w:tblPr>
        <w:tblW w:w="9072" w:type="dxa"/>
        <w:tblInd w:w="-113" w:type="dxa"/>
        <w:tblLayout w:type="fixed"/>
        <w:tblCellMar>
          <w:left w:w="0" w:type="dxa"/>
          <w:right w:w="0" w:type="dxa"/>
        </w:tblCellMar>
        <w:tblLook w:val="04A0" w:firstRow="1" w:lastRow="0" w:firstColumn="1" w:lastColumn="0" w:noHBand="0" w:noVBand="1"/>
      </w:tblPr>
      <w:tblGrid>
        <w:gridCol w:w="671"/>
        <w:gridCol w:w="891"/>
        <w:gridCol w:w="1394"/>
        <w:gridCol w:w="1603"/>
        <w:gridCol w:w="2201"/>
        <w:gridCol w:w="2312"/>
      </w:tblGrid>
      <w:tr w:rsidR="006E69D5" w14:paraId="61614ACA" w14:textId="77777777" w:rsidTr="00427B0C">
        <w:trPr>
          <w:trHeight w:val="380"/>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B3874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D234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2ED84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262CF4F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25BF60C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9F0AE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DD663F3"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6C7F1F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E805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19B3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100C1B60"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B82F2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98E296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唯一标识历史通知记录</w:t>
            </w:r>
          </w:p>
        </w:tc>
      </w:tr>
      <w:tr w:rsidR="006E69D5" w14:paraId="6D1DB993"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4C548D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通知发送时间</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87C7E8" w14:textId="77777777" w:rsidR="006E69D5" w:rsidRDefault="006E69D5" w:rsidP="00427B0C">
            <w:pPr>
              <w:rPr>
                <w:rFonts w:ascii="Times New Roman" w:eastAsia="Times New Roman" w:hAnsi="Times New Roman" w:cs="Times New Roman"/>
                <w:sz w:val="24"/>
                <w:szCs w:val="24"/>
              </w:rPr>
            </w:pPr>
            <w:r>
              <w:rPr>
                <w:rFonts w:ascii="Arial" w:eastAsia="Times New Roman" w:hAnsi="Arial" w:cs="Arial" w:hint="eastAsia"/>
                <w:color w:val="333333"/>
                <w:sz w:val="20"/>
                <w:szCs w:val="20"/>
                <w:shd w:val="clear" w:color="auto" w:fill="FFFFFF"/>
              </w:rPr>
              <w:t>INformtime</w:t>
            </w:r>
          </w:p>
          <w:p w14:paraId="670CCF6B" w14:textId="77777777" w:rsidR="006E69D5" w:rsidRDefault="006E69D5" w:rsidP="00427B0C">
            <w:pPr>
              <w:spacing w:line="330" w:lineRule="atLeast"/>
              <w:rPr>
                <w:rFonts w:ascii="Arial" w:eastAsiaTheme="minorEastAsia" w:hAnsi="Arial" w:cs="Arial"/>
                <w:color w:val="4F4F4F"/>
                <w:szCs w:val="21"/>
              </w:rPr>
            </w:pP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17E284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FDC98B8"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1CDB8B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D8F4A2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通知发送的时间</w:t>
            </w:r>
          </w:p>
        </w:tc>
      </w:tr>
      <w:tr w:rsidR="006E69D5" w14:paraId="3BDD784A"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286527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自动通知的内容</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B0DC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Informicontent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AF72A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57161A0E"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05F26E4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07DF99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通知的内容</w:t>
            </w:r>
          </w:p>
        </w:tc>
      </w:tr>
      <w:tr w:rsidR="006E69D5" w14:paraId="526167EF" w14:textId="77777777" w:rsidTr="00427B0C">
        <w:trPr>
          <w:trHeight w:val="815"/>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3A5C859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A7D385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Informtarget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E61BB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16C246B3"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61F07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6575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通知的对象的群体，可为所有用户，所有管理员，个人</w:t>
            </w:r>
          </w:p>
        </w:tc>
      </w:tr>
      <w:tr w:rsidR="006E69D5" w14:paraId="5284F205"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7DDD2B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通知对象为个人时对象的</w:t>
            </w:r>
            <w:r>
              <w:rPr>
                <w:rFonts w:ascii="Arial" w:eastAsiaTheme="minorEastAsia" w:hAnsi="Arial" w:cs="Arial" w:hint="eastAsia"/>
                <w:color w:val="4F4F4F"/>
                <w:szCs w:val="21"/>
              </w:rPr>
              <w:t>id</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CB077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Infromtargetid</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FE95E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6CB11EA"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377B000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4BC9AA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当对象发送为个人时需要填的字段，默认为空</w:t>
            </w:r>
          </w:p>
        </w:tc>
      </w:tr>
      <w:tr w:rsidR="006E69D5" w14:paraId="78B33C57"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51459A5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通知的形式</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63F8E8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Infromstyle</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F4B48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062EFB53"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536C4B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A248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通知的形式，有私信，短信，推送等</w:t>
            </w:r>
          </w:p>
        </w:tc>
      </w:tr>
      <w:tr w:rsidR="006E69D5" w14:paraId="7A3ACC9C" w14:textId="77777777" w:rsidTr="00427B0C">
        <w:trPr>
          <w:trHeight w:val="577"/>
        </w:trPr>
        <w:tc>
          <w:tcPr>
            <w:tcW w:w="671" w:type="dxa"/>
            <w:tcBorders>
              <w:top w:val="single" w:sz="6" w:space="0" w:color="DDDDDD"/>
              <w:left w:val="single" w:sz="6" w:space="0" w:color="DDDDDD"/>
              <w:bottom w:val="single" w:sz="6" w:space="0" w:color="DDDDDD"/>
              <w:right w:val="single" w:sz="6" w:space="0" w:color="DDDDDD"/>
            </w:tcBorders>
            <w:shd w:val="clear" w:color="auto" w:fill="FFFFFF"/>
          </w:tcPr>
          <w:p w14:paraId="0F1ECE2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89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BD8052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3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949EE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603" w:type="dxa"/>
            <w:tcBorders>
              <w:top w:val="single" w:sz="6" w:space="0" w:color="DDDDDD"/>
              <w:left w:val="single" w:sz="6" w:space="0" w:color="DDDDDD"/>
              <w:bottom w:val="single" w:sz="6" w:space="0" w:color="DDDDDD"/>
              <w:right w:val="single" w:sz="6" w:space="0" w:color="DDDDDD"/>
            </w:tcBorders>
            <w:shd w:val="clear" w:color="auto" w:fill="FFFFFF"/>
          </w:tcPr>
          <w:p w14:paraId="444C95DA" w14:textId="77777777" w:rsidR="006E69D5" w:rsidRDefault="006E69D5" w:rsidP="00427B0C">
            <w:pPr>
              <w:spacing w:line="330" w:lineRule="atLeast"/>
              <w:rPr>
                <w:rFonts w:ascii="Arial" w:eastAsiaTheme="minorEastAsia" w:hAnsi="Arial" w:cs="Arial"/>
                <w:color w:val="4F4F4F"/>
                <w:szCs w:val="21"/>
              </w:rPr>
            </w:pPr>
          </w:p>
        </w:tc>
        <w:tc>
          <w:tcPr>
            <w:tcW w:w="2201" w:type="dxa"/>
            <w:tcBorders>
              <w:top w:val="single" w:sz="6" w:space="0" w:color="DDDDDD"/>
              <w:left w:val="single" w:sz="6" w:space="0" w:color="DDDDDD"/>
              <w:bottom w:val="single" w:sz="6" w:space="0" w:color="DDDDDD"/>
              <w:right w:val="single" w:sz="6" w:space="0" w:color="DDDDDD"/>
            </w:tcBorders>
            <w:shd w:val="clear" w:color="auto" w:fill="FFFFFF"/>
          </w:tcPr>
          <w:p w14:paraId="491DA6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8018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FCBB344" w14:textId="77777777" w:rsidR="006E69D5" w:rsidRDefault="006E69D5" w:rsidP="006E69D5"/>
    <w:p w14:paraId="74A9240C" w14:textId="77777777" w:rsidR="006E69D5" w:rsidRDefault="006E69D5" w:rsidP="006E69D5"/>
    <w:p w14:paraId="3CC87262" w14:textId="3D5964C4" w:rsidR="006E69D5" w:rsidRDefault="006E69D5" w:rsidP="006E69D5">
      <w:r>
        <w:rPr>
          <w:rFonts w:hint="eastAsia"/>
        </w:rPr>
        <w:t>(23)群组表(group_info)</w:t>
      </w:r>
    </w:p>
    <w:tbl>
      <w:tblPr>
        <w:tblW w:w="9983" w:type="dxa"/>
        <w:tblInd w:w="-113" w:type="dxa"/>
        <w:tblLayout w:type="fixed"/>
        <w:tblCellMar>
          <w:left w:w="0" w:type="dxa"/>
          <w:right w:w="0" w:type="dxa"/>
        </w:tblCellMar>
        <w:tblLook w:val="04A0" w:firstRow="1" w:lastRow="0" w:firstColumn="1" w:lastColumn="0" w:noHBand="0" w:noVBand="1"/>
      </w:tblPr>
      <w:tblGrid>
        <w:gridCol w:w="801"/>
        <w:gridCol w:w="1020"/>
        <w:gridCol w:w="992"/>
        <w:gridCol w:w="853"/>
        <w:gridCol w:w="1717"/>
        <w:gridCol w:w="3662"/>
        <w:gridCol w:w="28"/>
        <w:gridCol w:w="910"/>
      </w:tblGrid>
      <w:tr w:rsidR="006E69D5" w14:paraId="00AF6971" w14:textId="77777777" w:rsidTr="00427B0C">
        <w:trPr>
          <w:gridAfter w:val="2"/>
          <w:wAfter w:w="938" w:type="dxa"/>
          <w:trHeight w:val="885"/>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70D9013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10EFE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D139A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599CA9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6A2D24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E307C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46B0464C" w14:textId="77777777" w:rsidTr="00427B0C">
        <w:trPr>
          <w:gridAfter w:val="2"/>
          <w:wAfter w:w="938" w:type="dxa"/>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646CD4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1AE1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84DA7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4624F81F"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134FAA4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4471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唯一标识群组条目</w:t>
            </w:r>
          </w:p>
        </w:tc>
      </w:tr>
      <w:tr w:rsidR="006E69D5" w14:paraId="63297208" w14:textId="77777777" w:rsidTr="00427B0C">
        <w:trPr>
          <w:trHeight w:val="829"/>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7385B3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45F4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3742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09EC619B"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4C693C1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C3334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w:t>
            </w:r>
            <w:r>
              <w:rPr>
                <w:rFonts w:ascii="Arial" w:eastAsiaTheme="minorEastAsia" w:hAnsi="Arial" w:cs="Arial" w:hint="eastAsia"/>
                <w:color w:val="4F4F4F"/>
                <w:szCs w:val="21"/>
              </w:rPr>
              <w:t>id</w:t>
            </w:r>
          </w:p>
        </w:tc>
        <w:tc>
          <w:tcPr>
            <w:tcW w:w="28" w:type="dxa"/>
          </w:tcPr>
          <w:p w14:paraId="537E166F" w14:textId="77777777" w:rsidR="006E69D5" w:rsidRDefault="006E69D5" w:rsidP="00427B0C"/>
        </w:tc>
        <w:tc>
          <w:tcPr>
            <w:tcW w:w="910" w:type="dxa"/>
          </w:tcPr>
          <w:p w14:paraId="272F785E" w14:textId="77777777" w:rsidR="006E69D5" w:rsidRDefault="006E69D5" w:rsidP="00427B0C"/>
        </w:tc>
      </w:tr>
      <w:tr w:rsidR="006E69D5" w14:paraId="53C785E1"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48088C7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群组创建人</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B01E98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roupcreatorid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69C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6AFCA021"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789812A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0FF2C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群组的创建人的</w:t>
            </w:r>
            <w:r>
              <w:rPr>
                <w:rFonts w:ascii="Arial" w:eastAsiaTheme="minorEastAsia" w:hAnsi="Arial" w:cs="Arial" w:hint="eastAsia"/>
                <w:color w:val="4F4F4F"/>
                <w:szCs w:val="21"/>
              </w:rPr>
              <w:t>id</w:t>
            </w:r>
          </w:p>
        </w:tc>
        <w:tc>
          <w:tcPr>
            <w:tcW w:w="28" w:type="dxa"/>
          </w:tcPr>
          <w:p w14:paraId="67E15DA2" w14:textId="77777777" w:rsidR="006E69D5" w:rsidRDefault="006E69D5" w:rsidP="00427B0C"/>
        </w:tc>
        <w:tc>
          <w:tcPr>
            <w:tcW w:w="910" w:type="dxa"/>
          </w:tcPr>
          <w:p w14:paraId="4BD2099C" w14:textId="77777777" w:rsidR="006E69D5" w:rsidRDefault="006E69D5" w:rsidP="00427B0C"/>
        </w:tc>
      </w:tr>
      <w:tr w:rsidR="006E69D5" w14:paraId="3D6B5412"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2867EB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群主</w:t>
            </w:r>
            <w:r>
              <w:rPr>
                <w:rFonts w:ascii="Arial" w:eastAsiaTheme="minorEastAsia" w:hAnsi="Arial" w:cs="Arial" w:hint="eastAsia"/>
                <w:color w:val="4F4F4F"/>
                <w:szCs w:val="21"/>
              </w:rPr>
              <w:t>id</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5B98A7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roupownerid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A00B2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77C8A002"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66AF6C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2DBB9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群组的群主</w:t>
            </w:r>
            <w:r>
              <w:rPr>
                <w:rFonts w:ascii="Arial" w:eastAsiaTheme="minorEastAsia" w:hAnsi="Arial" w:cs="Arial" w:hint="eastAsia"/>
                <w:color w:val="4F4F4F"/>
                <w:szCs w:val="21"/>
              </w:rPr>
              <w:t>id</w:t>
            </w:r>
          </w:p>
        </w:tc>
        <w:tc>
          <w:tcPr>
            <w:tcW w:w="28" w:type="dxa"/>
          </w:tcPr>
          <w:p w14:paraId="725E5A7C" w14:textId="77777777" w:rsidR="006E69D5" w:rsidRDefault="006E69D5" w:rsidP="00427B0C"/>
        </w:tc>
        <w:tc>
          <w:tcPr>
            <w:tcW w:w="910" w:type="dxa"/>
          </w:tcPr>
          <w:p w14:paraId="28C234AB" w14:textId="77777777" w:rsidR="006E69D5" w:rsidRDefault="006E69D5" w:rsidP="00427B0C"/>
        </w:tc>
      </w:tr>
      <w:tr w:rsidR="006E69D5" w14:paraId="3611D70A"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598509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创群时间</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BB577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rouptimw</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116E6A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D</w:t>
            </w:r>
            <w:r>
              <w:rPr>
                <w:rFonts w:ascii="Arial" w:eastAsiaTheme="minorEastAsia" w:hAnsi="Arial" w:cs="Arial" w:hint="eastAsia"/>
                <w:color w:val="4F4F4F"/>
                <w:szCs w:val="21"/>
              </w:rPr>
              <w:t>ate</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569AF1D3"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113C1A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9C200E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群组创立的时间</w:t>
            </w:r>
          </w:p>
        </w:tc>
        <w:tc>
          <w:tcPr>
            <w:tcW w:w="28" w:type="dxa"/>
          </w:tcPr>
          <w:p w14:paraId="32A8A2BD" w14:textId="77777777" w:rsidR="006E69D5" w:rsidRDefault="006E69D5" w:rsidP="00427B0C"/>
        </w:tc>
        <w:tc>
          <w:tcPr>
            <w:tcW w:w="910" w:type="dxa"/>
          </w:tcPr>
          <w:p w14:paraId="0A77EED3" w14:textId="77777777" w:rsidR="006E69D5" w:rsidRDefault="006E69D5" w:rsidP="00427B0C"/>
        </w:tc>
      </w:tr>
      <w:tr w:rsidR="006E69D5" w14:paraId="0EA7978D"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657371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群公告</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8E65C0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roupintroduction</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6544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40056312"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29B679F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70C23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群组公告</w:t>
            </w:r>
          </w:p>
        </w:tc>
        <w:tc>
          <w:tcPr>
            <w:tcW w:w="28" w:type="dxa"/>
          </w:tcPr>
          <w:p w14:paraId="78D732CF" w14:textId="77777777" w:rsidR="006E69D5" w:rsidRDefault="006E69D5" w:rsidP="00427B0C"/>
        </w:tc>
        <w:tc>
          <w:tcPr>
            <w:tcW w:w="910" w:type="dxa"/>
          </w:tcPr>
          <w:p w14:paraId="72C51AF1" w14:textId="77777777" w:rsidR="006E69D5" w:rsidRDefault="006E69D5" w:rsidP="00427B0C"/>
        </w:tc>
      </w:tr>
      <w:tr w:rsidR="006E69D5" w14:paraId="73FD2C25" w14:textId="77777777" w:rsidTr="00427B0C">
        <w:trPr>
          <w:trHeight w:val="380"/>
        </w:trPr>
        <w:tc>
          <w:tcPr>
            <w:tcW w:w="801" w:type="dxa"/>
            <w:tcBorders>
              <w:top w:val="single" w:sz="6" w:space="0" w:color="DDDDDD"/>
              <w:left w:val="single" w:sz="6" w:space="0" w:color="DDDDDD"/>
              <w:bottom w:val="single" w:sz="6" w:space="0" w:color="DDDDDD"/>
              <w:right w:val="single" w:sz="6" w:space="0" w:color="DDDDDD"/>
            </w:tcBorders>
            <w:shd w:val="clear" w:color="auto" w:fill="FFFFFF"/>
          </w:tcPr>
          <w:p w14:paraId="4E6DA3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0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22CCE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1BD1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853" w:type="dxa"/>
            <w:tcBorders>
              <w:top w:val="single" w:sz="6" w:space="0" w:color="DDDDDD"/>
              <w:left w:val="single" w:sz="6" w:space="0" w:color="DDDDDD"/>
              <w:bottom w:val="single" w:sz="6" w:space="0" w:color="DDDDDD"/>
              <w:right w:val="single" w:sz="6" w:space="0" w:color="DDDDDD"/>
            </w:tcBorders>
            <w:shd w:val="clear" w:color="auto" w:fill="FFFFFF"/>
          </w:tcPr>
          <w:p w14:paraId="273B20D8" w14:textId="77777777" w:rsidR="006E69D5" w:rsidRDefault="006E69D5" w:rsidP="00427B0C">
            <w:pPr>
              <w:spacing w:line="330" w:lineRule="atLeast"/>
              <w:rPr>
                <w:rFonts w:ascii="Arial" w:eastAsiaTheme="minorEastAsia" w:hAnsi="Arial" w:cs="Arial"/>
                <w:color w:val="4F4F4F"/>
                <w:szCs w:val="21"/>
              </w:rPr>
            </w:pPr>
          </w:p>
        </w:tc>
        <w:tc>
          <w:tcPr>
            <w:tcW w:w="1717" w:type="dxa"/>
            <w:tcBorders>
              <w:top w:val="single" w:sz="6" w:space="0" w:color="DDDDDD"/>
              <w:left w:val="single" w:sz="6" w:space="0" w:color="DDDDDD"/>
              <w:bottom w:val="single" w:sz="6" w:space="0" w:color="DDDDDD"/>
              <w:right w:val="single" w:sz="6" w:space="0" w:color="DDDDDD"/>
            </w:tcBorders>
            <w:shd w:val="clear" w:color="auto" w:fill="FFFFFF"/>
          </w:tcPr>
          <w:p w14:paraId="2267CC5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366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1635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c>
          <w:tcPr>
            <w:tcW w:w="28" w:type="dxa"/>
          </w:tcPr>
          <w:p w14:paraId="05FE8766" w14:textId="77777777" w:rsidR="006E69D5" w:rsidRDefault="006E69D5" w:rsidP="00427B0C"/>
        </w:tc>
        <w:tc>
          <w:tcPr>
            <w:tcW w:w="910" w:type="dxa"/>
          </w:tcPr>
          <w:p w14:paraId="109D0CB5" w14:textId="77777777" w:rsidR="006E69D5" w:rsidRDefault="006E69D5" w:rsidP="00427B0C"/>
        </w:tc>
      </w:tr>
    </w:tbl>
    <w:p w14:paraId="5293856F" w14:textId="77777777" w:rsidR="006E69D5" w:rsidRDefault="006E69D5" w:rsidP="006E69D5"/>
    <w:p w14:paraId="0072CA78" w14:textId="0DEE16A5" w:rsidR="006E69D5" w:rsidRDefault="006E69D5" w:rsidP="006E69D5">
      <w:r>
        <w:rPr>
          <w:rFonts w:hint="eastAsia"/>
        </w:rPr>
        <w:t>(24)群组成员表(groupmember_info)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1134"/>
        <w:gridCol w:w="992"/>
        <w:gridCol w:w="1464"/>
        <w:gridCol w:w="2203"/>
        <w:gridCol w:w="2315"/>
      </w:tblGrid>
      <w:tr w:rsidR="006E69D5" w14:paraId="079A3E06"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ECE1A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EC0C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396D1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6BF336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8E9D8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63E1AE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2700491"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34A319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5C42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E7B4BA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1B11FA5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BBDD00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E31A2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唯一标识群组成员条目</w:t>
            </w:r>
          </w:p>
        </w:tc>
      </w:tr>
      <w:tr w:rsidR="006E69D5" w14:paraId="5AAE2A1C"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0E6C0ED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群组</w:t>
            </w:r>
            <w:r>
              <w:rPr>
                <w:rFonts w:ascii="Arial" w:eastAsiaTheme="minorEastAsia" w:hAnsi="Arial" w:cs="Arial" w:hint="eastAsia"/>
                <w:color w:val="4F4F4F"/>
                <w:szCs w:val="21"/>
              </w:rPr>
              <w: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280F6C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G</w:t>
            </w:r>
            <w:r>
              <w:rPr>
                <w:rFonts w:ascii="Arial" w:eastAsiaTheme="minorEastAsia" w:hAnsi="Arial" w:cs="Arial" w:hint="eastAsia"/>
                <w:color w:val="4F4F4F"/>
                <w:szCs w:val="21"/>
              </w:rPr>
              <w:t>roupid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8876F5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EC6D736"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D3B09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CE6BB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成员所属的群组的</w:t>
            </w:r>
            <w:r>
              <w:rPr>
                <w:rFonts w:ascii="Arial" w:eastAsiaTheme="minorEastAsia" w:hAnsi="Arial" w:cs="Arial" w:hint="eastAsia"/>
                <w:color w:val="4F4F4F"/>
                <w:szCs w:val="21"/>
              </w:rPr>
              <w:t>id</w:t>
            </w:r>
          </w:p>
        </w:tc>
      </w:tr>
      <w:tr w:rsidR="006E69D5" w14:paraId="76C7EEC9"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69259C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群组成员</w:t>
            </w:r>
            <w:r>
              <w:rPr>
                <w:rFonts w:ascii="Arial" w:eastAsiaTheme="minorEastAsia" w:hAnsi="Arial" w:cs="Arial" w:hint="eastAsia"/>
                <w:color w:val="4F4F4F"/>
                <w:szCs w:val="21"/>
              </w:rPr>
              <w:t>id</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78AE67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Groupmemberid</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B7F51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1A41497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5AD491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3D96A1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群组的成员的</w:t>
            </w:r>
            <w:r>
              <w:rPr>
                <w:rFonts w:ascii="Arial" w:eastAsiaTheme="minorEastAsia" w:hAnsi="Arial" w:cs="Arial" w:hint="eastAsia"/>
                <w:color w:val="4F4F4F"/>
                <w:szCs w:val="21"/>
              </w:rPr>
              <w:t>id</w:t>
            </w:r>
          </w:p>
        </w:tc>
      </w:tr>
      <w:tr w:rsidR="006E69D5" w14:paraId="2CC8F5A5" w14:textId="77777777" w:rsidTr="00427B0C">
        <w:trPr>
          <w:trHeight w:val="1179"/>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F208DB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入群时间</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EEA0A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Groupentertime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9D4E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4D9A33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C56AA6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3D4FBB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成员进入群的时间</w:t>
            </w:r>
          </w:p>
        </w:tc>
      </w:tr>
      <w:tr w:rsidR="006E69D5" w14:paraId="20E6055E" w14:textId="77777777" w:rsidTr="00427B0C">
        <w:trPr>
          <w:trHeight w:val="1179"/>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48478D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群消息免打扰</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1C5E9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Groupmessageavaliable</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064BCB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Boolean</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23A787E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True</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D14715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4D160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群消息是否免打扰</w:t>
            </w:r>
          </w:p>
          <w:p w14:paraId="5C54163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默认为免打扰</w:t>
            </w:r>
          </w:p>
        </w:tc>
      </w:tr>
      <w:tr w:rsidR="006E69D5" w14:paraId="2C3948CC"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368AD8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13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D51D3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CE50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64" w:type="dxa"/>
            <w:tcBorders>
              <w:top w:val="single" w:sz="6" w:space="0" w:color="DDDDDD"/>
              <w:left w:val="single" w:sz="6" w:space="0" w:color="DDDDDD"/>
              <w:bottom w:val="single" w:sz="6" w:space="0" w:color="DDDDDD"/>
              <w:right w:val="single" w:sz="6" w:space="0" w:color="DDDDDD"/>
            </w:tcBorders>
            <w:shd w:val="clear" w:color="auto" w:fill="FFFFFF"/>
          </w:tcPr>
          <w:p w14:paraId="410433D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944EC4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2A778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2CAA7528" w14:textId="77777777" w:rsidR="006E69D5" w:rsidRDefault="006E69D5" w:rsidP="006E69D5"/>
    <w:p w14:paraId="225D381B" w14:textId="71D0AB00" w:rsidR="006E69D5" w:rsidRDefault="006E69D5" w:rsidP="006E69D5">
      <w:r>
        <w:rPr>
          <w:rFonts w:hint="eastAsia"/>
        </w:rPr>
        <w:t>(25)群组聊天纪录表(groupchat_info)</w:t>
      </w:r>
    </w:p>
    <w:tbl>
      <w:tblPr>
        <w:tblW w:w="9072" w:type="dxa"/>
        <w:tblInd w:w="-113" w:type="dxa"/>
        <w:tblLayout w:type="fixed"/>
        <w:tblCellMar>
          <w:left w:w="0" w:type="dxa"/>
          <w:right w:w="0" w:type="dxa"/>
        </w:tblCellMar>
        <w:tblLook w:val="04A0" w:firstRow="1" w:lastRow="0" w:firstColumn="1" w:lastColumn="0" w:noHBand="0" w:noVBand="1"/>
      </w:tblPr>
      <w:tblGrid>
        <w:gridCol w:w="670"/>
        <w:gridCol w:w="1286"/>
        <w:gridCol w:w="1142"/>
        <w:gridCol w:w="1456"/>
        <w:gridCol w:w="2203"/>
        <w:gridCol w:w="2315"/>
      </w:tblGrid>
      <w:tr w:rsidR="006E69D5" w14:paraId="768ED425" w14:textId="77777777" w:rsidTr="00427B0C">
        <w:trPr>
          <w:trHeight w:val="380"/>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3E1C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2DC34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4C4188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01ECD6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E5EC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AA767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38ECBD7A"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06D7C6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349BFF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5798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7E79417D"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D261F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05A08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唯一标识聊天纪录</w:t>
            </w:r>
          </w:p>
        </w:tc>
      </w:tr>
      <w:tr w:rsidR="006E69D5" w14:paraId="14ADD7D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2DC82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群组</w:t>
            </w:r>
            <w:r>
              <w:rPr>
                <w:rFonts w:ascii="Arial" w:eastAsiaTheme="minorEastAsia" w:hAnsi="Arial" w:cs="Arial" w:hint="eastAsia"/>
                <w:color w:val="4F4F4F"/>
                <w:szCs w:val="21"/>
              </w:rPr>
              <w:t>id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64BAB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Chatgroupid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35CC99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9AE730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7FD73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76F521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聊天信息所在的群组</w:t>
            </w:r>
          </w:p>
        </w:tc>
      </w:tr>
      <w:tr w:rsidR="006E69D5" w14:paraId="4123066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C3CFF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发送方</w:t>
            </w:r>
            <w:r>
              <w:rPr>
                <w:rFonts w:ascii="Arial" w:eastAsiaTheme="minorEastAsia" w:hAnsi="Arial" w:cs="Arial" w:hint="eastAsia"/>
                <w:color w:val="4F4F4F"/>
                <w:szCs w:val="21"/>
              </w:rPr>
              <w:t>id</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B28B99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Chatsenduserid</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46546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C524CF3"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C5ED9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C31C5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聊天发送方的</w:t>
            </w:r>
            <w:r>
              <w:rPr>
                <w:rFonts w:ascii="Arial" w:eastAsiaTheme="minorEastAsia" w:hAnsi="Arial" w:cs="Arial" w:hint="eastAsia"/>
                <w:color w:val="4F4F4F"/>
                <w:szCs w:val="21"/>
              </w:rPr>
              <w:t>id</w:t>
            </w:r>
          </w:p>
        </w:tc>
      </w:tr>
      <w:tr w:rsidR="006E69D5" w14:paraId="0AE36351"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7B889E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8E8A5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hattxtcontent</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05E843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655</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25035D58"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D20BC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BE2E7C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文字内容</w:t>
            </w:r>
          </w:p>
        </w:tc>
      </w:tr>
      <w:tr w:rsidR="006E69D5" w14:paraId="2F5210D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065C4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1</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B3478A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Chatphoto1</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70477C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6174E0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BC3E76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59139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175FAC64"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7A5D6F4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2</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D821EA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Chatphoto2</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3DFBBA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292F93D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2146AD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F6A2D7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0484991F"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4C6530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图片内容</w:t>
            </w:r>
            <w:r>
              <w:rPr>
                <w:rFonts w:ascii="Arial" w:eastAsiaTheme="minorEastAsia" w:hAnsi="Arial" w:cs="Arial" w:hint="eastAsia"/>
                <w:color w:val="4F4F4F"/>
                <w:szCs w:val="21"/>
              </w:rPr>
              <w:t>3</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6106473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Chatphoto3</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8E7809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743E1399"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C82CB7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C584C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图片路径</w:t>
            </w:r>
          </w:p>
        </w:tc>
      </w:tr>
      <w:tr w:rsidR="006E69D5" w14:paraId="2EA06DAB"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DF2FC4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lastRenderedPageBreak/>
              <w:t>发送时间</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DC4E4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atdate</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574FE0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4434FA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7552A69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ECD8CD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发送的时间</w:t>
            </w:r>
          </w:p>
        </w:tc>
      </w:tr>
      <w:tr w:rsidR="006E69D5" w14:paraId="13D1B410"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5B9C0C1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聊天消息状态</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87C4F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C</w:t>
            </w:r>
            <w:r>
              <w:rPr>
                <w:rFonts w:ascii="Arial" w:eastAsiaTheme="minorEastAsia" w:hAnsi="Arial" w:cs="Arial"/>
                <w:color w:val="4F4F4F"/>
                <w:szCs w:val="21"/>
              </w:rPr>
              <w:t>h</w:t>
            </w:r>
            <w:r>
              <w:rPr>
                <w:rFonts w:ascii="Arial" w:eastAsiaTheme="minorEastAsia" w:hAnsi="Arial" w:cs="Arial" w:hint="eastAsia"/>
                <w:color w:val="4F4F4F"/>
                <w:szCs w:val="21"/>
              </w:rPr>
              <w:t>atstatus</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F9B001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085EF7C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3E535D96"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F3A1F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正常，删除，屏蔽，撤回等</w:t>
            </w:r>
          </w:p>
        </w:tc>
      </w:tr>
      <w:tr w:rsidR="006E69D5" w14:paraId="320A3EE7" w14:textId="77777777" w:rsidTr="00427B0C">
        <w:trPr>
          <w:trHeight w:val="577"/>
        </w:trPr>
        <w:tc>
          <w:tcPr>
            <w:tcW w:w="670" w:type="dxa"/>
            <w:tcBorders>
              <w:top w:val="single" w:sz="6" w:space="0" w:color="DDDDDD"/>
              <w:left w:val="single" w:sz="6" w:space="0" w:color="DDDDDD"/>
              <w:bottom w:val="single" w:sz="6" w:space="0" w:color="DDDDDD"/>
              <w:right w:val="single" w:sz="6" w:space="0" w:color="DDDDDD"/>
            </w:tcBorders>
            <w:shd w:val="clear" w:color="auto" w:fill="FFFFFF"/>
          </w:tcPr>
          <w:p w14:paraId="6EF580A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8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55ABB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14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0AA2B2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456" w:type="dxa"/>
            <w:tcBorders>
              <w:top w:val="single" w:sz="6" w:space="0" w:color="DDDDDD"/>
              <w:left w:val="single" w:sz="6" w:space="0" w:color="DDDDDD"/>
              <w:bottom w:val="single" w:sz="6" w:space="0" w:color="DDDDDD"/>
              <w:right w:val="single" w:sz="6" w:space="0" w:color="DDDDDD"/>
            </w:tcBorders>
            <w:shd w:val="clear" w:color="auto" w:fill="FFFFFF"/>
          </w:tcPr>
          <w:p w14:paraId="1B45770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2F4A39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35690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4E1C0134" w14:textId="77777777" w:rsidR="006E69D5" w:rsidRDefault="006E69D5" w:rsidP="006E69D5"/>
    <w:p w14:paraId="23670734" w14:textId="2F244497" w:rsidR="006E69D5" w:rsidRDefault="006E69D5" w:rsidP="006E69D5">
      <w:r>
        <w:rPr>
          <w:rFonts w:hint="eastAsia"/>
        </w:rPr>
        <w:t>(27)管理员日志表(Log_info)</w:t>
      </w:r>
    </w:p>
    <w:tbl>
      <w:tblPr>
        <w:tblW w:w="9072" w:type="dxa"/>
        <w:tblInd w:w="-113" w:type="dxa"/>
        <w:tblLayout w:type="fixed"/>
        <w:tblCellMar>
          <w:left w:w="0" w:type="dxa"/>
          <w:right w:w="0" w:type="dxa"/>
        </w:tblCellMar>
        <w:tblLook w:val="04A0" w:firstRow="1" w:lastRow="0" w:firstColumn="1" w:lastColumn="0" w:noHBand="0" w:noVBand="1"/>
      </w:tblPr>
      <w:tblGrid>
        <w:gridCol w:w="964"/>
        <w:gridCol w:w="1276"/>
        <w:gridCol w:w="1275"/>
        <w:gridCol w:w="1039"/>
        <w:gridCol w:w="2203"/>
        <w:gridCol w:w="2315"/>
      </w:tblGrid>
      <w:tr w:rsidR="006E69D5" w14:paraId="42E73601" w14:textId="77777777" w:rsidTr="00427B0C">
        <w:trPr>
          <w:trHeight w:val="380"/>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28C0B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数据元素</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19529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字段名</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6E3B0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类型</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79DC5F4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默认值</w:t>
            </w: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40F74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允许为空</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55BEED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说明</w:t>
            </w:r>
          </w:p>
        </w:tc>
      </w:tr>
      <w:tr w:rsidR="006E69D5" w14:paraId="550B26A0"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3B0F942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B3D3E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10D4BA5B"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4BFDF772"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690AA7B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8D095A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d</w:t>
            </w:r>
            <w:r>
              <w:rPr>
                <w:rFonts w:ascii="Arial" w:eastAsiaTheme="minorEastAsia" w:hAnsi="Arial" w:cs="Arial" w:hint="eastAsia"/>
                <w:color w:val="4F4F4F"/>
                <w:szCs w:val="21"/>
              </w:rPr>
              <w:t>唯一标识日志条目</w:t>
            </w:r>
          </w:p>
        </w:tc>
      </w:tr>
      <w:tr w:rsidR="006E69D5" w14:paraId="04C9A5FF"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7D5AFF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条目生成时间</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BCCDA38" w14:textId="77777777" w:rsidR="006E69D5" w:rsidRDefault="006E69D5" w:rsidP="00427B0C">
            <w:pPr>
              <w:rPr>
                <w:rFonts w:ascii="Arial" w:eastAsiaTheme="minorEastAsia" w:hAnsi="Arial" w:cs="Arial"/>
                <w:color w:val="4F4F4F"/>
                <w:szCs w:val="21"/>
              </w:rPr>
            </w:pPr>
            <w:r>
              <w:rPr>
                <w:rFonts w:ascii="Arial" w:eastAsia="Times New Roman" w:hAnsi="Arial" w:cs="Arial" w:hint="eastAsia"/>
                <w:color w:val="333333"/>
                <w:sz w:val="20"/>
                <w:szCs w:val="20"/>
                <w:shd w:val="clear" w:color="auto" w:fill="FFFFFF"/>
              </w:rPr>
              <w:t>Logtime</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CDC6C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Date</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7F35F357"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3C53C5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A92A54"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条目生成的时间</w:t>
            </w:r>
          </w:p>
        </w:tc>
      </w:tr>
      <w:tr w:rsidR="006E69D5" w14:paraId="5BEE4F6E"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46F1D41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条目的操作对象</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661855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LogTarget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461DE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6AF6B81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601C7B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D5689B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日志条目的操作对象，有用户，动态，通知，活动，举报</w:t>
            </w:r>
          </w:p>
        </w:tc>
      </w:tr>
      <w:tr w:rsidR="006E69D5" w14:paraId="2B9E6C3C"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606A04E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条目的操作对象的</w:t>
            </w:r>
            <w:r>
              <w:rPr>
                <w:rFonts w:ascii="Arial" w:eastAsiaTheme="minorEastAsia" w:hAnsi="Arial" w:cs="Arial" w:hint="eastAsia"/>
                <w:color w:val="4F4F4F"/>
                <w:szCs w:val="21"/>
              </w:rPr>
              <w:t>id</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E4AF8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LogTargetid</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D3A4C83"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I</w:t>
            </w:r>
            <w:r>
              <w:rPr>
                <w:rFonts w:ascii="Arial" w:eastAsiaTheme="minorEastAsia" w:hAnsi="Arial" w:cs="Arial" w:hint="eastAsia"/>
                <w:color w:val="4F4F4F"/>
                <w:szCs w:val="21"/>
              </w:rPr>
              <w:t>nt</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4096450F"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FE439D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18D0FA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操作对象的</w:t>
            </w:r>
            <w:r>
              <w:rPr>
                <w:rFonts w:ascii="Arial" w:eastAsiaTheme="minorEastAsia" w:hAnsi="Arial" w:cs="Arial" w:hint="eastAsia"/>
                <w:color w:val="4F4F4F"/>
                <w:szCs w:val="21"/>
              </w:rPr>
              <w:t>id</w:t>
            </w:r>
          </w:p>
        </w:tc>
      </w:tr>
      <w:tr w:rsidR="006E69D5" w14:paraId="28D43544" w14:textId="77777777" w:rsidTr="00427B0C">
        <w:trPr>
          <w:trHeight w:val="815"/>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7AB0938"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操作的内容</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778D97DC"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Logcontent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E07D021"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128</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5CC8498B"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0ABA453F"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6FF3D02"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操作的内容，增就写增的大部分内容，删就写删的对象的基本信息，改就写对象改的内容</w:t>
            </w:r>
          </w:p>
        </w:tc>
      </w:tr>
      <w:tr w:rsidR="006E69D5" w14:paraId="5C2C0A07"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700C4CBD"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条目操作的形式</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22E8E31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Logsolvestyle</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B5D1A6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Varchar</w:t>
            </w:r>
            <w:r>
              <w:rPr>
                <w:rFonts w:ascii="Arial" w:eastAsiaTheme="minorEastAsia" w:hAnsi="Arial" w:cs="Arial" w:hint="eastAsia"/>
                <w:color w:val="4F4F4F"/>
                <w:szCs w:val="21"/>
              </w:rPr>
              <w:t>（</w:t>
            </w:r>
            <w:r>
              <w:rPr>
                <w:rFonts w:ascii="Arial" w:eastAsiaTheme="minorEastAsia" w:hAnsi="Arial" w:cs="Arial" w:hint="eastAsia"/>
                <w:color w:val="4F4F4F"/>
                <w:szCs w:val="21"/>
              </w:rPr>
              <w:t>16</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1DCB104E"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123D31D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N</w:t>
            </w:r>
            <w:r>
              <w:rPr>
                <w:rFonts w:ascii="Arial" w:eastAsiaTheme="minorEastAsia" w:hAnsi="Arial" w:cs="Arial" w:hint="eastAsia"/>
                <w:color w:val="4F4F4F"/>
                <w:szCs w:val="21"/>
              </w:rPr>
              <w:t>o</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0AEC799"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操作的形式，有增，删，改</w:t>
            </w:r>
          </w:p>
        </w:tc>
      </w:tr>
      <w:tr w:rsidR="006E69D5" w14:paraId="2E615CE1" w14:textId="77777777" w:rsidTr="00427B0C">
        <w:trPr>
          <w:trHeight w:val="577"/>
        </w:trPr>
        <w:tc>
          <w:tcPr>
            <w:tcW w:w="964" w:type="dxa"/>
            <w:tcBorders>
              <w:top w:val="single" w:sz="6" w:space="0" w:color="DDDDDD"/>
              <w:left w:val="single" w:sz="6" w:space="0" w:color="DDDDDD"/>
              <w:bottom w:val="single" w:sz="6" w:space="0" w:color="DDDDDD"/>
              <w:right w:val="single" w:sz="6" w:space="0" w:color="DDDDDD"/>
            </w:tcBorders>
            <w:shd w:val="clear" w:color="auto" w:fill="FFFFFF"/>
          </w:tcPr>
          <w:p w14:paraId="20899965"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条目备注</w:t>
            </w:r>
          </w:p>
        </w:tc>
        <w:tc>
          <w:tcPr>
            <w:tcW w:w="12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9CE6BEA"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C</w:t>
            </w:r>
            <w:r>
              <w:rPr>
                <w:rFonts w:ascii="Arial" w:eastAsiaTheme="minorEastAsia" w:hAnsi="Arial" w:cs="Arial" w:hint="eastAsia"/>
                <w:color w:val="4F4F4F"/>
                <w:szCs w:val="21"/>
              </w:rPr>
              <w:t>omment</w:t>
            </w:r>
          </w:p>
        </w:tc>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5F0EE100"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V</w:t>
            </w:r>
            <w:r>
              <w:rPr>
                <w:rFonts w:ascii="Arial" w:eastAsiaTheme="minorEastAsia" w:hAnsi="Arial" w:cs="Arial" w:hint="eastAsia"/>
                <w:color w:val="4F4F4F"/>
                <w:szCs w:val="21"/>
              </w:rPr>
              <w:t>archar</w:t>
            </w:r>
            <w:r>
              <w:rPr>
                <w:rFonts w:ascii="Arial" w:eastAsiaTheme="minorEastAsia" w:hAnsi="Arial" w:cs="Arial" w:hint="eastAsia"/>
                <w:color w:val="4F4F4F"/>
                <w:szCs w:val="21"/>
              </w:rPr>
              <w:t>（</w:t>
            </w:r>
            <w:r>
              <w:rPr>
                <w:rFonts w:ascii="Arial" w:eastAsiaTheme="minorEastAsia" w:hAnsi="Arial" w:cs="Arial" w:hint="eastAsia"/>
                <w:color w:val="4F4F4F"/>
                <w:szCs w:val="21"/>
              </w:rPr>
              <w:t>64</w:t>
            </w:r>
            <w:r>
              <w:rPr>
                <w:rFonts w:ascii="Arial" w:eastAsiaTheme="minorEastAsia" w:hAnsi="Arial" w:cs="Arial" w:hint="eastAsia"/>
                <w:color w:val="4F4F4F"/>
                <w:szCs w:val="21"/>
              </w:rPr>
              <w:t>）</w:t>
            </w:r>
          </w:p>
        </w:tc>
        <w:tc>
          <w:tcPr>
            <w:tcW w:w="1039" w:type="dxa"/>
            <w:tcBorders>
              <w:top w:val="single" w:sz="6" w:space="0" w:color="DDDDDD"/>
              <w:left w:val="single" w:sz="6" w:space="0" w:color="DDDDDD"/>
              <w:bottom w:val="single" w:sz="6" w:space="0" w:color="DDDDDD"/>
              <w:right w:val="single" w:sz="6" w:space="0" w:color="DDDDDD"/>
            </w:tcBorders>
            <w:shd w:val="clear" w:color="auto" w:fill="FFFFFF"/>
          </w:tcPr>
          <w:p w14:paraId="58DA938A" w14:textId="77777777" w:rsidR="006E69D5" w:rsidRDefault="006E69D5" w:rsidP="00427B0C">
            <w:pPr>
              <w:spacing w:line="330" w:lineRule="atLeast"/>
              <w:rPr>
                <w:rFonts w:ascii="Arial" w:eastAsiaTheme="minorEastAsia" w:hAnsi="Arial" w:cs="Arial"/>
                <w:color w:val="4F4F4F"/>
                <w:szCs w:val="21"/>
              </w:rPr>
            </w:pPr>
          </w:p>
        </w:tc>
        <w:tc>
          <w:tcPr>
            <w:tcW w:w="2203" w:type="dxa"/>
            <w:tcBorders>
              <w:top w:val="single" w:sz="6" w:space="0" w:color="DDDDDD"/>
              <w:left w:val="single" w:sz="6" w:space="0" w:color="DDDDDD"/>
              <w:bottom w:val="single" w:sz="6" w:space="0" w:color="DDDDDD"/>
              <w:right w:val="single" w:sz="6" w:space="0" w:color="DDDDDD"/>
            </w:tcBorders>
            <w:shd w:val="clear" w:color="auto" w:fill="FFFFFF"/>
          </w:tcPr>
          <w:p w14:paraId="545B0D77"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color w:val="4F4F4F"/>
                <w:szCs w:val="21"/>
              </w:rPr>
              <w:t>Y</w:t>
            </w:r>
            <w:r>
              <w:rPr>
                <w:rFonts w:ascii="Arial" w:eastAsiaTheme="minorEastAsia" w:hAnsi="Arial" w:cs="Arial" w:hint="eastAsia"/>
                <w:color w:val="4F4F4F"/>
                <w:szCs w:val="21"/>
              </w:rPr>
              <w:t>es</w:t>
            </w:r>
          </w:p>
        </w:tc>
        <w:tc>
          <w:tcPr>
            <w:tcW w:w="231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4420837E" w14:textId="77777777" w:rsidR="006E69D5" w:rsidRDefault="006E69D5" w:rsidP="00427B0C">
            <w:pPr>
              <w:spacing w:line="330" w:lineRule="atLeast"/>
              <w:rPr>
                <w:rFonts w:ascii="Arial" w:eastAsiaTheme="minorEastAsia" w:hAnsi="Arial" w:cs="Arial"/>
                <w:color w:val="4F4F4F"/>
                <w:szCs w:val="21"/>
              </w:rPr>
            </w:pPr>
            <w:r>
              <w:rPr>
                <w:rFonts w:ascii="Arial" w:eastAsiaTheme="minorEastAsia" w:hAnsi="Arial" w:cs="Arial" w:hint="eastAsia"/>
                <w:color w:val="4F4F4F"/>
                <w:szCs w:val="21"/>
              </w:rPr>
              <w:t>备注</w:t>
            </w:r>
          </w:p>
        </w:tc>
      </w:tr>
    </w:tbl>
    <w:p w14:paraId="6834F0FD" w14:textId="77777777" w:rsidR="006E69D5" w:rsidRDefault="006E69D5" w:rsidP="006E69D5"/>
    <w:p w14:paraId="2C06EF67" w14:textId="77777777" w:rsidR="006E69D5" w:rsidRPr="006E69D5" w:rsidRDefault="006E69D5" w:rsidP="006E69D5"/>
    <w:p w14:paraId="06FA6D92" w14:textId="21AAC6F2" w:rsidR="002E08D2" w:rsidRDefault="00505CA7" w:rsidP="002E08D2">
      <w:pPr>
        <w:pStyle w:val="a0"/>
      </w:pPr>
      <w:bookmarkStart w:id="66" w:name="_Toc535168854"/>
      <w:r>
        <w:rPr>
          <w:rFonts w:hint="eastAsia"/>
        </w:rPr>
        <w:t>物理结构设计要点</w:t>
      </w:r>
      <w:bookmarkEnd w:id="66"/>
    </w:p>
    <w:p w14:paraId="5F984986" w14:textId="3232738F" w:rsidR="00E221B2" w:rsidRPr="00E221B2" w:rsidRDefault="00E221B2" w:rsidP="00E221B2">
      <w:r>
        <w:rPr>
          <w:rFonts w:hint="eastAsia"/>
        </w:rPr>
        <w:t>数据库部署在云服务器上。</w:t>
      </w:r>
    </w:p>
    <w:p w14:paraId="7B624F4B" w14:textId="08D50802" w:rsidR="007506E1" w:rsidRPr="007506E1" w:rsidRDefault="00E221B2" w:rsidP="007506E1">
      <w:r>
        <w:rPr>
          <w:rFonts w:hint="eastAsia"/>
        </w:rPr>
        <w:t>每个数据项的存取</w:t>
      </w:r>
      <w:r w:rsidR="007506E1">
        <w:rPr>
          <w:rFonts w:hint="eastAsia"/>
        </w:rPr>
        <w:t>严格按照数据库标准。</w:t>
      </w:r>
    </w:p>
    <w:p w14:paraId="2C492FFF" w14:textId="5B2649B3" w:rsidR="002E08D2" w:rsidRDefault="002E08D2" w:rsidP="002E08D2">
      <w:r w:rsidRPr="002E08D2">
        <w:rPr>
          <w:rFonts w:hint="eastAsia"/>
        </w:rPr>
        <w:lastRenderedPageBreak/>
        <w:t>由客户端输入的信息存入服务端的数据库中，访问方式根据操作人员而定</w:t>
      </w:r>
      <w:r w:rsidR="007506E1">
        <w:rPr>
          <w:rFonts w:hint="eastAsia"/>
        </w:rPr>
        <w:t>。</w:t>
      </w:r>
    </w:p>
    <w:p w14:paraId="311704F7" w14:textId="396CAAEC" w:rsidR="007506E1" w:rsidRPr="007506E1" w:rsidRDefault="00E221B2" w:rsidP="002E08D2">
      <w:r>
        <w:rPr>
          <w:rFonts w:hint="eastAsia"/>
        </w:rPr>
        <w:t>数据结构存取和其他操作</w:t>
      </w:r>
      <w:r w:rsidR="007506E1">
        <w:rPr>
          <w:rFonts w:hint="eastAsia"/>
        </w:rPr>
        <w:t>具有一定保密条件。</w:t>
      </w:r>
    </w:p>
    <w:p w14:paraId="2F243844" w14:textId="77777777" w:rsidR="002E08D2" w:rsidRPr="002E08D2" w:rsidRDefault="002E08D2" w:rsidP="002E08D2"/>
    <w:p w14:paraId="26B2E521" w14:textId="50A62275" w:rsidR="00692D42" w:rsidRDefault="00505CA7" w:rsidP="002E08D2">
      <w:pPr>
        <w:pStyle w:val="a0"/>
      </w:pPr>
      <w:bookmarkStart w:id="67" w:name="_Toc535168855"/>
      <w:r>
        <w:rPr>
          <w:rFonts w:hint="eastAsia"/>
        </w:rPr>
        <w:t>数据结构与程序的关系</w:t>
      </w:r>
      <w:bookmarkEnd w:id="67"/>
    </w:p>
    <w:p w14:paraId="0BD28556" w14:textId="77777777" w:rsidR="002E08D2" w:rsidRPr="002E08D2" w:rsidRDefault="002E08D2" w:rsidP="002E08D2">
      <w:r w:rsidRPr="002E08D2">
        <w:rPr>
          <w:rFonts w:hint="eastAsia"/>
        </w:rPr>
        <w:t>系统的数据结构由标准数据库语言SQL生成</w:t>
      </w:r>
    </w:p>
    <w:p w14:paraId="27E36921" w14:textId="320947D5" w:rsidR="002E08D2" w:rsidRDefault="007506E1">
      <w:r>
        <w:rPr>
          <w:rFonts w:hint="eastAsia"/>
        </w:rPr>
        <w:t>程序通过数据库服务接口访问数据。</w:t>
      </w:r>
    </w:p>
    <w:p w14:paraId="46FEA693" w14:textId="77777777" w:rsidR="009C425C" w:rsidRPr="007506E1" w:rsidRDefault="009C425C"/>
    <w:p w14:paraId="380CF88F" w14:textId="77777777" w:rsidR="00692D42" w:rsidRDefault="00505CA7">
      <w:pPr>
        <w:pStyle w:val="a"/>
      </w:pPr>
      <w:bookmarkStart w:id="68" w:name="_Toc535168856"/>
      <w:r>
        <w:rPr>
          <w:rFonts w:hint="eastAsia"/>
        </w:rPr>
        <w:t>系统出错处理设计</w:t>
      </w:r>
      <w:bookmarkEnd w:id="68"/>
    </w:p>
    <w:p w14:paraId="64A84A0F" w14:textId="77777777" w:rsidR="00692D42" w:rsidRDefault="00505CA7">
      <w:pPr>
        <w:numPr>
          <w:ilvl w:val="1"/>
          <w:numId w:val="1"/>
        </w:numPr>
        <w:outlineLvl w:val="1"/>
        <w:rPr>
          <w:rFonts w:asciiTheme="minorHAnsi" w:hAnsiTheme="minorHAnsi" w:cstheme="minorBidi"/>
          <w:b/>
          <w:color w:val="000000" w:themeColor="text1"/>
          <w:kern w:val="2"/>
          <w:sz w:val="30"/>
        </w:rPr>
      </w:pPr>
      <w:bookmarkStart w:id="69" w:name="_Toc535168857"/>
      <w:r>
        <w:rPr>
          <w:rFonts w:asciiTheme="minorHAnsi" w:hAnsiTheme="minorHAnsi" w:cstheme="minorBidi" w:hint="eastAsia"/>
          <w:b/>
          <w:color w:val="000000" w:themeColor="text1"/>
          <w:kern w:val="2"/>
          <w:sz w:val="30"/>
        </w:rPr>
        <w:t>出错信息</w:t>
      </w:r>
      <w:bookmarkEnd w:id="69"/>
    </w:p>
    <w:tbl>
      <w:tblPr>
        <w:tblW w:w="8240" w:type="dxa"/>
        <w:tblLayout w:type="fixed"/>
        <w:tblLook w:val="04A0" w:firstRow="1" w:lastRow="0" w:firstColumn="1" w:lastColumn="0" w:noHBand="0" w:noVBand="1"/>
      </w:tblPr>
      <w:tblGrid>
        <w:gridCol w:w="4116"/>
        <w:gridCol w:w="4124"/>
      </w:tblGrid>
      <w:tr w:rsidR="002E08D2" w14:paraId="118709C1" w14:textId="77777777" w:rsidTr="002E08D2">
        <w:trPr>
          <w:trHeight w:val="419"/>
        </w:trPr>
        <w:tc>
          <w:tcPr>
            <w:tcW w:w="4116" w:type="dxa"/>
            <w:shd w:val="clear" w:color="auto" w:fill="9CC2E5" w:themeFill="accent1" w:themeFillTint="99"/>
          </w:tcPr>
          <w:p w14:paraId="51489576" w14:textId="74FD2F71" w:rsidR="002E08D2" w:rsidRDefault="002E08D2" w:rsidP="00427B0C">
            <w:r>
              <w:rPr>
                <w:rFonts w:hint="eastAsia"/>
              </w:rPr>
              <w:t>错误类型</w:t>
            </w:r>
          </w:p>
        </w:tc>
        <w:tc>
          <w:tcPr>
            <w:tcW w:w="4124" w:type="dxa"/>
            <w:shd w:val="clear" w:color="auto" w:fill="9CC2E5" w:themeFill="accent1" w:themeFillTint="99"/>
          </w:tcPr>
          <w:p w14:paraId="689AB10C" w14:textId="2AFE5C2B" w:rsidR="002E08D2" w:rsidRDefault="002E08D2" w:rsidP="00427B0C">
            <w:r>
              <w:rPr>
                <w:rFonts w:hint="eastAsia"/>
              </w:rPr>
              <w:t>错误提示</w:t>
            </w:r>
          </w:p>
        </w:tc>
      </w:tr>
      <w:tr w:rsidR="002E08D2" w14:paraId="539320A1" w14:textId="77777777" w:rsidTr="002E08D2">
        <w:trPr>
          <w:trHeight w:val="265"/>
        </w:trPr>
        <w:tc>
          <w:tcPr>
            <w:tcW w:w="4116" w:type="dxa"/>
          </w:tcPr>
          <w:p w14:paraId="048DF647" w14:textId="6E7943D0" w:rsidR="002E08D2" w:rsidRDefault="002E08D2" w:rsidP="00427B0C">
            <w:r>
              <w:rPr>
                <w:rFonts w:hint="eastAsia"/>
              </w:rPr>
              <w:t>输入信息错误</w:t>
            </w:r>
          </w:p>
        </w:tc>
        <w:tc>
          <w:tcPr>
            <w:tcW w:w="4124" w:type="dxa"/>
          </w:tcPr>
          <w:p w14:paraId="552DA801" w14:textId="1AA26E37" w:rsidR="002E08D2" w:rsidRDefault="002E08D2" w:rsidP="00427B0C">
            <w:r>
              <w:rPr>
                <w:rFonts w:hint="eastAsia"/>
              </w:rPr>
              <w:t>输入信息错误，请重新输入</w:t>
            </w:r>
          </w:p>
        </w:tc>
      </w:tr>
      <w:tr w:rsidR="002E08D2" w14:paraId="2959469A" w14:textId="77777777" w:rsidTr="002E08D2">
        <w:trPr>
          <w:trHeight w:val="265"/>
        </w:trPr>
        <w:tc>
          <w:tcPr>
            <w:tcW w:w="4116" w:type="dxa"/>
          </w:tcPr>
          <w:p w14:paraId="531EB4CC" w14:textId="15465B46" w:rsidR="002E08D2" w:rsidRDefault="002E08D2" w:rsidP="00427B0C">
            <w:r>
              <w:rPr>
                <w:rFonts w:hint="eastAsia"/>
              </w:rPr>
              <w:t>没有输入／选择条件就进行查询或筛选</w:t>
            </w:r>
          </w:p>
        </w:tc>
        <w:tc>
          <w:tcPr>
            <w:tcW w:w="4124" w:type="dxa"/>
          </w:tcPr>
          <w:p w14:paraId="5C0AE753" w14:textId="677D7C0B" w:rsidR="002E08D2" w:rsidRDefault="002E08D2" w:rsidP="00427B0C">
            <w:r>
              <w:rPr>
                <w:rFonts w:hint="eastAsia"/>
              </w:rPr>
              <w:t>请输入／选择条件！</w:t>
            </w:r>
          </w:p>
        </w:tc>
      </w:tr>
      <w:tr w:rsidR="002E08D2" w14:paraId="46323913" w14:textId="77777777" w:rsidTr="002E08D2">
        <w:trPr>
          <w:trHeight w:val="265"/>
        </w:trPr>
        <w:tc>
          <w:tcPr>
            <w:tcW w:w="4116" w:type="dxa"/>
          </w:tcPr>
          <w:p w14:paraId="2140E530" w14:textId="0DFAB8B6" w:rsidR="002E08D2" w:rsidRDefault="002E08D2" w:rsidP="00427B0C">
            <w:r>
              <w:rPr>
                <w:rFonts w:hint="eastAsia"/>
              </w:rPr>
              <w:t>程序运行错误</w:t>
            </w:r>
          </w:p>
        </w:tc>
        <w:tc>
          <w:tcPr>
            <w:tcW w:w="4124" w:type="dxa"/>
          </w:tcPr>
          <w:p w14:paraId="51A51C0E" w14:textId="119F9E7E" w:rsidR="002E08D2" w:rsidRDefault="002E08D2" w:rsidP="00427B0C">
            <w:r>
              <w:rPr>
                <w:rFonts w:hint="eastAsia"/>
              </w:rPr>
              <w:t>程序运行错误</w:t>
            </w:r>
          </w:p>
        </w:tc>
      </w:tr>
      <w:tr w:rsidR="009C425C" w14:paraId="1D3733CF" w14:textId="77777777" w:rsidTr="009C425C">
        <w:trPr>
          <w:trHeight w:val="279"/>
        </w:trPr>
        <w:tc>
          <w:tcPr>
            <w:tcW w:w="4116" w:type="dxa"/>
          </w:tcPr>
          <w:p w14:paraId="083E2489" w14:textId="129EED71" w:rsidR="009C425C" w:rsidRDefault="009C425C" w:rsidP="00427B0C">
            <w:r>
              <w:rPr>
                <w:rFonts w:hint="eastAsia"/>
              </w:rPr>
              <w:t>数据库连接不上</w:t>
            </w:r>
          </w:p>
        </w:tc>
        <w:tc>
          <w:tcPr>
            <w:tcW w:w="4124" w:type="dxa"/>
          </w:tcPr>
          <w:p w14:paraId="530C62CD" w14:textId="3F9AB5BC" w:rsidR="009C425C" w:rsidRDefault="009C425C" w:rsidP="00427B0C">
            <w:r>
              <w:rPr>
                <w:rFonts w:hint="eastAsia"/>
              </w:rPr>
              <w:t>数据库连接失败，请稍后再试</w:t>
            </w:r>
          </w:p>
        </w:tc>
      </w:tr>
    </w:tbl>
    <w:p w14:paraId="76F0154D" w14:textId="77777777" w:rsidR="002E08D2" w:rsidRDefault="002E08D2" w:rsidP="002E08D2">
      <w:pPr>
        <w:ind w:left="709"/>
        <w:outlineLvl w:val="1"/>
        <w:rPr>
          <w:rFonts w:asciiTheme="minorHAnsi" w:hAnsiTheme="minorHAnsi" w:cstheme="minorBidi"/>
          <w:b/>
          <w:color w:val="000000" w:themeColor="text1"/>
          <w:kern w:val="2"/>
          <w:sz w:val="30"/>
        </w:rPr>
      </w:pPr>
    </w:p>
    <w:p w14:paraId="15093026" w14:textId="1837F87A" w:rsidR="00692D42" w:rsidRPr="00FE4B74" w:rsidRDefault="00505CA7" w:rsidP="00FE4B74">
      <w:pPr>
        <w:numPr>
          <w:ilvl w:val="1"/>
          <w:numId w:val="1"/>
        </w:numPr>
        <w:outlineLvl w:val="1"/>
        <w:rPr>
          <w:rFonts w:asciiTheme="minorHAnsi" w:hAnsiTheme="minorHAnsi" w:cstheme="minorBidi"/>
          <w:b/>
          <w:color w:val="000000" w:themeColor="text1"/>
          <w:kern w:val="2"/>
          <w:sz w:val="30"/>
        </w:rPr>
      </w:pPr>
      <w:bookmarkStart w:id="70" w:name="_Toc535168858"/>
      <w:r>
        <w:rPr>
          <w:rFonts w:asciiTheme="minorHAnsi" w:hAnsiTheme="minorHAnsi" w:cstheme="minorBidi" w:hint="eastAsia"/>
          <w:b/>
          <w:color w:val="000000" w:themeColor="text1"/>
          <w:kern w:val="2"/>
          <w:sz w:val="30"/>
        </w:rPr>
        <w:t>补救措施</w:t>
      </w:r>
      <w:bookmarkEnd w:id="70"/>
    </w:p>
    <w:p w14:paraId="5071EDD8" w14:textId="18E7184F" w:rsidR="002E08D2" w:rsidRPr="002E08D2" w:rsidRDefault="002E08D2" w:rsidP="002E08D2">
      <w:pPr>
        <w:spacing w:before="120"/>
      </w:pPr>
      <w:r>
        <w:rPr>
          <w:rFonts w:hint="eastAsia"/>
        </w:rPr>
        <w:t>a．</w:t>
      </w:r>
      <w:r w:rsidRPr="002E08D2">
        <w:rPr>
          <w:rFonts w:hint="eastAsia"/>
        </w:rPr>
        <w:t>采用后备技术，</w:t>
      </w:r>
      <w:r>
        <w:rPr>
          <w:rFonts w:hint="eastAsia"/>
        </w:rPr>
        <w:t>管理端进行数据的备份，并且在数据丢失时可进行数据的恢复。</w:t>
      </w:r>
    </w:p>
    <w:p w14:paraId="3DBE5D12" w14:textId="6A4BA748" w:rsidR="002E08D2" w:rsidRPr="002E08D2" w:rsidRDefault="002E08D2" w:rsidP="002E08D2">
      <w:pPr>
        <w:spacing w:before="120"/>
      </w:pPr>
      <w:r>
        <w:rPr>
          <w:rFonts w:hint="eastAsia"/>
        </w:rPr>
        <w:t>b．</w:t>
      </w:r>
      <w:r w:rsidRPr="002E08D2">
        <w:rPr>
          <w:rFonts w:hint="eastAsia"/>
        </w:rPr>
        <w:t>恢复及再启动技术，使软件从故障点恢复执行或使软件从头开始</w:t>
      </w:r>
    </w:p>
    <w:p w14:paraId="2E740E61" w14:textId="77777777" w:rsidR="002E08D2" w:rsidRPr="002E08D2" w:rsidRDefault="002E08D2"/>
    <w:p w14:paraId="31D576C6" w14:textId="1ABD9A2C" w:rsidR="00692D42" w:rsidRPr="00FE4B74" w:rsidRDefault="00505CA7" w:rsidP="00FE4B74">
      <w:pPr>
        <w:numPr>
          <w:ilvl w:val="1"/>
          <w:numId w:val="1"/>
        </w:numPr>
        <w:outlineLvl w:val="1"/>
        <w:rPr>
          <w:rFonts w:asciiTheme="minorHAnsi" w:hAnsiTheme="minorHAnsi" w:cstheme="minorBidi"/>
          <w:b/>
          <w:color w:val="000000" w:themeColor="text1"/>
          <w:kern w:val="2"/>
          <w:sz w:val="30"/>
        </w:rPr>
      </w:pPr>
      <w:bookmarkStart w:id="71" w:name="_Toc535168859"/>
      <w:r>
        <w:rPr>
          <w:rFonts w:asciiTheme="minorHAnsi" w:hAnsiTheme="minorHAnsi" w:cstheme="minorBidi" w:hint="eastAsia"/>
          <w:b/>
          <w:color w:val="000000" w:themeColor="text1"/>
          <w:kern w:val="2"/>
          <w:sz w:val="30"/>
        </w:rPr>
        <w:t>系统维护设计</w:t>
      </w:r>
      <w:bookmarkEnd w:id="71"/>
    </w:p>
    <w:p w14:paraId="39B1ADD0" w14:textId="216D626A" w:rsidR="002E08D2" w:rsidRDefault="002E08D2" w:rsidP="002E08D2">
      <w:r w:rsidRPr="002E08D2">
        <w:rPr>
          <w:rFonts w:hint="eastAsia"/>
        </w:rPr>
        <w:t>由于系统较小没有</w:t>
      </w:r>
      <w:r w:rsidR="0000255F">
        <w:rPr>
          <w:rFonts w:hint="eastAsia"/>
        </w:rPr>
        <w:t>外加维护模块，所以维护工作比较简单，只需要对数据库做一些基本维护，并对软件版本进行基本控制和bug修复。</w:t>
      </w:r>
    </w:p>
    <w:p w14:paraId="44C54865" w14:textId="444D47CE" w:rsidR="0000255F" w:rsidRPr="0000255F" w:rsidRDefault="0000255F" w:rsidP="002E08D2">
      <w:r>
        <w:rPr>
          <w:rFonts w:hint="eastAsia"/>
        </w:rPr>
        <w:t>另外，服务器的维护由阿里云代为维护。</w:t>
      </w:r>
    </w:p>
    <w:p w14:paraId="6F81C4F2" w14:textId="77777777" w:rsidR="002E08D2" w:rsidRPr="002E08D2" w:rsidRDefault="002E08D2"/>
    <w:sectPr w:rsidR="002E08D2" w:rsidRPr="002E08D2">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075408" w14:textId="77777777" w:rsidR="006D17E0" w:rsidRDefault="006D17E0">
      <w:r>
        <w:separator/>
      </w:r>
    </w:p>
  </w:endnote>
  <w:endnote w:type="continuationSeparator" w:id="0">
    <w:p w14:paraId="5B7FC24C" w14:textId="77777777" w:rsidR="006D17E0" w:rsidRDefault="006D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582B8E" w14:textId="77777777" w:rsidR="007506E1" w:rsidRDefault="007506E1">
    <w:pPr>
      <w:pStyle w:val="af3"/>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sdtPr>
    <w:sdtEndPr/>
    <w:sdtContent>
      <w:sdt>
        <w:sdtPr>
          <w:id w:val="-1705238520"/>
        </w:sdtPr>
        <w:sdtEndPr/>
        <w:sdtContent>
          <w:p w14:paraId="5E09D056" w14:textId="77777777" w:rsidR="007506E1" w:rsidRDefault="007506E1">
            <w:pPr>
              <w:jc w:val="center"/>
            </w:pPr>
            <w:r>
              <w:rPr>
                <w:lang w:val="zh-CN"/>
              </w:rPr>
              <w:t xml:space="preserve"> </w:t>
            </w:r>
            <w:r>
              <w:rPr>
                <w:b/>
                <w:bCs/>
              </w:rPr>
              <w:fldChar w:fldCharType="begin"/>
            </w:r>
            <w:r>
              <w:rPr>
                <w:b/>
                <w:bCs/>
              </w:rPr>
              <w:instrText>PAGE</w:instrText>
            </w:r>
            <w:r>
              <w:rPr>
                <w:b/>
                <w:bCs/>
              </w:rPr>
              <w:fldChar w:fldCharType="separate"/>
            </w:r>
            <w:r w:rsidR="00977AB2">
              <w:rPr>
                <w:b/>
                <w:bCs/>
                <w:noProof/>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sidR="00977AB2">
              <w:rPr>
                <w:b/>
                <w:bCs/>
                <w:noProof/>
              </w:rPr>
              <w:t>33</w:t>
            </w:r>
            <w:r>
              <w:rPr>
                <w:b/>
                <w:bCs/>
              </w:rPr>
              <w:fldChar w:fldCharType="end"/>
            </w:r>
          </w:p>
        </w:sdtContent>
      </w:sdt>
    </w:sdtContent>
  </w:sdt>
  <w:p w14:paraId="398A673B" w14:textId="77777777" w:rsidR="007506E1" w:rsidRDefault="007506E1"/>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DA64B9F" w14:textId="77777777" w:rsidR="007506E1" w:rsidRDefault="007506E1">
    <w:pPr>
      <w:pStyle w:val="af3"/>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9A982" w14:textId="77777777" w:rsidR="006D17E0" w:rsidRDefault="006D17E0">
      <w:r>
        <w:separator/>
      </w:r>
    </w:p>
  </w:footnote>
  <w:footnote w:type="continuationSeparator" w:id="0">
    <w:p w14:paraId="05E0B9E2" w14:textId="77777777" w:rsidR="006D17E0" w:rsidRDefault="006D17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C4529B9" w14:textId="77777777" w:rsidR="007506E1" w:rsidRDefault="006D17E0">
    <w:r>
      <w:pict w14:anchorId="7BF39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9B9D8E1" w14:textId="77777777" w:rsidR="007506E1" w:rsidRDefault="006D17E0">
    <w:r>
      <w:pict w14:anchorId="4B47A7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7506E1">
      <w:rPr>
        <w:rFonts w:hint="eastAsia"/>
      </w:rPr>
      <w:t>PRD2018-G07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sdtPr>
    <w:sdtEndPr/>
    <w:sdtContent>
      <w:p w14:paraId="5FFCEF34" w14:textId="77777777" w:rsidR="007506E1" w:rsidRDefault="006D17E0">
        <w:r>
          <w:pict w14:anchorId="17038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F6493"/>
    <w:multiLevelType w:val="multilevel"/>
    <w:tmpl w:val="852F6493"/>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宋体" w:eastAsia="宋体" w:hAnsi="宋体" w:cs="宋体" w:hint="default"/>
      </w:rPr>
    </w:lvl>
    <w:lvl w:ilvl="2">
      <w:start w:val="1"/>
      <w:numFmt w:val="decimal"/>
      <w:isLg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
    <w:nsid w:val="AAA505DA"/>
    <w:multiLevelType w:val="multilevel"/>
    <w:tmpl w:val="AAA505D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BA89B330"/>
    <w:multiLevelType w:val="multilevel"/>
    <w:tmpl w:val="BA89B330"/>
    <w:lvl w:ilvl="0">
      <w:start w:val="1"/>
      <w:numFmt w:val="decimal"/>
      <w:pStyle w:val="1"/>
      <w:lvlText w:val="%1"/>
      <w:lvlJc w:val="left"/>
      <w:pPr>
        <w:ind w:left="425" w:hanging="425"/>
      </w:pPr>
      <w:rPr>
        <w:rFonts w:hint="eastAsia"/>
      </w:rPr>
    </w:lvl>
    <w:lvl w:ilvl="1">
      <w:start w:val="1"/>
      <w:numFmt w:val="decimal"/>
      <w:lvlText w:val="%1.%2"/>
      <w:lvlJc w:val="left"/>
      <w:pPr>
        <w:ind w:left="709" w:hanging="709"/>
      </w:pPr>
      <w:rPr>
        <w:rFonts w:hint="default"/>
      </w:rPr>
    </w:lvl>
    <w:lvl w:ilvl="2">
      <w:start w:val="1"/>
      <w:numFmt w:val="decimal"/>
      <w:lvlText w:val="%1.%2.%3"/>
      <w:lvlJc w:val="left"/>
      <w:pPr>
        <w:ind w:left="992" w:hanging="992"/>
      </w:pPr>
      <w:rPr>
        <w:rFonts w:hint="eastAsia"/>
      </w:rPr>
    </w:lvl>
    <w:lvl w:ilvl="3">
      <w:start w:val="1"/>
      <w:numFmt w:val="decimal"/>
      <w:lvlText w:val="%1.%2.%3.%4"/>
      <w:lvlJc w:val="left"/>
      <w:pPr>
        <w:ind w:left="1276" w:hanging="1276"/>
      </w:pPr>
      <w:rPr>
        <w:rFonts w:hint="eastAsia"/>
        <w:sz w:val="24"/>
        <w:szCs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BA9CCFF3"/>
    <w:multiLevelType w:val="multilevel"/>
    <w:tmpl w:val="BA9CCFF3"/>
    <w:lvl w:ilvl="0">
      <w:start w:val="1"/>
      <w:numFmt w:val="decimal"/>
      <w:lvlText w:val="%1."/>
      <w:lvlJc w:val="left"/>
      <w:pPr>
        <w:ind w:left="425" w:hanging="425"/>
      </w:pPr>
      <w:rPr>
        <w:rFonts w:hint="default"/>
      </w:rPr>
    </w:lvl>
    <w:lvl w:ilvl="1">
      <w:start w:val="1"/>
      <w:numFmt w:val="decimal"/>
      <w:isLg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nsid w:val="0437776A"/>
    <w:multiLevelType w:val="singleLevel"/>
    <w:tmpl w:val="0437776A"/>
    <w:lvl w:ilvl="0">
      <w:start w:val="1"/>
      <w:numFmt w:val="decimal"/>
      <w:suff w:val="nothing"/>
      <w:lvlText w:val="%1、"/>
      <w:lvlJc w:val="left"/>
    </w:lvl>
  </w:abstractNum>
  <w:abstractNum w:abstractNumId="5">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AA57D49"/>
    <w:multiLevelType w:val="hybridMultilevel"/>
    <w:tmpl w:val="D05A9830"/>
    <w:lvl w:ilvl="0" w:tplc="F5D6DBF4">
      <w:start w:val="1"/>
      <w:numFmt w:val="low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nsid w:val="21502E9B"/>
    <w:multiLevelType w:val="multilevel"/>
    <w:tmpl w:val="21502E9B"/>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9">
    <w:nsid w:val="246905F9"/>
    <w:multiLevelType w:val="multilevel"/>
    <w:tmpl w:val="246905F9"/>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0">
    <w:nsid w:val="25BA0592"/>
    <w:multiLevelType w:val="multilevel"/>
    <w:tmpl w:val="25BA0592"/>
    <w:lvl w:ilvl="0">
      <w:start w:val="1"/>
      <w:numFmt w:val="decimal"/>
      <w:lvlText w:val="%1."/>
      <w:lvlJc w:val="left"/>
      <w:pPr>
        <w:ind w:left="432" w:hanging="432"/>
      </w:pPr>
      <w:rPr>
        <w:rFonts w:hint="default"/>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ascii="宋体" w:eastAsia="宋体" w:hAnsi="宋体" w:cs="宋体"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1">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6101738"/>
    <w:multiLevelType w:val="multilevel"/>
    <w:tmpl w:val="46101738"/>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16">
    <w:nsid w:val="4BF54D63"/>
    <w:multiLevelType w:val="multilevel"/>
    <w:tmpl w:val="4BF54D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9">
    <w:nsid w:val="550E3066"/>
    <w:multiLevelType w:val="hybridMultilevel"/>
    <w:tmpl w:val="3496C6B8"/>
    <w:lvl w:ilvl="0" w:tplc="A29A928A">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6A394B86"/>
    <w:multiLevelType w:val="multilevel"/>
    <w:tmpl w:val="6A394B86"/>
    <w:lvl w:ilvl="0">
      <w:start w:val="1"/>
      <w:numFmt w:val="bullet"/>
      <w:lvlText w:val=""/>
      <w:lvlJc w:val="left"/>
      <w:pPr>
        <w:tabs>
          <w:tab w:val="left" w:pos="1050"/>
        </w:tabs>
        <w:ind w:left="1050" w:hanging="420"/>
      </w:pPr>
      <w:rPr>
        <w:rFonts w:ascii="Wingdings" w:hAnsi="Wingdings" w:hint="default"/>
      </w:rPr>
    </w:lvl>
    <w:lvl w:ilvl="1">
      <w:start w:val="1"/>
      <w:numFmt w:val="bullet"/>
      <w:lvlText w:val=""/>
      <w:lvlJc w:val="left"/>
      <w:pPr>
        <w:tabs>
          <w:tab w:val="left" w:pos="1470"/>
        </w:tabs>
        <w:ind w:left="1470" w:hanging="420"/>
      </w:pPr>
      <w:rPr>
        <w:rFonts w:ascii="Wingdings" w:hAnsi="Wingdings" w:hint="default"/>
      </w:rPr>
    </w:lvl>
    <w:lvl w:ilvl="2">
      <w:start w:val="1"/>
      <w:numFmt w:val="bullet"/>
      <w:lvlText w:val=""/>
      <w:lvlJc w:val="left"/>
      <w:pPr>
        <w:tabs>
          <w:tab w:val="left" w:pos="1890"/>
        </w:tabs>
        <w:ind w:left="1890" w:hanging="420"/>
      </w:pPr>
      <w:rPr>
        <w:rFonts w:ascii="Wingdings" w:hAnsi="Wingdings" w:hint="default"/>
      </w:rPr>
    </w:lvl>
    <w:lvl w:ilvl="3">
      <w:start w:val="1"/>
      <w:numFmt w:val="bullet"/>
      <w:lvlText w:val=""/>
      <w:lvlJc w:val="left"/>
      <w:pPr>
        <w:tabs>
          <w:tab w:val="left" w:pos="2310"/>
        </w:tabs>
        <w:ind w:left="2310" w:hanging="420"/>
      </w:pPr>
      <w:rPr>
        <w:rFonts w:ascii="Wingdings" w:hAnsi="Wingdings" w:hint="default"/>
      </w:rPr>
    </w:lvl>
    <w:lvl w:ilvl="4">
      <w:start w:val="1"/>
      <w:numFmt w:val="bullet"/>
      <w:lvlText w:val=""/>
      <w:lvlJc w:val="left"/>
      <w:pPr>
        <w:tabs>
          <w:tab w:val="left" w:pos="2730"/>
        </w:tabs>
        <w:ind w:left="2730" w:hanging="420"/>
      </w:pPr>
      <w:rPr>
        <w:rFonts w:ascii="Wingdings" w:hAnsi="Wingdings" w:hint="default"/>
      </w:rPr>
    </w:lvl>
    <w:lvl w:ilvl="5">
      <w:start w:val="1"/>
      <w:numFmt w:val="bullet"/>
      <w:lvlText w:val=""/>
      <w:lvlJc w:val="left"/>
      <w:pPr>
        <w:tabs>
          <w:tab w:val="left" w:pos="3150"/>
        </w:tabs>
        <w:ind w:left="3150" w:hanging="420"/>
      </w:pPr>
      <w:rPr>
        <w:rFonts w:ascii="Wingdings" w:hAnsi="Wingdings" w:hint="default"/>
      </w:rPr>
    </w:lvl>
    <w:lvl w:ilvl="6">
      <w:start w:val="1"/>
      <w:numFmt w:val="bullet"/>
      <w:lvlText w:val=""/>
      <w:lvlJc w:val="left"/>
      <w:pPr>
        <w:tabs>
          <w:tab w:val="left" w:pos="3570"/>
        </w:tabs>
        <w:ind w:left="3570" w:hanging="420"/>
      </w:pPr>
      <w:rPr>
        <w:rFonts w:ascii="Wingdings" w:hAnsi="Wingdings" w:hint="default"/>
      </w:rPr>
    </w:lvl>
    <w:lvl w:ilvl="7">
      <w:start w:val="1"/>
      <w:numFmt w:val="bullet"/>
      <w:lvlText w:val=""/>
      <w:lvlJc w:val="left"/>
      <w:pPr>
        <w:tabs>
          <w:tab w:val="left" w:pos="3990"/>
        </w:tabs>
        <w:ind w:left="3990" w:hanging="420"/>
      </w:pPr>
      <w:rPr>
        <w:rFonts w:ascii="Wingdings" w:hAnsi="Wingdings" w:hint="default"/>
      </w:rPr>
    </w:lvl>
    <w:lvl w:ilvl="8">
      <w:start w:val="1"/>
      <w:numFmt w:val="bullet"/>
      <w:lvlText w:val=""/>
      <w:lvlJc w:val="left"/>
      <w:pPr>
        <w:tabs>
          <w:tab w:val="left" w:pos="4410"/>
        </w:tabs>
        <w:ind w:left="4410" w:hanging="420"/>
      </w:pPr>
      <w:rPr>
        <w:rFonts w:ascii="Wingdings" w:hAnsi="Wingdings" w:hint="default"/>
      </w:rPr>
    </w:lvl>
  </w:abstractNum>
  <w:abstractNum w:abstractNumId="24">
    <w:nsid w:val="710C2C89"/>
    <w:multiLevelType w:val="multilevel"/>
    <w:tmpl w:val="6680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12"/>
  </w:num>
  <w:num w:numId="4">
    <w:abstractNumId w:val="13"/>
  </w:num>
  <w:num w:numId="5">
    <w:abstractNumId w:val="22"/>
  </w:num>
  <w:num w:numId="6">
    <w:abstractNumId w:val="14"/>
  </w:num>
  <w:num w:numId="7">
    <w:abstractNumId w:val="17"/>
  </w:num>
  <w:num w:numId="8">
    <w:abstractNumId w:val="11"/>
  </w:num>
  <w:num w:numId="9">
    <w:abstractNumId w:val="21"/>
  </w:num>
  <w:num w:numId="10">
    <w:abstractNumId w:val="20"/>
  </w:num>
  <w:num w:numId="11">
    <w:abstractNumId w:val="5"/>
  </w:num>
  <w:num w:numId="12">
    <w:abstractNumId w:val="7"/>
  </w:num>
  <w:num w:numId="13">
    <w:abstractNumId w:val="6"/>
  </w:num>
  <w:num w:numId="14">
    <w:abstractNumId w:val="19"/>
  </w:num>
  <w:num w:numId="15">
    <w:abstractNumId w:val="24"/>
  </w:num>
  <w:num w:numId="16">
    <w:abstractNumId w:val="10"/>
  </w:num>
  <w:num w:numId="17">
    <w:abstractNumId w:val="0"/>
  </w:num>
  <w:num w:numId="18">
    <w:abstractNumId w:val="1"/>
  </w:num>
  <w:num w:numId="19">
    <w:abstractNumId w:val="3"/>
  </w:num>
  <w:num w:numId="20">
    <w:abstractNumId w:val="2"/>
  </w:num>
  <w:num w:numId="21">
    <w:abstractNumId w:val="8"/>
  </w:num>
  <w:num w:numId="22">
    <w:abstractNumId w:val="15"/>
  </w:num>
  <w:num w:numId="23">
    <w:abstractNumId w:val="9"/>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55F"/>
    <w:rsid w:val="0001376E"/>
    <w:rsid w:val="00021BB3"/>
    <w:rsid w:val="00037DFF"/>
    <w:rsid w:val="000475C6"/>
    <w:rsid w:val="000646E3"/>
    <w:rsid w:val="000A2B59"/>
    <w:rsid w:val="000B0817"/>
    <w:rsid w:val="000D503F"/>
    <w:rsid w:val="000E09F7"/>
    <w:rsid w:val="000E43EB"/>
    <w:rsid w:val="0013502C"/>
    <w:rsid w:val="001379A1"/>
    <w:rsid w:val="0015585E"/>
    <w:rsid w:val="001577A4"/>
    <w:rsid w:val="00164536"/>
    <w:rsid w:val="001679D5"/>
    <w:rsid w:val="001731A6"/>
    <w:rsid w:val="0017454B"/>
    <w:rsid w:val="00174795"/>
    <w:rsid w:val="001A3E8F"/>
    <w:rsid w:val="001A7610"/>
    <w:rsid w:val="001B4C56"/>
    <w:rsid w:val="001C4182"/>
    <w:rsid w:val="001D5B30"/>
    <w:rsid w:val="001E4C74"/>
    <w:rsid w:val="001F0038"/>
    <w:rsid w:val="001F14BD"/>
    <w:rsid w:val="001F6D19"/>
    <w:rsid w:val="00211FBC"/>
    <w:rsid w:val="00242B10"/>
    <w:rsid w:val="0025356E"/>
    <w:rsid w:val="00255676"/>
    <w:rsid w:val="002857CF"/>
    <w:rsid w:val="002956B7"/>
    <w:rsid w:val="002D42F9"/>
    <w:rsid w:val="002E08D2"/>
    <w:rsid w:val="002E3544"/>
    <w:rsid w:val="002E3C13"/>
    <w:rsid w:val="002E5A13"/>
    <w:rsid w:val="002E7385"/>
    <w:rsid w:val="00326FD8"/>
    <w:rsid w:val="00365C2B"/>
    <w:rsid w:val="003A696B"/>
    <w:rsid w:val="003B54DA"/>
    <w:rsid w:val="003B7700"/>
    <w:rsid w:val="003D7D86"/>
    <w:rsid w:val="003E19B2"/>
    <w:rsid w:val="003F3569"/>
    <w:rsid w:val="004010CC"/>
    <w:rsid w:val="004206CE"/>
    <w:rsid w:val="00427B0C"/>
    <w:rsid w:val="00461EFD"/>
    <w:rsid w:val="0046483C"/>
    <w:rsid w:val="00481B9B"/>
    <w:rsid w:val="004F18EA"/>
    <w:rsid w:val="004F2316"/>
    <w:rsid w:val="004F2D4B"/>
    <w:rsid w:val="00505CA7"/>
    <w:rsid w:val="00513F78"/>
    <w:rsid w:val="005165F5"/>
    <w:rsid w:val="00520735"/>
    <w:rsid w:val="005409A4"/>
    <w:rsid w:val="00555B7B"/>
    <w:rsid w:val="00557325"/>
    <w:rsid w:val="005678ED"/>
    <w:rsid w:val="00583108"/>
    <w:rsid w:val="005F01E4"/>
    <w:rsid w:val="005F0667"/>
    <w:rsid w:val="00614D4E"/>
    <w:rsid w:val="00630978"/>
    <w:rsid w:val="0064329E"/>
    <w:rsid w:val="006460BA"/>
    <w:rsid w:val="00650BC7"/>
    <w:rsid w:val="00677F8B"/>
    <w:rsid w:val="00680A75"/>
    <w:rsid w:val="00692D42"/>
    <w:rsid w:val="006A28EB"/>
    <w:rsid w:val="006A4695"/>
    <w:rsid w:val="006B1B68"/>
    <w:rsid w:val="006C5AE9"/>
    <w:rsid w:val="006D17E0"/>
    <w:rsid w:val="006E328D"/>
    <w:rsid w:val="006E69D5"/>
    <w:rsid w:val="00700EB7"/>
    <w:rsid w:val="00711438"/>
    <w:rsid w:val="0071264B"/>
    <w:rsid w:val="00730273"/>
    <w:rsid w:val="007359D4"/>
    <w:rsid w:val="0073621D"/>
    <w:rsid w:val="00744EEB"/>
    <w:rsid w:val="007452A0"/>
    <w:rsid w:val="007506E1"/>
    <w:rsid w:val="0076408F"/>
    <w:rsid w:val="00777E8E"/>
    <w:rsid w:val="007C3C28"/>
    <w:rsid w:val="007D6104"/>
    <w:rsid w:val="007E474D"/>
    <w:rsid w:val="007F2F8F"/>
    <w:rsid w:val="008072EE"/>
    <w:rsid w:val="00825B64"/>
    <w:rsid w:val="00830431"/>
    <w:rsid w:val="00835DF5"/>
    <w:rsid w:val="00837E04"/>
    <w:rsid w:val="0088300B"/>
    <w:rsid w:val="0088451B"/>
    <w:rsid w:val="00884E04"/>
    <w:rsid w:val="00897FDE"/>
    <w:rsid w:val="008A3201"/>
    <w:rsid w:val="008A4DBB"/>
    <w:rsid w:val="008B043F"/>
    <w:rsid w:val="008B226A"/>
    <w:rsid w:val="008B2606"/>
    <w:rsid w:val="008C47BE"/>
    <w:rsid w:val="008E50F1"/>
    <w:rsid w:val="008F5560"/>
    <w:rsid w:val="008F5A7B"/>
    <w:rsid w:val="008F7561"/>
    <w:rsid w:val="0090250A"/>
    <w:rsid w:val="00920C00"/>
    <w:rsid w:val="009214ED"/>
    <w:rsid w:val="00924922"/>
    <w:rsid w:val="00975EE6"/>
    <w:rsid w:val="00977AB2"/>
    <w:rsid w:val="009B0CE6"/>
    <w:rsid w:val="009B3589"/>
    <w:rsid w:val="009C425C"/>
    <w:rsid w:val="009C4E64"/>
    <w:rsid w:val="009E4534"/>
    <w:rsid w:val="00A10999"/>
    <w:rsid w:val="00A27F79"/>
    <w:rsid w:val="00A51AA3"/>
    <w:rsid w:val="00A71743"/>
    <w:rsid w:val="00A82739"/>
    <w:rsid w:val="00A83C56"/>
    <w:rsid w:val="00AA77B4"/>
    <w:rsid w:val="00AB1683"/>
    <w:rsid w:val="00AD26F0"/>
    <w:rsid w:val="00AE4BD7"/>
    <w:rsid w:val="00B55EFF"/>
    <w:rsid w:val="00B70946"/>
    <w:rsid w:val="00BB05BD"/>
    <w:rsid w:val="00BB7D70"/>
    <w:rsid w:val="00BC4278"/>
    <w:rsid w:val="00BC6D25"/>
    <w:rsid w:val="00C24432"/>
    <w:rsid w:val="00C25EF7"/>
    <w:rsid w:val="00C44BFC"/>
    <w:rsid w:val="00C47961"/>
    <w:rsid w:val="00C665C9"/>
    <w:rsid w:val="00CA2516"/>
    <w:rsid w:val="00CC01F0"/>
    <w:rsid w:val="00CC1F4A"/>
    <w:rsid w:val="00CE3475"/>
    <w:rsid w:val="00D342AD"/>
    <w:rsid w:val="00D636BC"/>
    <w:rsid w:val="00D72E8D"/>
    <w:rsid w:val="00D76606"/>
    <w:rsid w:val="00D909CD"/>
    <w:rsid w:val="00DC3D88"/>
    <w:rsid w:val="00DD104B"/>
    <w:rsid w:val="00DD60B7"/>
    <w:rsid w:val="00E025A0"/>
    <w:rsid w:val="00E02E58"/>
    <w:rsid w:val="00E03FD4"/>
    <w:rsid w:val="00E221B2"/>
    <w:rsid w:val="00E37808"/>
    <w:rsid w:val="00E4090C"/>
    <w:rsid w:val="00E60CE2"/>
    <w:rsid w:val="00E84180"/>
    <w:rsid w:val="00F038B2"/>
    <w:rsid w:val="00F15F4D"/>
    <w:rsid w:val="00F2050D"/>
    <w:rsid w:val="00F20BBF"/>
    <w:rsid w:val="00F46CF7"/>
    <w:rsid w:val="00F52AE7"/>
    <w:rsid w:val="00F91856"/>
    <w:rsid w:val="00FE4B74"/>
    <w:rsid w:val="15A12B10"/>
    <w:rsid w:val="388F27D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6B4FE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0" w:unhideWhenUsed="1" w:qFormat="1"/>
    <w:lsdException w:name="heading 7" w:uiPriority="9"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0">
    <w:name w:val="heading 1"/>
    <w:basedOn w:val="a3"/>
    <w:next w:val="a3"/>
    <w:link w:val="11"/>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qFormat/>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qFormat/>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2">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qFormat/>
    <w:pPr>
      <w:ind w:leftChars="1000" w:left="2100"/>
    </w:pPr>
  </w:style>
  <w:style w:type="paragraph" w:styleId="afc">
    <w:name w:val="table of figures"/>
    <w:basedOn w:val="a3"/>
    <w:next w:val="a3"/>
    <w:uiPriority w:val="99"/>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rPr>
      <w:rFonts w:ascii="Times New Roman" w:eastAsia="宋体" w:hAnsi="Times New Roman"/>
      <w:sz w:val="16"/>
    </w:rPr>
  </w:style>
  <w:style w:type="character" w:styleId="aff0">
    <w:name w:val="FollowedHyperlink"/>
    <w:basedOn w:val="a4"/>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qFormat/>
    <w:rPr>
      <w:color w:val="0000FF"/>
      <w:u w:val="single"/>
    </w:rPr>
  </w:style>
  <w:style w:type="character" w:styleId="aff3">
    <w:name w:val="annotation reference"/>
    <w:uiPriority w:val="99"/>
    <w:unhideWhenUsed/>
    <w:qFormat/>
    <w:rPr>
      <w:sz w:val="21"/>
      <w:szCs w:val="21"/>
    </w:rPr>
  </w:style>
  <w:style w:type="table" w:styleId="aff4">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5"/>
    <w:qFormat/>
    <w:pPr>
      <w:numPr>
        <w:ilvl w:val="2"/>
      </w:numPr>
      <w:outlineLvl w:val="2"/>
    </w:pPr>
    <w:rPr>
      <w:rFonts w:ascii="宋体" w:hAnsi="宋体"/>
      <w:sz w:val="28"/>
    </w:rPr>
  </w:style>
  <w:style w:type="paragraph" w:customStyle="1" w:styleId="a0">
    <w:name w:val="二级标题"/>
    <w:basedOn w:val="a"/>
    <w:next w:val="a3"/>
    <w:link w:val="aff6"/>
    <w:qFormat/>
    <w:pPr>
      <w:numPr>
        <w:ilvl w:val="1"/>
      </w:numPr>
      <w:outlineLvl w:val="1"/>
    </w:pPr>
    <w:rPr>
      <w:sz w:val="30"/>
    </w:rPr>
  </w:style>
  <w:style w:type="paragraph" w:customStyle="1" w:styleId="a">
    <w:name w:val="一级标题"/>
    <w:next w:val="a3"/>
    <w:link w:val="aff7"/>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3">
    <w:name w:val="目录标题1"/>
    <w:basedOn w:val="10"/>
    <w:next w:val="a3"/>
    <w:uiPriority w:val="39"/>
    <w:unhideWhenUsed/>
    <w:qFormat/>
    <w:pPr>
      <w:spacing w:before="340" w:after="330" w:line="578" w:lineRule="auto"/>
      <w:outlineLvl w:val="9"/>
    </w:pPr>
    <w:rPr>
      <w:rFonts w:ascii="宋体" w:hAnsi="宋体" w:cs="宋体"/>
      <w:bCs/>
      <w:kern w:val="44"/>
      <w:szCs w:val="44"/>
    </w:rPr>
  </w:style>
  <w:style w:type="character" w:customStyle="1" w:styleId="11">
    <w:name w:val="标题 1字符"/>
    <w:link w:val="10"/>
    <w:uiPriority w:val="9"/>
    <w:qFormat/>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a">
    <w:name w:val="标题字符"/>
    <w:link w:val="af8"/>
    <w:uiPriority w:val="10"/>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rPr>
      <w:rFonts w:ascii="Calibri Light" w:eastAsia="宋体" w:hAnsi="Calibri Light" w:cs="Times New Roman"/>
      <w:b/>
      <w:iCs/>
      <w:kern w:val="0"/>
    </w:rPr>
  </w:style>
  <w:style w:type="character" w:customStyle="1" w:styleId="50">
    <w:name w:val="标题 5字符"/>
    <w:link w:val="5"/>
    <w:uiPriority w:val="9"/>
    <w:rPr>
      <w:rFonts w:ascii="Calibri Light" w:eastAsia="宋体" w:hAnsi="Calibri Light" w:cs="Times New Roman"/>
      <w:color w:val="2E74B5"/>
      <w:kern w:val="0"/>
    </w:rPr>
  </w:style>
  <w:style w:type="character" w:customStyle="1" w:styleId="60">
    <w:name w:val="标题 6字符"/>
    <w:link w:val="6"/>
    <w:uiPriority w:val="9"/>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rPr>
      <w:rFonts w:ascii="Calibri Light" w:eastAsia="宋体" w:hAnsi="Calibri Light" w:cs="Times New Roman"/>
      <w:color w:val="262626"/>
      <w:kern w:val="0"/>
      <w:szCs w:val="21"/>
    </w:rPr>
  </w:style>
  <w:style w:type="character" w:customStyle="1" w:styleId="90">
    <w:name w:val="标题 9字符"/>
    <w:link w:val="9"/>
    <w:uiPriority w:val="9"/>
    <w:rPr>
      <w:rFonts w:ascii="Calibri Light" w:eastAsia="宋体" w:hAnsi="Calibri Light" w:cs="Times New Roman"/>
      <w:i/>
      <w:iCs/>
      <w:color w:val="262626"/>
      <w:kern w:val="0"/>
      <w:szCs w:val="21"/>
    </w:rPr>
  </w:style>
  <w:style w:type="paragraph" w:customStyle="1" w:styleId="aff8">
    <w:name w:val="表格"/>
    <w:qFormat/>
    <w:rPr>
      <w:b/>
      <w:sz w:val="21"/>
    </w:rPr>
  </w:style>
  <w:style w:type="character" w:customStyle="1" w:styleId="ae">
    <w:name w:val="纯文本字符"/>
    <w:basedOn w:val="a4"/>
    <w:link w:val="ad"/>
    <w:uiPriority w:val="99"/>
    <w:rPr>
      <w:rFonts w:asciiTheme="minorEastAsia" w:hAnsi="Courier New" w:cs="Courier New"/>
      <w:color w:val="000000" w:themeColor="text1"/>
    </w:rPr>
  </w:style>
  <w:style w:type="character" w:customStyle="1" w:styleId="aff7">
    <w:name w:val="一级标题 字符"/>
    <w:basedOn w:val="a4"/>
    <w:link w:val="a"/>
    <w:rPr>
      <w:rFonts w:eastAsia="宋体"/>
      <w:b/>
      <w:color w:val="000000" w:themeColor="text1"/>
      <w:sz w:val="32"/>
    </w:rPr>
  </w:style>
  <w:style w:type="character" w:customStyle="1" w:styleId="aff6">
    <w:name w:val="二级标题 字符"/>
    <w:basedOn w:val="a4"/>
    <w:link w:val="a0"/>
    <w:qFormat/>
    <w:rPr>
      <w:rFonts w:eastAsia="宋体"/>
      <w:b/>
      <w:color w:val="000000" w:themeColor="text1"/>
      <w:sz w:val="30"/>
    </w:rPr>
  </w:style>
  <w:style w:type="character" w:customStyle="1" w:styleId="af9">
    <w:name w:val="副标题字符"/>
    <w:link w:val="af7"/>
    <w:uiPriority w:val="11"/>
    <w:rPr>
      <w:rFonts w:ascii="Calibri Light" w:eastAsia="宋体" w:hAnsi="Calibri Light" w:cs="Times New Roman"/>
      <w:b/>
      <w:spacing w:val="15"/>
      <w:kern w:val="0"/>
      <w:sz w:val="32"/>
      <w:szCs w:val="56"/>
    </w:rPr>
  </w:style>
  <w:style w:type="paragraph" w:styleId="aff9">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4">
    <w:name w:val="列出段落1"/>
    <w:basedOn w:val="a3"/>
    <w:uiPriority w:val="34"/>
    <w:pPr>
      <w:ind w:firstLineChars="200" w:firstLine="420"/>
    </w:pPr>
  </w:style>
  <w:style w:type="character" w:customStyle="1" w:styleId="af2">
    <w:name w:val="批注框文本字符"/>
    <w:link w:val="af1"/>
    <w:uiPriority w:val="99"/>
    <w:rPr>
      <w:rFonts w:ascii="宋体" w:eastAsia="宋体" w:hAnsi="宋体" w:cs="宋体"/>
      <w:kern w:val="0"/>
      <w:sz w:val="18"/>
      <w:szCs w:val="18"/>
    </w:rPr>
  </w:style>
  <w:style w:type="character" w:customStyle="1" w:styleId="aa">
    <w:name w:val="批注文字字符"/>
    <w:link w:val="a9"/>
    <w:uiPriority w:val="99"/>
    <w:rPr>
      <w:rFonts w:ascii="Times New Roman" w:eastAsia="仿宋_GB2312" w:hAnsi="Times New Roman" w:cs="宋体"/>
      <w:kern w:val="0"/>
      <w:sz w:val="24"/>
      <w:szCs w:val="24"/>
    </w:rPr>
  </w:style>
  <w:style w:type="character" w:customStyle="1" w:styleId="af0">
    <w:name w:val="日期字符"/>
    <w:basedOn w:val="a4"/>
    <w:link w:val="af"/>
    <w:uiPriority w:val="99"/>
    <w:rPr>
      <w:rFonts w:eastAsia="宋体"/>
      <w:color w:val="000000" w:themeColor="text1"/>
    </w:rPr>
  </w:style>
  <w:style w:type="character" w:customStyle="1" w:styleId="aff5">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a"/>
    <w:qFormat/>
    <w:pPr>
      <w:numPr>
        <w:ilvl w:val="3"/>
      </w:numPr>
      <w:outlineLvl w:val="3"/>
    </w:pPr>
    <w:rPr>
      <w:sz w:val="24"/>
    </w:rPr>
  </w:style>
  <w:style w:type="character" w:customStyle="1" w:styleId="affa">
    <w:name w:val="四级标题 字符"/>
    <w:basedOn w:val="aff5"/>
    <w:link w:val="a2"/>
    <w:qFormat/>
    <w:rPr>
      <w:rFonts w:ascii="宋体" w:eastAsia="宋体" w:hAnsi="宋体"/>
      <w:b/>
      <w:color w:val="000000" w:themeColor="text1"/>
      <w:sz w:val="24"/>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字符"/>
    <w:link w:val="af3"/>
    <w:uiPriority w:val="99"/>
    <w:qFormat/>
    <w:rPr>
      <w:rFonts w:ascii="宋体" w:eastAsia="宋体" w:hAnsi="宋体" w:cs="宋体"/>
      <w:kern w:val="0"/>
      <w:sz w:val="16"/>
      <w:szCs w:val="18"/>
    </w:rPr>
  </w:style>
  <w:style w:type="character" w:customStyle="1" w:styleId="af6">
    <w:name w:val="页眉字符"/>
    <w:link w:val="af5"/>
    <w:qFormat/>
    <w:rPr>
      <w:rFonts w:ascii="宋体" w:eastAsia="宋体" w:hAnsi="宋体" w:cs="宋体"/>
      <w:kern w:val="0"/>
      <w:sz w:val="16"/>
      <w:szCs w:val="18"/>
    </w:rPr>
  </w:style>
  <w:style w:type="paragraph" w:customStyle="1" w:styleId="affd">
    <w:name w:val="引用标志"/>
    <w:basedOn w:val="a3"/>
    <w:next w:val="a3"/>
    <w:qFormat/>
  </w:style>
  <w:style w:type="character" w:customStyle="1" w:styleId="ac">
    <w:name w:val="正文文本字符"/>
    <w:basedOn w:val="a4"/>
    <w:link w:val="ab"/>
    <w:qFormat/>
    <w:rPr>
      <w:rFonts w:ascii="Times New Roman" w:eastAsia="宋体" w:hAnsi="Times New Roman" w:cs="Times New Roman"/>
      <w:szCs w:val="20"/>
    </w:rPr>
  </w:style>
  <w:style w:type="table" w:customStyle="1" w:styleId="16">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7">
    <w:name w:val="未处理的提及1"/>
    <w:basedOn w:val="a4"/>
    <w:uiPriority w:val="99"/>
    <w:semiHidden/>
    <w:unhideWhenUsed/>
    <w:qFormat/>
    <w:rPr>
      <w:color w:val="808080"/>
      <w:shd w:val="clear" w:color="auto" w:fill="E6E6E6"/>
    </w:rPr>
  </w:style>
  <w:style w:type="paragraph" w:customStyle="1" w:styleId="22">
    <w:name w:val="列出段落2"/>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3">
    <w:name w:val="网格型2"/>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2">
    <w:name w:val="网格型3"/>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三级标题 Char"/>
    <w:qFormat/>
    <w:rsid w:val="006E69D5"/>
    <w:rPr>
      <w:rFonts w:ascii="宋体" w:eastAsia="宋体" w:hAnsi="宋体"/>
    </w:rPr>
  </w:style>
  <w:style w:type="paragraph" w:customStyle="1" w:styleId="1">
    <w:name w:val="样式1"/>
    <w:basedOn w:val="a2"/>
    <w:qFormat/>
    <w:rsid w:val="006E69D5"/>
    <w:pPr>
      <w:numPr>
        <w:ilvl w:val="0"/>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3865">
      <w:bodyDiv w:val="1"/>
      <w:marLeft w:val="0"/>
      <w:marRight w:val="0"/>
      <w:marTop w:val="0"/>
      <w:marBottom w:val="0"/>
      <w:divBdr>
        <w:top w:val="none" w:sz="0" w:space="0" w:color="auto"/>
        <w:left w:val="none" w:sz="0" w:space="0" w:color="auto"/>
        <w:bottom w:val="none" w:sz="0" w:space="0" w:color="auto"/>
        <w:right w:val="none" w:sz="0" w:space="0" w:color="auto"/>
      </w:divBdr>
    </w:div>
    <w:div w:id="186794275">
      <w:bodyDiv w:val="1"/>
      <w:marLeft w:val="0"/>
      <w:marRight w:val="0"/>
      <w:marTop w:val="0"/>
      <w:marBottom w:val="0"/>
      <w:divBdr>
        <w:top w:val="none" w:sz="0" w:space="0" w:color="auto"/>
        <w:left w:val="none" w:sz="0" w:space="0" w:color="auto"/>
        <w:bottom w:val="none" w:sz="0" w:space="0" w:color="auto"/>
        <w:right w:val="none" w:sz="0" w:space="0" w:color="auto"/>
      </w:divBdr>
    </w:div>
    <w:div w:id="329601385">
      <w:bodyDiv w:val="1"/>
      <w:marLeft w:val="0"/>
      <w:marRight w:val="0"/>
      <w:marTop w:val="0"/>
      <w:marBottom w:val="0"/>
      <w:divBdr>
        <w:top w:val="none" w:sz="0" w:space="0" w:color="auto"/>
        <w:left w:val="none" w:sz="0" w:space="0" w:color="auto"/>
        <w:bottom w:val="none" w:sz="0" w:space="0" w:color="auto"/>
        <w:right w:val="none" w:sz="0" w:space="0" w:color="auto"/>
      </w:divBdr>
    </w:div>
    <w:div w:id="496921636">
      <w:bodyDiv w:val="1"/>
      <w:marLeft w:val="0"/>
      <w:marRight w:val="0"/>
      <w:marTop w:val="0"/>
      <w:marBottom w:val="0"/>
      <w:divBdr>
        <w:top w:val="none" w:sz="0" w:space="0" w:color="auto"/>
        <w:left w:val="none" w:sz="0" w:space="0" w:color="auto"/>
        <w:bottom w:val="none" w:sz="0" w:space="0" w:color="auto"/>
        <w:right w:val="none" w:sz="0" w:space="0" w:color="auto"/>
      </w:divBdr>
    </w:div>
    <w:div w:id="632566895">
      <w:bodyDiv w:val="1"/>
      <w:marLeft w:val="0"/>
      <w:marRight w:val="0"/>
      <w:marTop w:val="0"/>
      <w:marBottom w:val="0"/>
      <w:divBdr>
        <w:top w:val="none" w:sz="0" w:space="0" w:color="auto"/>
        <w:left w:val="none" w:sz="0" w:space="0" w:color="auto"/>
        <w:bottom w:val="none" w:sz="0" w:space="0" w:color="auto"/>
        <w:right w:val="none" w:sz="0" w:space="0" w:color="auto"/>
      </w:divBdr>
    </w:div>
    <w:div w:id="651913148">
      <w:bodyDiv w:val="1"/>
      <w:marLeft w:val="0"/>
      <w:marRight w:val="0"/>
      <w:marTop w:val="0"/>
      <w:marBottom w:val="0"/>
      <w:divBdr>
        <w:top w:val="none" w:sz="0" w:space="0" w:color="auto"/>
        <w:left w:val="none" w:sz="0" w:space="0" w:color="auto"/>
        <w:bottom w:val="none" w:sz="0" w:space="0" w:color="auto"/>
        <w:right w:val="none" w:sz="0" w:space="0" w:color="auto"/>
      </w:divBdr>
    </w:div>
    <w:div w:id="653994863">
      <w:bodyDiv w:val="1"/>
      <w:marLeft w:val="0"/>
      <w:marRight w:val="0"/>
      <w:marTop w:val="0"/>
      <w:marBottom w:val="0"/>
      <w:divBdr>
        <w:top w:val="none" w:sz="0" w:space="0" w:color="auto"/>
        <w:left w:val="none" w:sz="0" w:space="0" w:color="auto"/>
        <w:bottom w:val="none" w:sz="0" w:space="0" w:color="auto"/>
        <w:right w:val="none" w:sz="0" w:space="0" w:color="auto"/>
      </w:divBdr>
    </w:div>
    <w:div w:id="1054743403">
      <w:bodyDiv w:val="1"/>
      <w:marLeft w:val="0"/>
      <w:marRight w:val="0"/>
      <w:marTop w:val="0"/>
      <w:marBottom w:val="0"/>
      <w:divBdr>
        <w:top w:val="none" w:sz="0" w:space="0" w:color="auto"/>
        <w:left w:val="none" w:sz="0" w:space="0" w:color="auto"/>
        <w:bottom w:val="none" w:sz="0" w:space="0" w:color="auto"/>
        <w:right w:val="none" w:sz="0" w:space="0" w:color="auto"/>
      </w:divBdr>
    </w:div>
    <w:div w:id="1463230281">
      <w:bodyDiv w:val="1"/>
      <w:marLeft w:val="0"/>
      <w:marRight w:val="0"/>
      <w:marTop w:val="0"/>
      <w:marBottom w:val="0"/>
      <w:divBdr>
        <w:top w:val="none" w:sz="0" w:space="0" w:color="auto"/>
        <w:left w:val="none" w:sz="0" w:space="0" w:color="auto"/>
        <w:bottom w:val="none" w:sz="0" w:space="0" w:color="auto"/>
        <w:right w:val="none" w:sz="0" w:space="0" w:color="auto"/>
      </w:divBdr>
    </w:div>
    <w:div w:id="1876230751">
      <w:bodyDiv w:val="1"/>
      <w:marLeft w:val="0"/>
      <w:marRight w:val="0"/>
      <w:marTop w:val="0"/>
      <w:marBottom w:val="0"/>
      <w:divBdr>
        <w:top w:val="none" w:sz="0" w:space="0" w:color="auto"/>
        <w:left w:val="none" w:sz="0" w:space="0" w:color="auto"/>
        <w:bottom w:val="none" w:sz="0" w:space="0" w:color="auto"/>
        <w:right w:val="none" w:sz="0" w:space="0" w:color="auto"/>
      </w:divBdr>
    </w:div>
    <w:div w:id="2116821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431EEE-30C2-6D44-96F3-F25B7445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79</TotalTime>
  <Pages>33</Pages>
  <Words>2702</Words>
  <Characters>15407</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92</cp:revision>
  <dcterms:created xsi:type="dcterms:W3CDTF">2017-10-25T10:15:00Z</dcterms:created>
  <dcterms:modified xsi:type="dcterms:W3CDTF">2019-01-13T11:32:00Z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