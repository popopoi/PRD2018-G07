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3B211" w14:textId="77777777" w:rsidR="0044438E" w:rsidRDefault="0044438E">
      <w:pPr>
        <w:jc w:val="center"/>
        <w:rPr>
          <w:b/>
        </w:rPr>
      </w:pPr>
    </w:p>
    <w:p w14:paraId="1163254C" w14:textId="77777777" w:rsidR="0044438E" w:rsidRDefault="001C14D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219C7FF" wp14:editId="521A448C">
            <wp:extent cx="3101340" cy="1124585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9666" w14:textId="77777777" w:rsidR="0044438E" w:rsidRDefault="0044438E">
      <w:pPr>
        <w:jc w:val="center"/>
        <w:rPr>
          <w:b/>
        </w:rPr>
      </w:pPr>
    </w:p>
    <w:p w14:paraId="7C888CF6" w14:textId="77777777" w:rsidR="0044438E" w:rsidRDefault="0044438E">
      <w:pPr>
        <w:jc w:val="center"/>
        <w:rPr>
          <w:b/>
        </w:rPr>
      </w:pPr>
    </w:p>
    <w:p w14:paraId="1D94A544" w14:textId="77777777" w:rsidR="0044438E" w:rsidRDefault="0044438E">
      <w:pPr>
        <w:rPr>
          <w:b/>
        </w:rPr>
      </w:pPr>
    </w:p>
    <w:p w14:paraId="6A94EAC2" w14:textId="77777777" w:rsidR="0044438E" w:rsidRDefault="001C14DC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44438E" w14:paraId="73323D66" w14:textId="77777777">
        <w:tc>
          <w:tcPr>
            <w:tcW w:w="2653" w:type="dxa"/>
            <w:vMerge w:val="restart"/>
            <w:shd w:val="clear" w:color="auto" w:fill="auto"/>
          </w:tcPr>
          <w:p w14:paraId="6DFEF222" w14:textId="77777777" w:rsidR="0044438E" w:rsidRDefault="001C14DC">
            <w:r>
              <w:rPr>
                <w:rFonts w:hint="eastAsia"/>
              </w:rPr>
              <w:t>文件状态：</w:t>
            </w:r>
          </w:p>
          <w:p w14:paraId="689C0480" w14:textId="77777777" w:rsidR="0044438E" w:rsidRDefault="001C14DC">
            <w:r>
              <w:rPr>
                <w:rFonts w:hint="eastAsia"/>
              </w:rPr>
              <w:t xml:space="preserve">　[  ]草稿</w:t>
            </w:r>
          </w:p>
          <w:p w14:paraId="44658FF8" w14:textId="77777777" w:rsidR="0044438E" w:rsidRDefault="001C14DC">
            <w:r>
              <w:rPr>
                <w:rFonts w:hint="eastAsia"/>
              </w:rPr>
              <w:t xml:space="preserve">　[√]正式发布</w:t>
            </w:r>
          </w:p>
          <w:p w14:paraId="07510566" w14:textId="77777777" w:rsidR="0044438E" w:rsidRDefault="001C14DC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4A48C789" w14:textId="77777777" w:rsidR="0044438E" w:rsidRDefault="001C14D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651BB66C" w14:textId="339B68D5" w:rsidR="0044438E" w:rsidRDefault="001C14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PRD2018-G07-</w:t>
            </w:r>
            <w:r w:rsidR="006E656D">
              <w:rPr>
                <w:rFonts w:hint="eastAsia"/>
                <w:szCs w:val="21"/>
              </w:rPr>
              <w:t>SMP</w:t>
            </w:r>
          </w:p>
        </w:tc>
      </w:tr>
      <w:tr w:rsidR="0044438E" w14:paraId="45198E2C" w14:textId="77777777">
        <w:tc>
          <w:tcPr>
            <w:tcW w:w="2653" w:type="dxa"/>
            <w:vMerge/>
            <w:shd w:val="clear" w:color="auto" w:fill="auto"/>
          </w:tcPr>
          <w:p w14:paraId="696A6F08" w14:textId="77777777" w:rsidR="0044438E" w:rsidRDefault="0044438E"/>
        </w:tc>
        <w:tc>
          <w:tcPr>
            <w:tcW w:w="1170" w:type="dxa"/>
            <w:shd w:val="clear" w:color="auto" w:fill="BEBEBE"/>
          </w:tcPr>
          <w:p w14:paraId="33328536" w14:textId="77777777" w:rsidR="0044438E" w:rsidRDefault="001C14D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342D3366" w14:textId="6C6A6FA1" w:rsidR="0044438E" w:rsidRDefault="001C14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B50DD5">
              <w:rPr>
                <w:rFonts w:hint="eastAsia"/>
                <w:szCs w:val="21"/>
              </w:rPr>
              <w:t>1.0</w:t>
            </w:r>
          </w:p>
        </w:tc>
      </w:tr>
      <w:tr w:rsidR="0044438E" w14:paraId="704BEA96" w14:textId="77777777">
        <w:tc>
          <w:tcPr>
            <w:tcW w:w="2653" w:type="dxa"/>
            <w:vMerge/>
            <w:shd w:val="clear" w:color="auto" w:fill="auto"/>
          </w:tcPr>
          <w:p w14:paraId="006FF7B8" w14:textId="77777777" w:rsidR="0044438E" w:rsidRDefault="0044438E"/>
        </w:tc>
        <w:tc>
          <w:tcPr>
            <w:tcW w:w="1170" w:type="dxa"/>
            <w:shd w:val="clear" w:color="auto" w:fill="BEBEBE"/>
          </w:tcPr>
          <w:p w14:paraId="627EF721" w14:textId="77777777" w:rsidR="0044438E" w:rsidRDefault="001C14D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3BDB8A0D" w14:textId="77777777" w:rsidR="0044438E" w:rsidRDefault="001C14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G07</w:t>
            </w:r>
          </w:p>
        </w:tc>
      </w:tr>
      <w:tr w:rsidR="0044438E" w14:paraId="0447D599" w14:textId="77777777">
        <w:tc>
          <w:tcPr>
            <w:tcW w:w="2653" w:type="dxa"/>
            <w:vMerge/>
            <w:shd w:val="clear" w:color="auto" w:fill="auto"/>
          </w:tcPr>
          <w:p w14:paraId="2B7382D7" w14:textId="77777777" w:rsidR="0044438E" w:rsidRDefault="0044438E"/>
        </w:tc>
        <w:tc>
          <w:tcPr>
            <w:tcW w:w="1170" w:type="dxa"/>
            <w:shd w:val="clear" w:color="auto" w:fill="BEBEBE"/>
          </w:tcPr>
          <w:p w14:paraId="096F3FCF" w14:textId="77777777" w:rsidR="0044438E" w:rsidRDefault="001C14D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0BEFA98A" w14:textId="7D83AF15" w:rsidR="0044438E" w:rsidRDefault="001C14DC" w:rsidP="00822B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822B2C">
              <w:rPr>
                <w:rFonts w:hint="eastAsia"/>
                <w:szCs w:val="21"/>
              </w:rPr>
              <w:t>9.1.</w:t>
            </w:r>
            <w:r w:rsidR="00B50DD5">
              <w:rPr>
                <w:rFonts w:hint="eastAsia"/>
                <w:szCs w:val="21"/>
              </w:rPr>
              <w:t>8</w:t>
            </w:r>
          </w:p>
        </w:tc>
      </w:tr>
    </w:tbl>
    <w:p w14:paraId="0C81C228" w14:textId="38668E97" w:rsidR="00DB035C" w:rsidRDefault="00DB035C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系统维护计划</w:t>
      </w:r>
    </w:p>
    <w:p w14:paraId="1137637E" w14:textId="0AD54A98" w:rsidR="0044438E" w:rsidRDefault="006E656D" w:rsidP="006E656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 xml:space="preserve">System maintenance </w:t>
      </w:r>
      <w:r w:rsidR="001C14DC">
        <w:rPr>
          <w:rFonts w:cs="Times New Roman"/>
          <w:b/>
          <w:spacing w:val="15"/>
          <w:sz w:val="32"/>
          <w:szCs w:val="56"/>
        </w:rPr>
        <w:t>plan</w:t>
      </w:r>
    </w:p>
    <w:p w14:paraId="14F0A534" w14:textId="77777777" w:rsidR="0044438E" w:rsidRDefault="0044438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EFE79DB" w14:textId="77777777" w:rsidR="0044438E" w:rsidRDefault="0044438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395A8B7" w14:textId="77777777" w:rsidR="0044438E" w:rsidRDefault="0044438E">
      <w:pPr>
        <w:keepNext/>
        <w:keepLines/>
        <w:spacing w:before="340" w:after="330" w:line="578" w:lineRule="auto"/>
        <w:jc w:val="center"/>
        <w:outlineLvl w:val="0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_Toc495739754"/>
      <w:bookmarkStart w:id="1" w:name="_Toc27132"/>
      <w:bookmarkStart w:id="2" w:name="_Toc446076693"/>
      <w:bookmarkStart w:id="3" w:name="_Toc466742046"/>
      <w:bookmarkStart w:id="4" w:name="_Toc447553497"/>
      <w:bookmarkStart w:id="5" w:name="_Toc496719355"/>
      <w:bookmarkStart w:id="6" w:name="_Toc60"/>
      <w:bookmarkStart w:id="7" w:name="_Toc466020645"/>
      <w:bookmarkStart w:id="8" w:name="_Toc12861"/>
    </w:p>
    <w:p w14:paraId="0F764C86" w14:textId="77777777" w:rsidR="0044438E" w:rsidRDefault="0044438E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14:paraId="48627491" w14:textId="77777777" w:rsidR="0044438E" w:rsidRDefault="0044438E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14:paraId="041EA7E2" w14:textId="77777777" w:rsidR="0044438E" w:rsidRDefault="001C14DC">
      <w:r>
        <w:br w:type="page"/>
      </w:r>
    </w:p>
    <w:p w14:paraId="271B4E56" w14:textId="77777777" w:rsidR="0044438E" w:rsidRDefault="0044438E"/>
    <w:p w14:paraId="5D990CC9" w14:textId="77777777" w:rsidR="0044438E" w:rsidRDefault="001C14DC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9" w:name="_Toc28174"/>
      <w:bookmarkStart w:id="10" w:name="_Toc534570230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44438E" w14:paraId="7260E852" w14:textId="77777777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538C692A" w14:textId="77777777" w:rsidR="0044438E" w:rsidRDefault="001C14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4CAB4A8C" w14:textId="77777777" w:rsidR="0044438E" w:rsidRDefault="001C14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6257B1FA" w14:textId="77777777" w:rsidR="0044438E" w:rsidRDefault="001C14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5953AAD8" w14:textId="77777777" w:rsidR="0044438E" w:rsidRDefault="001C14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79CE174D" w14:textId="77777777" w:rsidR="0044438E" w:rsidRDefault="001C14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44438E" w14:paraId="7E4D9A8D" w14:textId="77777777">
        <w:trPr>
          <w:trHeight w:val="90"/>
        </w:trPr>
        <w:tc>
          <w:tcPr>
            <w:tcW w:w="1269" w:type="dxa"/>
          </w:tcPr>
          <w:p w14:paraId="0ABD7BAB" w14:textId="77777777" w:rsidR="0044438E" w:rsidRDefault="001C14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0.1.0</w:t>
            </w:r>
          </w:p>
        </w:tc>
        <w:tc>
          <w:tcPr>
            <w:tcW w:w="1704" w:type="dxa"/>
          </w:tcPr>
          <w:p w14:paraId="223DF590" w14:textId="77777777" w:rsidR="0044438E" w:rsidRDefault="001C14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G07</w:t>
            </w:r>
          </w:p>
        </w:tc>
        <w:tc>
          <w:tcPr>
            <w:tcW w:w="1930" w:type="dxa"/>
          </w:tcPr>
          <w:p w14:paraId="3E024FC2" w14:textId="77777777" w:rsidR="0044438E" w:rsidRDefault="001C14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79BA9306" w14:textId="7E56ADC0" w:rsidR="0044438E" w:rsidRDefault="00DA6C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2019.1.7</w:t>
            </w:r>
            <w:r w:rsidR="001C14DC"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2019.1</w:t>
            </w:r>
            <w:r w:rsidR="001C14DC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672" w:type="dxa"/>
          </w:tcPr>
          <w:p w14:paraId="05A74D50" w14:textId="79454E9E" w:rsidR="0044438E" w:rsidRDefault="00B50D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起草系统维护计划</w:t>
            </w:r>
          </w:p>
        </w:tc>
      </w:tr>
    </w:tbl>
    <w:p w14:paraId="2065EAB0" w14:textId="77777777" w:rsidR="0044438E" w:rsidRDefault="0044438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0E92035" w14:textId="77777777" w:rsidR="0044438E" w:rsidRDefault="0044438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A85428F" w14:textId="77777777" w:rsidR="0044438E" w:rsidRDefault="0044438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5572F5C" w14:textId="77777777" w:rsidR="0044438E" w:rsidRDefault="0044438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CC09F5E" w14:textId="77777777" w:rsidR="0044438E" w:rsidRDefault="001C14DC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br w:type="page"/>
      </w:r>
    </w:p>
    <w:p w14:paraId="34AED186" w14:textId="77777777" w:rsidR="0044438E" w:rsidRDefault="0044438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rFonts w:ascii="宋体" w:hAnsi="宋体" w:cs="宋体"/>
          <w:b w:val="0"/>
          <w:spacing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bookmarkStart w:id="11" w:name="_Toc471065351" w:displacedByCustomXml="prev"/>
        <w:p w14:paraId="702C0E86" w14:textId="77777777" w:rsidR="002C4FD9" w:rsidRDefault="002C4FD9" w:rsidP="002C4FD9">
          <w:pPr>
            <w:pStyle w:val="af7"/>
          </w:pPr>
          <w:r>
            <w:rPr>
              <w:lang w:val="zh-CN"/>
            </w:rPr>
            <w:t>目录</w:t>
          </w:r>
          <w:bookmarkEnd w:id="11"/>
        </w:p>
        <w:p w14:paraId="6297D247" w14:textId="77777777" w:rsidR="001A63C8" w:rsidRDefault="002C4FD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570230" w:history="1">
            <w:r w:rsidR="001A63C8" w:rsidRPr="003C38C2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1A63C8" w:rsidRPr="003C38C2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1A63C8" w:rsidRPr="003C38C2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1A63C8" w:rsidRPr="003C38C2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1A63C8" w:rsidRPr="003C38C2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1A63C8" w:rsidRPr="003C38C2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1A63C8" w:rsidRPr="003C38C2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1A63C8">
              <w:rPr>
                <w:noProof/>
                <w:webHidden/>
              </w:rPr>
              <w:tab/>
            </w:r>
            <w:r w:rsidR="001A63C8">
              <w:rPr>
                <w:noProof/>
                <w:webHidden/>
              </w:rPr>
              <w:fldChar w:fldCharType="begin"/>
            </w:r>
            <w:r w:rsidR="001A63C8">
              <w:rPr>
                <w:noProof/>
                <w:webHidden/>
              </w:rPr>
              <w:instrText xml:space="preserve"> PAGEREF _Toc534570230 \h </w:instrText>
            </w:r>
            <w:r w:rsidR="001A63C8">
              <w:rPr>
                <w:noProof/>
                <w:webHidden/>
              </w:rPr>
            </w:r>
            <w:r w:rsidR="001A63C8">
              <w:rPr>
                <w:noProof/>
                <w:webHidden/>
              </w:rPr>
              <w:fldChar w:fldCharType="separate"/>
            </w:r>
            <w:r w:rsidR="001A63C8">
              <w:rPr>
                <w:noProof/>
                <w:webHidden/>
              </w:rPr>
              <w:t>2</w:t>
            </w:r>
            <w:r w:rsidR="001A63C8">
              <w:rPr>
                <w:noProof/>
                <w:webHidden/>
              </w:rPr>
              <w:fldChar w:fldCharType="end"/>
            </w:r>
          </w:hyperlink>
        </w:p>
        <w:p w14:paraId="756ADC76" w14:textId="77777777" w:rsidR="001A63C8" w:rsidRDefault="003B5AD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4570231" w:history="1">
            <w:r w:rsidR="001A63C8" w:rsidRPr="003C38C2">
              <w:rPr>
                <w:rStyle w:val="aff2"/>
                <w:noProof/>
              </w:rPr>
              <w:t>1</w:t>
            </w:r>
            <w:r w:rsidR="001A63C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1A63C8" w:rsidRPr="003C38C2">
              <w:rPr>
                <w:rStyle w:val="aff2"/>
                <w:noProof/>
              </w:rPr>
              <w:t>概述</w:t>
            </w:r>
            <w:r w:rsidR="001A63C8">
              <w:rPr>
                <w:noProof/>
                <w:webHidden/>
              </w:rPr>
              <w:tab/>
            </w:r>
            <w:r w:rsidR="001A63C8">
              <w:rPr>
                <w:noProof/>
                <w:webHidden/>
              </w:rPr>
              <w:fldChar w:fldCharType="begin"/>
            </w:r>
            <w:r w:rsidR="001A63C8">
              <w:rPr>
                <w:noProof/>
                <w:webHidden/>
              </w:rPr>
              <w:instrText xml:space="preserve"> PAGEREF _Toc534570231 \h </w:instrText>
            </w:r>
            <w:r w:rsidR="001A63C8">
              <w:rPr>
                <w:noProof/>
                <w:webHidden/>
              </w:rPr>
            </w:r>
            <w:r w:rsidR="001A63C8">
              <w:rPr>
                <w:noProof/>
                <w:webHidden/>
              </w:rPr>
              <w:fldChar w:fldCharType="separate"/>
            </w:r>
            <w:r w:rsidR="001A63C8">
              <w:rPr>
                <w:noProof/>
                <w:webHidden/>
              </w:rPr>
              <w:t>4</w:t>
            </w:r>
            <w:r w:rsidR="001A63C8">
              <w:rPr>
                <w:noProof/>
                <w:webHidden/>
              </w:rPr>
              <w:fldChar w:fldCharType="end"/>
            </w:r>
          </w:hyperlink>
        </w:p>
        <w:p w14:paraId="1F987F93" w14:textId="77777777" w:rsidR="001A63C8" w:rsidRDefault="003B5AD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4570232" w:history="1">
            <w:r w:rsidR="001A63C8" w:rsidRPr="003C38C2">
              <w:rPr>
                <w:rStyle w:val="aff2"/>
                <w:rFonts w:ascii="SimSun" w:eastAsia="SimSun" w:hAnsi="SimSun"/>
                <w:noProof/>
              </w:rPr>
              <w:t>1.1目的</w:t>
            </w:r>
            <w:r w:rsidR="001A63C8">
              <w:rPr>
                <w:noProof/>
                <w:webHidden/>
              </w:rPr>
              <w:tab/>
            </w:r>
            <w:r w:rsidR="001A63C8">
              <w:rPr>
                <w:noProof/>
                <w:webHidden/>
              </w:rPr>
              <w:fldChar w:fldCharType="begin"/>
            </w:r>
            <w:r w:rsidR="001A63C8">
              <w:rPr>
                <w:noProof/>
                <w:webHidden/>
              </w:rPr>
              <w:instrText xml:space="preserve"> PAGEREF _Toc534570232 \h </w:instrText>
            </w:r>
            <w:r w:rsidR="001A63C8">
              <w:rPr>
                <w:noProof/>
                <w:webHidden/>
              </w:rPr>
            </w:r>
            <w:r w:rsidR="001A63C8">
              <w:rPr>
                <w:noProof/>
                <w:webHidden/>
              </w:rPr>
              <w:fldChar w:fldCharType="separate"/>
            </w:r>
            <w:r w:rsidR="001A63C8">
              <w:rPr>
                <w:noProof/>
                <w:webHidden/>
              </w:rPr>
              <w:t>4</w:t>
            </w:r>
            <w:r w:rsidR="001A63C8">
              <w:rPr>
                <w:noProof/>
                <w:webHidden/>
              </w:rPr>
              <w:fldChar w:fldCharType="end"/>
            </w:r>
          </w:hyperlink>
        </w:p>
        <w:p w14:paraId="3862E2AD" w14:textId="77777777" w:rsidR="001A63C8" w:rsidRDefault="003B5AD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4570233" w:history="1">
            <w:r w:rsidR="001A63C8" w:rsidRPr="003C38C2">
              <w:rPr>
                <w:rStyle w:val="aff2"/>
                <w:rFonts w:ascii="SimSun" w:eastAsia="SimSun" w:hAnsi="SimSun"/>
                <w:noProof/>
              </w:rPr>
              <w:t>1.2背景</w:t>
            </w:r>
            <w:r w:rsidR="001A63C8">
              <w:rPr>
                <w:noProof/>
                <w:webHidden/>
              </w:rPr>
              <w:tab/>
            </w:r>
            <w:r w:rsidR="001A63C8">
              <w:rPr>
                <w:noProof/>
                <w:webHidden/>
              </w:rPr>
              <w:fldChar w:fldCharType="begin"/>
            </w:r>
            <w:r w:rsidR="001A63C8">
              <w:rPr>
                <w:noProof/>
                <w:webHidden/>
              </w:rPr>
              <w:instrText xml:space="preserve"> PAGEREF _Toc534570233 \h </w:instrText>
            </w:r>
            <w:r w:rsidR="001A63C8">
              <w:rPr>
                <w:noProof/>
                <w:webHidden/>
              </w:rPr>
            </w:r>
            <w:r w:rsidR="001A63C8">
              <w:rPr>
                <w:noProof/>
                <w:webHidden/>
              </w:rPr>
              <w:fldChar w:fldCharType="separate"/>
            </w:r>
            <w:r w:rsidR="001A63C8">
              <w:rPr>
                <w:noProof/>
                <w:webHidden/>
              </w:rPr>
              <w:t>4</w:t>
            </w:r>
            <w:r w:rsidR="001A63C8">
              <w:rPr>
                <w:noProof/>
                <w:webHidden/>
              </w:rPr>
              <w:fldChar w:fldCharType="end"/>
            </w:r>
          </w:hyperlink>
        </w:p>
        <w:p w14:paraId="449ECA22" w14:textId="77777777" w:rsidR="001A63C8" w:rsidRDefault="003B5AD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4570234" w:history="1">
            <w:r w:rsidR="001A63C8" w:rsidRPr="003C38C2">
              <w:rPr>
                <w:rStyle w:val="aff2"/>
                <w:rFonts w:ascii="SimSun" w:eastAsia="SimSun" w:hAnsi="SimSun"/>
                <w:noProof/>
              </w:rPr>
              <w:t>1.3术语定义</w:t>
            </w:r>
            <w:r w:rsidR="001A63C8">
              <w:rPr>
                <w:noProof/>
                <w:webHidden/>
              </w:rPr>
              <w:tab/>
            </w:r>
            <w:r w:rsidR="001A63C8">
              <w:rPr>
                <w:noProof/>
                <w:webHidden/>
              </w:rPr>
              <w:fldChar w:fldCharType="begin"/>
            </w:r>
            <w:r w:rsidR="001A63C8">
              <w:rPr>
                <w:noProof/>
                <w:webHidden/>
              </w:rPr>
              <w:instrText xml:space="preserve"> PAGEREF _Toc534570234 \h </w:instrText>
            </w:r>
            <w:r w:rsidR="001A63C8">
              <w:rPr>
                <w:noProof/>
                <w:webHidden/>
              </w:rPr>
            </w:r>
            <w:r w:rsidR="001A63C8">
              <w:rPr>
                <w:noProof/>
                <w:webHidden/>
              </w:rPr>
              <w:fldChar w:fldCharType="separate"/>
            </w:r>
            <w:r w:rsidR="001A63C8">
              <w:rPr>
                <w:noProof/>
                <w:webHidden/>
              </w:rPr>
              <w:t>4</w:t>
            </w:r>
            <w:r w:rsidR="001A63C8">
              <w:rPr>
                <w:noProof/>
                <w:webHidden/>
              </w:rPr>
              <w:fldChar w:fldCharType="end"/>
            </w:r>
          </w:hyperlink>
        </w:p>
        <w:p w14:paraId="1ABD588A" w14:textId="77777777" w:rsidR="001A63C8" w:rsidRDefault="003B5AD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4570235" w:history="1">
            <w:r w:rsidR="001A63C8" w:rsidRPr="003C38C2">
              <w:rPr>
                <w:rStyle w:val="aff2"/>
                <w:rFonts w:ascii="SimSun" w:eastAsia="SimSun" w:hAnsi="SimSun"/>
                <w:noProof/>
              </w:rPr>
              <w:t>1.4参考资料</w:t>
            </w:r>
            <w:r w:rsidR="001A63C8">
              <w:rPr>
                <w:noProof/>
                <w:webHidden/>
              </w:rPr>
              <w:tab/>
            </w:r>
            <w:r w:rsidR="001A63C8">
              <w:rPr>
                <w:noProof/>
                <w:webHidden/>
              </w:rPr>
              <w:fldChar w:fldCharType="begin"/>
            </w:r>
            <w:r w:rsidR="001A63C8">
              <w:rPr>
                <w:noProof/>
                <w:webHidden/>
              </w:rPr>
              <w:instrText xml:space="preserve"> PAGEREF _Toc534570235 \h </w:instrText>
            </w:r>
            <w:r w:rsidR="001A63C8">
              <w:rPr>
                <w:noProof/>
                <w:webHidden/>
              </w:rPr>
            </w:r>
            <w:r w:rsidR="001A63C8">
              <w:rPr>
                <w:noProof/>
                <w:webHidden/>
              </w:rPr>
              <w:fldChar w:fldCharType="separate"/>
            </w:r>
            <w:r w:rsidR="001A63C8">
              <w:rPr>
                <w:noProof/>
                <w:webHidden/>
              </w:rPr>
              <w:t>4</w:t>
            </w:r>
            <w:r w:rsidR="001A63C8">
              <w:rPr>
                <w:noProof/>
                <w:webHidden/>
              </w:rPr>
              <w:fldChar w:fldCharType="end"/>
            </w:r>
          </w:hyperlink>
        </w:p>
        <w:p w14:paraId="6CFA65F8" w14:textId="77777777" w:rsidR="001A63C8" w:rsidRDefault="003B5AD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4570236" w:history="1">
            <w:r w:rsidR="001A63C8" w:rsidRPr="003C38C2">
              <w:rPr>
                <w:rStyle w:val="aff2"/>
                <w:noProof/>
              </w:rPr>
              <w:t>2</w:t>
            </w:r>
            <w:r w:rsidR="001A63C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1A63C8" w:rsidRPr="003C38C2">
              <w:rPr>
                <w:rStyle w:val="aff2"/>
                <w:noProof/>
              </w:rPr>
              <w:t>维护方案</w:t>
            </w:r>
            <w:r w:rsidR="001A63C8">
              <w:rPr>
                <w:noProof/>
                <w:webHidden/>
              </w:rPr>
              <w:tab/>
            </w:r>
            <w:r w:rsidR="001A63C8">
              <w:rPr>
                <w:noProof/>
                <w:webHidden/>
              </w:rPr>
              <w:fldChar w:fldCharType="begin"/>
            </w:r>
            <w:r w:rsidR="001A63C8">
              <w:rPr>
                <w:noProof/>
                <w:webHidden/>
              </w:rPr>
              <w:instrText xml:space="preserve"> PAGEREF _Toc534570236 \h </w:instrText>
            </w:r>
            <w:r w:rsidR="001A63C8">
              <w:rPr>
                <w:noProof/>
                <w:webHidden/>
              </w:rPr>
            </w:r>
            <w:r w:rsidR="001A63C8">
              <w:rPr>
                <w:noProof/>
                <w:webHidden/>
              </w:rPr>
              <w:fldChar w:fldCharType="separate"/>
            </w:r>
            <w:r w:rsidR="001A63C8">
              <w:rPr>
                <w:noProof/>
                <w:webHidden/>
              </w:rPr>
              <w:t>4</w:t>
            </w:r>
            <w:r w:rsidR="001A63C8">
              <w:rPr>
                <w:noProof/>
                <w:webHidden/>
              </w:rPr>
              <w:fldChar w:fldCharType="end"/>
            </w:r>
          </w:hyperlink>
        </w:p>
        <w:p w14:paraId="5D26D201" w14:textId="77777777" w:rsidR="001A63C8" w:rsidRDefault="003B5AD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4570237" w:history="1">
            <w:r w:rsidR="001A63C8" w:rsidRPr="003C38C2">
              <w:rPr>
                <w:rStyle w:val="aff2"/>
                <w:rFonts w:ascii="SimSun" w:eastAsia="SimSun" w:hAnsi="SimSun"/>
                <w:noProof/>
              </w:rPr>
              <w:t>2.1维护范围</w:t>
            </w:r>
            <w:r w:rsidR="001A63C8">
              <w:rPr>
                <w:noProof/>
                <w:webHidden/>
              </w:rPr>
              <w:tab/>
            </w:r>
            <w:r w:rsidR="001A63C8">
              <w:rPr>
                <w:noProof/>
                <w:webHidden/>
              </w:rPr>
              <w:fldChar w:fldCharType="begin"/>
            </w:r>
            <w:r w:rsidR="001A63C8">
              <w:rPr>
                <w:noProof/>
                <w:webHidden/>
              </w:rPr>
              <w:instrText xml:space="preserve"> PAGEREF _Toc534570237 \h </w:instrText>
            </w:r>
            <w:r w:rsidR="001A63C8">
              <w:rPr>
                <w:noProof/>
                <w:webHidden/>
              </w:rPr>
            </w:r>
            <w:r w:rsidR="001A63C8">
              <w:rPr>
                <w:noProof/>
                <w:webHidden/>
              </w:rPr>
              <w:fldChar w:fldCharType="separate"/>
            </w:r>
            <w:r w:rsidR="001A63C8">
              <w:rPr>
                <w:noProof/>
                <w:webHidden/>
              </w:rPr>
              <w:t>4</w:t>
            </w:r>
            <w:r w:rsidR="001A63C8">
              <w:rPr>
                <w:noProof/>
                <w:webHidden/>
              </w:rPr>
              <w:fldChar w:fldCharType="end"/>
            </w:r>
          </w:hyperlink>
        </w:p>
        <w:p w14:paraId="35535465" w14:textId="77777777" w:rsidR="001A63C8" w:rsidRDefault="003B5AD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4570238" w:history="1">
            <w:r w:rsidR="001A63C8" w:rsidRPr="003C38C2">
              <w:rPr>
                <w:rStyle w:val="aff2"/>
                <w:rFonts w:ascii="SimSun" w:eastAsia="SimSun" w:hAnsi="SimSun"/>
                <w:noProof/>
              </w:rPr>
              <w:t>2.2维护分工</w:t>
            </w:r>
            <w:r w:rsidR="001A63C8">
              <w:rPr>
                <w:noProof/>
                <w:webHidden/>
              </w:rPr>
              <w:tab/>
            </w:r>
            <w:r w:rsidR="001A63C8">
              <w:rPr>
                <w:noProof/>
                <w:webHidden/>
              </w:rPr>
              <w:fldChar w:fldCharType="begin"/>
            </w:r>
            <w:r w:rsidR="001A63C8">
              <w:rPr>
                <w:noProof/>
                <w:webHidden/>
              </w:rPr>
              <w:instrText xml:space="preserve"> PAGEREF _Toc534570238 \h </w:instrText>
            </w:r>
            <w:r w:rsidR="001A63C8">
              <w:rPr>
                <w:noProof/>
                <w:webHidden/>
              </w:rPr>
            </w:r>
            <w:r w:rsidR="001A63C8">
              <w:rPr>
                <w:noProof/>
                <w:webHidden/>
              </w:rPr>
              <w:fldChar w:fldCharType="separate"/>
            </w:r>
            <w:r w:rsidR="001A63C8">
              <w:rPr>
                <w:noProof/>
                <w:webHidden/>
              </w:rPr>
              <w:t>4</w:t>
            </w:r>
            <w:r w:rsidR="001A63C8">
              <w:rPr>
                <w:noProof/>
                <w:webHidden/>
              </w:rPr>
              <w:fldChar w:fldCharType="end"/>
            </w:r>
          </w:hyperlink>
        </w:p>
        <w:p w14:paraId="58D96CF9" w14:textId="77777777" w:rsidR="001A63C8" w:rsidRDefault="003B5AD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4570239" w:history="1">
            <w:r w:rsidR="001A63C8" w:rsidRPr="003C38C2">
              <w:rPr>
                <w:rStyle w:val="aff2"/>
                <w:rFonts w:ascii="SimSun" w:eastAsia="SimSun" w:hAnsi="SimSun"/>
                <w:noProof/>
              </w:rPr>
              <w:t>2.3维护周期</w:t>
            </w:r>
            <w:r w:rsidR="001A63C8">
              <w:rPr>
                <w:noProof/>
                <w:webHidden/>
              </w:rPr>
              <w:tab/>
            </w:r>
            <w:r w:rsidR="001A63C8">
              <w:rPr>
                <w:noProof/>
                <w:webHidden/>
              </w:rPr>
              <w:fldChar w:fldCharType="begin"/>
            </w:r>
            <w:r w:rsidR="001A63C8">
              <w:rPr>
                <w:noProof/>
                <w:webHidden/>
              </w:rPr>
              <w:instrText xml:space="preserve"> PAGEREF _Toc534570239 \h </w:instrText>
            </w:r>
            <w:r w:rsidR="001A63C8">
              <w:rPr>
                <w:noProof/>
                <w:webHidden/>
              </w:rPr>
            </w:r>
            <w:r w:rsidR="001A63C8">
              <w:rPr>
                <w:noProof/>
                <w:webHidden/>
              </w:rPr>
              <w:fldChar w:fldCharType="separate"/>
            </w:r>
            <w:r w:rsidR="001A63C8">
              <w:rPr>
                <w:noProof/>
                <w:webHidden/>
              </w:rPr>
              <w:t>4</w:t>
            </w:r>
            <w:r w:rsidR="001A63C8">
              <w:rPr>
                <w:noProof/>
                <w:webHidden/>
              </w:rPr>
              <w:fldChar w:fldCharType="end"/>
            </w:r>
          </w:hyperlink>
        </w:p>
        <w:p w14:paraId="283674D5" w14:textId="77777777" w:rsidR="001A63C8" w:rsidRDefault="003B5AD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4570240" w:history="1">
            <w:r w:rsidR="001A63C8" w:rsidRPr="003C38C2">
              <w:rPr>
                <w:rStyle w:val="aff2"/>
                <w:rFonts w:ascii="SimSun" w:eastAsia="SimSun" w:hAnsi="SimSun"/>
                <w:noProof/>
              </w:rPr>
              <w:t>2.4组织和职责</w:t>
            </w:r>
            <w:r w:rsidR="001A63C8">
              <w:rPr>
                <w:noProof/>
                <w:webHidden/>
              </w:rPr>
              <w:tab/>
            </w:r>
            <w:r w:rsidR="001A63C8">
              <w:rPr>
                <w:noProof/>
                <w:webHidden/>
              </w:rPr>
              <w:fldChar w:fldCharType="begin"/>
            </w:r>
            <w:r w:rsidR="001A63C8">
              <w:rPr>
                <w:noProof/>
                <w:webHidden/>
              </w:rPr>
              <w:instrText xml:space="preserve"> PAGEREF _Toc534570240 \h </w:instrText>
            </w:r>
            <w:r w:rsidR="001A63C8">
              <w:rPr>
                <w:noProof/>
                <w:webHidden/>
              </w:rPr>
            </w:r>
            <w:r w:rsidR="001A63C8">
              <w:rPr>
                <w:noProof/>
                <w:webHidden/>
              </w:rPr>
              <w:fldChar w:fldCharType="separate"/>
            </w:r>
            <w:r w:rsidR="001A63C8">
              <w:rPr>
                <w:noProof/>
                <w:webHidden/>
              </w:rPr>
              <w:t>4</w:t>
            </w:r>
            <w:r w:rsidR="001A63C8">
              <w:rPr>
                <w:noProof/>
                <w:webHidden/>
              </w:rPr>
              <w:fldChar w:fldCharType="end"/>
            </w:r>
          </w:hyperlink>
        </w:p>
        <w:p w14:paraId="4C2CEA31" w14:textId="77777777" w:rsidR="001A63C8" w:rsidRDefault="003B5AD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4570241" w:history="1">
            <w:r w:rsidR="001A63C8" w:rsidRPr="003C38C2">
              <w:rPr>
                <w:rStyle w:val="aff2"/>
                <w:rFonts w:ascii="SimSun" w:eastAsia="SimSun" w:hAnsi="SimSun"/>
                <w:noProof/>
              </w:rPr>
              <w:t>2.5预算</w:t>
            </w:r>
            <w:r w:rsidR="001A63C8">
              <w:rPr>
                <w:noProof/>
                <w:webHidden/>
              </w:rPr>
              <w:tab/>
            </w:r>
            <w:r w:rsidR="001A63C8">
              <w:rPr>
                <w:noProof/>
                <w:webHidden/>
              </w:rPr>
              <w:fldChar w:fldCharType="begin"/>
            </w:r>
            <w:r w:rsidR="001A63C8">
              <w:rPr>
                <w:noProof/>
                <w:webHidden/>
              </w:rPr>
              <w:instrText xml:space="preserve"> PAGEREF _Toc534570241 \h </w:instrText>
            </w:r>
            <w:r w:rsidR="001A63C8">
              <w:rPr>
                <w:noProof/>
                <w:webHidden/>
              </w:rPr>
            </w:r>
            <w:r w:rsidR="001A63C8">
              <w:rPr>
                <w:noProof/>
                <w:webHidden/>
              </w:rPr>
              <w:fldChar w:fldCharType="separate"/>
            </w:r>
            <w:r w:rsidR="001A63C8">
              <w:rPr>
                <w:noProof/>
                <w:webHidden/>
              </w:rPr>
              <w:t>5</w:t>
            </w:r>
            <w:r w:rsidR="001A63C8">
              <w:rPr>
                <w:noProof/>
                <w:webHidden/>
              </w:rPr>
              <w:fldChar w:fldCharType="end"/>
            </w:r>
          </w:hyperlink>
        </w:p>
        <w:p w14:paraId="72213955" w14:textId="77777777" w:rsidR="001A63C8" w:rsidRDefault="003B5AD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4570242" w:history="1">
            <w:r w:rsidR="001A63C8" w:rsidRPr="003C38C2">
              <w:rPr>
                <w:rStyle w:val="aff2"/>
                <w:noProof/>
              </w:rPr>
              <w:t>3</w:t>
            </w:r>
            <w:r w:rsidR="001A63C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1A63C8" w:rsidRPr="003C38C2">
              <w:rPr>
                <w:rStyle w:val="aff2"/>
                <w:noProof/>
              </w:rPr>
              <w:t>维护流程</w:t>
            </w:r>
            <w:r w:rsidR="001A63C8">
              <w:rPr>
                <w:noProof/>
                <w:webHidden/>
              </w:rPr>
              <w:tab/>
            </w:r>
            <w:r w:rsidR="001A63C8">
              <w:rPr>
                <w:noProof/>
                <w:webHidden/>
              </w:rPr>
              <w:fldChar w:fldCharType="begin"/>
            </w:r>
            <w:r w:rsidR="001A63C8">
              <w:rPr>
                <w:noProof/>
                <w:webHidden/>
              </w:rPr>
              <w:instrText xml:space="preserve"> PAGEREF _Toc534570242 \h </w:instrText>
            </w:r>
            <w:r w:rsidR="001A63C8">
              <w:rPr>
                <w:noProof/>
                <w:webHidden/>
              </w:rPr>
            </w:r>
            <w:r w:rsidR="001A63C8">
              <w:rPr>
                <w:noProof/>
                <w:webHidden/>
              </w:rPr>
              <w:fldChar w:fldCharType="separate"/>
            </w:r>
            <w:r w:rsidR="001A63C8">
              <w:rPr>
                <w:noProof/>
                <w:webHidden/>
              </w:rPr>
              <w:t>5</w:t>
            </w:r>
            <w:r w:rsidR="001A63C8">
              <w:rPr>
                <w:noProof/>
                <w:webHidden/>
              </w:rPr>
              <w:fldChar w:fldCharType="end"/>
            </w:r>
          </w:hyperlink>
        </w:p>
        <w:p w14:paraId="7FA1626B" w14:textId="77777777" w:rsidR="001A63C8" w:rsidRDefault="003B5AD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4570243" w:history="1">
            <w:r w:rsidR="001A63C8" w:rsidRPr="003C38C2">
              <w:rPr>
                <w:rStyle w:val="aff2"/>
                <w:rFonts w:ascii="SimSun" w:eastAsia="SimSun" w:hAnsi="SimSun"/>
                <w:noProof/>
              </w:rPr>
              <w:t>3.1系统平台维护</w:t>
            </w:r>
            <w:r w:rsidR="001A63C8">
              <w:rPr>
                <w:noProof/>
                <w:webHidden/>
              </w:rPr>
              <w:tab/>
            </w:r>
            <w:r w:rsidR="001A63C8">
              <w:rPr>
                <w:noProof/>
                <w:webHidden/>
              </w:rPr>
              <w:fldChar w:fldCharType="begin"/>
            </w:r>
            <w:r w:rsidR="001A63C8">
              <w:rPr>
                <w:noProof/>
                <w:webHidden/>
              </w:rPr>
              <w:instrText xml:space="preserve"> PAGEREF _Toc534570243 \h </w:instrText>
            </w:r>
            <w:r w:rsidR="001A63C8">
              <w:rPr>
                <w:noProof/>
                <w:webHidden/>
              </w:rPr>
            </w:r>
            <w:r w:rsidR="001A63C8">
              <w:rPr>
                <w:noProof/>
                <w:webHidden/>
              </w:rPr>
              <w:fldChar w:fldCharType="separate"/>
            </w:r>
            <w:r w:rsidR="001A63C8">
              <w:rPr>
                <w:noProof/>
                <w:webHidden/>
              </w:rPr>
              <w:t>5</w:t>
            </w:r>
            <w:r w:rsidR="001A63C8">
              <w:rPr>
                <w:noProof/>
                <w:webHidden/>
              </w:rPr>
              <w:fldChar w:fldCharType="end"/>
            </w:r>
          </w:hyperlink>
        </w:p>
        <w:p w14:paraId="6D499C7A" w14:textId="77777777" w:rsidR="001A63C8" w:rsidRDefault="003B5AD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4570244" w:history="1">
            <w:r w:rsidR="001A63C8" w:rsidRPr="003C38C2">
              <w:rPr>
                <w:rStyle w:val="aff2"/>
                <w:rFonts w:ascii="SimSun" w:eastAsia="SimSun" w:hAnsi="SimSun"/>
                <w:noProof/>
              </w:rPr>
              <w:t>3.2</w:t>
            </w:r>
            <w:r w:rsidR="001A63C8" w:rsidRPr="003C38C2">
              <w:rPr>
                <w:rStyle w:val="aff2"/>
                <w:noProof/>
              </w:rPr>
              <w:t>应用系统管理和维护</w:t>
            </w:r>
            <w:r w:rsidR="001A63C8">
              <w:rPr>
                <w:noProof/>
                <w:webHidden/>
              </w:rPr>
              <w:tab/>
            </w:r>
            <w:r w:rsidR="001A63C8">
              <w:rPr>
                <w:noProof/>
                <w:webHidden/>
              </w:rPr>
              <w:fldChar w:fldCharType="begin"/>
            </w:r>
            <w:r w:rsidR="001A63C8">
              <w:rPr>
                <w:noProof/>
                <w:webHidden/>
              </w:rPr>
              <w:instrText xml:space="preserve"> PAGEREF _Toc534570244 \h </w:instrText>
            </w:r>
            <w:r w:rsidR="001A63C8">
              <w:rPr>
                <w:noProof/>
                <w:webHidden/>
              </w:rPr>
            </w:r>
            <w:r w:rsidR="001A63C8">
              <w:rPr>
                <w:noProof/>
                <w:webHidden/>
              </w:rPr>
              <w:fldChar w:fldCharType="separate"/>
            </w:r>
            <w:r w:rsidR="001A63C8">
              <w:rPr>
                <w:noProof/>
                <w:webHidden/>
              </w:rPr>
              <w:t>5</w:t>
            </w:r>
            <w:r w:rsidR="001A63C8">
              <w:rPr>
                <w:noProof/>
                <w:webHidden/>
              </w:rPr>
              <w:fldChar w:fldCharType="end"/>
            </w:r>
          </w:hyperlink>
        </w:p>
        <w:p w14:paraId="3C04ED08" w14:textId="77777777" w:rsidR="001A63C8" w:rsidRDefault="003B5AD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4570245" w:history="1">
            <w:r w:rsidR="001A63C8" w:rsidRPr="003C38C2">
              <w:rPr>
                <w:rStyle w:val="aff2"/>
                <w:rFonts w:ascii="SimSun" w:eastAsia="SimSun" w:hAnsi="SimSun"/>
                <w:noProof/>
              </w:rPr>
              <w:t>3.3</w:t>
            </w:r>
            <w:r w:rsidR="001A63C8" w:rsidRPr="003C38C2">
              <w:rPr>
                <w:rStyle w:val="aff2"/>
                <w:noProof/>
              </w:rPr>
              <w:t>数据储存设施管理和维护</w:t>
            </w:r>
            <w:r w:rsidR="001A63C8">
              <w:rPr>
                <w:noProof/>
                <w:webHidden/>
              </w:rPr>
              <w:tab/>
            </w:r>
            <w:r w:rsidR="001A63C8">
              <w:rPr>
                <w:noProof/>
                <w:webHidden/>
              </w:rPr>
              <w:fldChar w:fldCharType="begin"/>
            </w:r>
            <w:r w:rsidR="001A63C8">
              <w:rPr>
                <w:noProof/>
                <w:webHidden/>
              </w:rPr>
              <w:instrText xml:space="preserve"> PAGEREF _Toc534570245 \h </w:instrText>
            </w:r>
            <w:r w:rsidR="001A63C8">
              <w:rPr>
                <w:noProof/>
                <w:webHidden/>
              </w:rPr>
            </w:r>
            <w:r w:rsidR="001A63C8">
              <w:rPr>
                <w:noProof/>
                <w:webHidden/>
              </w:rPr>
              <w:fldChar w:fldCharType="separate"/>
            </w:r>
            <w:r w:rsidR="001A63C8">
              <w:rPr>
                <w:noProof/>
                <w:webHidden/>
              </w:rPr>
              <w:t>5</w:t>
            </w:r>
            <w:r w:rsidR="001A63C8">
              <w:rPr>
                <w:noProof/>
                <w:webHidden/>
              </w:rPr>
              <w:fldChar w:fldCharType="end"/>
            </w:r>
          </w:hyperlink>
        </w:p>
        <w:p w14:paraId="2406175C" w14:textId="77777777" w:rsidR="001A63C8" w:rsidRDefault="003B5AD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4570246" w:history="1">
            <w:r w:rsidR="001A63C8" w:rsidRPr="003C38C2">
              <w:rPr>
                <w:rStyle w:val="aff2"/>
                <w:rFonts w:ascii="SimSun" w:eastAsia="SimSun" w:hAnsi="SimSun"/>
                <w:noProof/>
              </w:rPr>
              <w:t>3.4</w:t>
            </w:r>
            <w:r w:rsidR="001A63C8" w:rsidRPr="003C38C2">
              <w:rPr>
                <w:rStyle w:val="aff2"/>
                <w:noProof/>
              </w:rPr>
              <w:t>数据管理和维护</w:t>
            </w:r>
            <w:r w:rsidR="001A63C8">
              <w:rPr>
                <w:noProof/>
                <w:webHidden/>
              </w:rPr>
              <w:tab/>
            </w:r>
            <w:r w:rsidR="001A63C8">
              <w:rPr>
                <w:noProof/>
                <w:webHidden/>
              </w:rPr>
              <w:fldChar w:fldCharType="begin"/>
            </w:r>
            <w:r w:rsidR="001A63C8">
              <w:rPr>
                <w:noProof/>
                <w:webHidden/>
              </w:rPr>
              <w:instrText xml:space="preserve"> PAGEREF _Toc534570246 \h </w:instrText>
            </w:r>
            <w:r w:rsidR="001A63C8">
              <w:rPr>
                <w:noProof/>
                <w:webHidden/>
              </w:rPr>
            </w:r>
            <w:r w:rsidR="001A63C8">
              <w:rPr>
                <w:noProof/>
                <w:webHidden/>
              </w:rPr>
              <w:fldChar w:fldCharType="separate"/>
            </w:r>
            <w:r w:rsidR="001A63C8">
              <w:rPr>
                <w:noProof/>
                <w:webHidden/>
              </w:rPr>
              <w:t>5</w:t>
            </w:r>
            <w:r w:rsidR="001A63C8">
              <w:rPr>
                <w:noProof/>
                <w:webHidden/>
              </w:rPr>
              <w:fldChar w:fldCharType="end"/>
            </w:r>
          </w:hyperlink>
        </w:p>
        <w:p w14:paraId="31A8C0FF" w14:textId="2C540D04" w:rsidR="002C4FD9" w:rsidRDefault="002C4FD9" w:rsidP="002C4FD9">
          <w:pPr>
            <w:jc w:val="center"/>
          </w:pPr>
          <w:r>
            <w:fldChar w:fldCharType="end"/>
          </w:r>
        </w:p>
        <w:p w14:paraId="57DDFAF9" w14:textId="0B45FC6B" w:rsidR="0044438E" w:rsidRDefault="003B5ADA"/>
      </w:sdtContent>
    </w:sdt>
    <w:p w14:paraId="79F2140C" w14:textId="77777777" w:rsidR="0044438E" w:rsidRDefault="0044438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FA5EE83" w14:textId="77777777" w:rsidR="005A3CAE" w:rsidRDefault="00E76FE5" w:rsidP="005A3CAE">
      <w:pPr>
        <w:pStyle w:val="a"/>
        <w:keepNext/>
        <w:keepLines/>
        <w:spacing w:before="240"/>
      </w:pPr>
      <w:bookmarkStart w:id="12" w:name="_Toc534570231"/>
      <w:r>
        <w:rPr>
          <w:rFonts w:hint="eastAsia"/>
        </w:rPr>
        <w:lastRenderedPageBreak/>
        <w:t>概述</w:t>
      </w:r>
      <w:bookmarkStart w:id="13" w:name="_Toc144024721"/>
      <w:bookmarkStart w:id="14" w:name="_Toc471065230"/>
      <w:bookmarkStart w:id="15" w:name="_Toc471065251"/>
      <w:bookmarkStart w:id="16" w:name="_Toc471065353"/>
      <w:bookmarkEnd w:id="12"/>
    </w:p>
    <w:p w14:paraId="50E47011" w14:textId="30B31288" w:rsidR="003723A8" w:rsidRPr="005A3CAE" w:rsidRDefault="005A3CAE" w:rsidP="005A3CAE">
      <w:pPr>
        <w:pStyle w:val="a"/>
        <w:keepNext/>
        <w:keepLines/>
        <w:numPr>
          <w:ilvl w:val="0"/>
          <w:numId w:val="0"/>
        </w:numPr>
        <w:spacing w:before="240"/>
        <w:rPr>
          <w:rFonts w:ascii="SimSun" w:eastAsia="SimSun" w:hAnsi="SimSun"/>
        </w:rPr>
      </w:pPr>
      <w:bookmarkStart w:id="17" w:name="_Toc534570232"/>
      <w:r w:rsidRPr="005A3CAE">
        <w:rPr>
          <w:rFonts w:ascii="SimSun" w:eastAsia="SimSun" w:hAnsi="SimSun" w:hint="eastAsia"/>
        </w:rPr>
        <w:t>1.1</w:t>
      </w:r>
      <w:r w:rsidR="003723A8" w:rsidRPr="005A3CAE">
        <w:rPr>
          <w:rFonts w:ascii="SimSun" w:eastAsia="SimSun" w:hAnsi="SimSun" w:hint="eastAsia"/>
          <w:sz w:val="30"/>
          <w:szCs w:val="30"/>
        </w:rPr>
        <w:t>目的</w:t>
      </w:r>
      <w:bookmarkEnd w:id="13"/>
      <w:bookmarkEnd w:id="14"/>
      <w:bookmarkEnd w:id="15"/>
      <w:bookmarkEnd w:id="16"/>
      <w:bookmarkEnd w:id="17"/>
    </w:p>
    <w:p w14:paraId="66AC0C92" w14:textId="435B70E3" w:rsidR="003723A8" w:rsidRPr="008C396F" w:rsidRDefault="003723A8" w:rsidP="003723A8">
      <w:pPr>
        <w:pStyle w:val="a7"/>
      </w:pPr>
      <w:r>
        <w:rPr>
          <w:rFonts w:hint="eastAsia"/>
        </w:rPr>
        <w:t>用于描述如何对“</w:t>
      </w:r>
      <w:r w:rsidR="006603A6">
        <w:rPr>
          <w:rFonts w:hint="eastAsia"/>
        </w:rPr>
        <w:t>渔乐生活</w:t>
      </w:r>
      <w:r>
        <w:rPr>
          <w:rFonts w:hint="eastAsia"/>
        </w:rPr>
        <w:t>”系统进行维护操作。</w:t>
      </w:r>
    </w:p>
    <w:p w14:paraId="716B396B" w14:textId="66891240" w:rsidR="003723A8" w:rsidRPr="005A3CAE" w:rsidRDefault="00977977" w:rsidP="003723A8">
      <w:pPr>
        <w:pStyle w:val="2"/>
        <w:rPr>
          <w:rFonts w:ascii="SimSun" w:eastAsia="SimSun" w:hAnsi="SimSun"/>
          <w:sz w:val="30"/>
          <w:szCs w:val="30"/>
        </w:rPr>
      </w:pPr>
      <w:bookmarkStart w:id="18" w:name="_Toc144024722"/>
      <w:bookmarkStart w:id="19" w:name="_Toc471065231"/>
      <w:bookmarkStart w:id="20" w:name="_Toc471065252"/>
      <w:bookmarkStart w:id="21" w:name="_Toc471065354"/>
      <w:bookmarkStart w:id="22" w:name="_Toc534570233"/>
      <w:r w:rsidRPr="005A3CAE">
        <w:rPr>
          <w:rFonts w:ascii="SimSun" w:eastAsia="SimSun" w:hAnsi="SimSun" w:hint="eastAsia"/>
          <w:sz w:val="30"/>
          <w:szCs w:val="30"/>
        </w:rPr>
        <w:t>1.2</w:t>
      </w:r>
      <w:r w:rsidR="003723A8" w:rsidRPr="005A3CAE">
        <w:rPr>
          <w:rFonts w:ascii="SimSun" w:eastAsia="SimSun" w:hAnsi="SimSun" w:hint="eastAsia"/>
          <w:sz w:val="30"/>
          <w:szCs w:val="30"/>
        </w:rPr>
        <w:t>背景</w:t>
      </w:r>
      <w:bookmarkEnd w:id="18"/>
      <w:bookmarkEnd w:id="19"/>
      <w:bookmarkEnd w:id="20"/>
      <w:bookmarkEnd w:id="21"/>
      <w:bookmarkEnd w:id="22"/>
    </w:p>
    <w:p w14:paraId="3986ABCB" w14:textId="7AE8F65A" w:rsidR="003723A8" w:rsidRPr="008C396F" w:rsidRDefault="00C134B8" w:rsidP="003723A8">
      <w:pPr>
        <w:ind w:firstLineChars="200" w:firstLine="420"/>
      </w:pPr>
      <w:r w:rsidRPr="00783DA6">
        <w:rPr>
          <w:rFonts w:hint="eastAsia"/>
        </w:rPr>
        <w:t>现在有越来越多的</w:t>
      </w:r>
      <w:r w:rsidR="00B50DD5">
        <w:rPr>
          <w:rFonts w:hint="eastAsia"/>
        </w:rPr>
        <w:t>钓鱼爱好者</w:t>
      </w:r>
      <w:bookmarkStart w:id="23" w:name="_GoBack"/>
      <w:bookmarkEnd w:id="23"/>
      <w:r w:rsidRPr="00783DA6">
        <w:rPr>
          <w:rFonts w:hint="eastAsia"/>
        </w:rPr>
        <w:t>在闲暇的时刻进行钓鱼这一项休闲娱乐活动，但是他们没有一个能够分享、交流、定位、了解渔友的状态及钓鱼的地点的软件来给他们提供信息。所以我们的老师提出了这一项目，一款能够让钓鱼的朋友们在自己的圈子里拥有一种能够便利交流、分享的</w:t>
      </w:r>
      <w:r w:rsidRPr="00783DA6">
        <w:t>app</w:t>
      </w:r>
    </w:p>
    <w:p w14:paraId="7E795033" w14:textId="60DAB6EF" w:rsidR="003723A8" w:rsidRPr="005A3CAE" w:rsidRDefault="005A3CAE" w:rsidP="003723A8">
      <w:pPr>
        <w:pStyle w:val="2"/>
        <w:rPr>
          <w:rFonts w:ascii="SimSun" w:eastAsia="SimSun" w:hAnsi="SimSun"/>
        </w:rPr>
      </w:pPr>
      <w:bookmarkStart w:id="24" w:name="_Toc471065232"/>
      <w:bookmarkStart w:id="25" w:name="_Toc471065253"/>
      <w:bookmarkStart w:id="26" w:name="_Toc471065355"/>
      <w:bookmarkStart w:id="27" w:name="_Toc534570234"/>
      <w:r w:rsidRPr="005A3CAE">
        <w:rPr>
          <w:rFonts w:ascii="SimSun" w:eastAsia="SimSun" w:hAnsi="SimSun" w:hint="eastAsia"/>
        </w:rPr>
        <w:t>1.3</w:t>
      </w:r>
      <w:r w:rsidR="003723A8" w:rsidRPr="005A3CAE">
        <w:rPr>
          <w:rFonts w:ascii="SimSun" w:eastAsia="SimSun" w:hAnsi="SimSun" w:hint="eastAsia"/>
        </w:rPr>
        <w:t>术语定义</w:t>
      </w:r>
      <w:bookmarkEnd w:id="24"/>
      <w:bookmarkEnd w:id="25"/>
      <w:bookmarkEnd w:id="26"/>
      <w:bookmarkEnd w:id="27"/>
    </w:p>
    <w:p w14:paraId="0F06C358" w14:textId="77777777" w:rsidR="003723A8" w:rsidRPr="008C396F" w:rsidRDefault="003723A8" w:rsidP="003723A8">
      <w:pPr>
        <w:pStyle w:val="a7"/>
      </w:pPr>
      <w:r>
        <w:rPr>
          <w:rFonts w:hint="eastAsia"/>
        </w:rPr>
        <w:t>无。</w:t>
      </w:r>
    </w:p>
    <w:p w14:paraId="1180C28A" w14:textId="41A8CC43" w:rsidR="003723A8" w:rsidRPr="005A3CAE" w:rsidRDefault="005A3CAE" w:rsidP="003723A8">
      <w:pPr>
        <w:pStyle w:val="2"/>
        <w:rPr>
          <w:rFonts w:ascii="SimSun" w:eastAsia="SimSun" w:hAnsi="SimSun"/>
        </w:rPr>
      </w:pPr>
      <w:bookmarkStart w:id="28" w:name="_Toc144024724"/>
      <w:bookmarkStart w:id="29" w:name="_Toc471065233"/>
      <w:bookmarkStart w:id="30" w:name="_Toc471065254"/>
      <w:bookmarkStart w:id="31" w:name="_Toc471065356"/>
      <w:bookmarkStart w:id="32" w:name="_Toc534570235"/>
      <w:r w:rsidRPr="005A3CAE">
        <w:rPr>
          <w:rFonts w:ascii="SimSun" w:eastAsia="SimSun" w:hAnsi="SimSun" w:hint="eastAsia"/>
        </w:rPr>
        <w:t>1.4</w:t>
      </w:r>
      <w:r w:rsidR="003723A8" w:rsidRPr="005A3CAE">
        <w:rPr>
          <w:rFonts w:ascii="SimSun" w:eastAsia="SimSun" w:hAnsi="SimSun" w:hint="eastAsia"/>
        </w:rPr>
        <w:t>参考资料</w:t>
      </w:r>
      <w:bookmarkEnd w:id="28"/>
      <w:bookmarkEnd w:id="29"/>
      <w:bookmarkEnd w:id="30"/>
      <w:bookmarkEnd w:id="31"/>
      <w:bookmarkEnd w:id="32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1843"/>
        <w:gridCol w:w="1276"/>
        <w:gridCol w:w="2693"/>
      </w:tblGrid>
      <w:tr w:rsidR="003723A8" w:rsidRPr="00BA2FA6" w14:paraId="51148270" w14:textId="77777777" w:rsidTr="00F17175">
        <w:trPr>
          <w:trHeight w:val="397"/>
          <w:tblHeader/>
        </w:trPr>
        <w:tc>
          <w:tcPr>
            <w:tcW w:w="2551" w:type="dxa"/>
            <w:shd w:val="clear" w:color="auto" w:fill="D9D9D9"/>
            <w:vAlign w:val="center"/>
          </w:tcPr>
          <w:p w14:paraId="13B3EB1F" w14:textId="77777777" w:rsidR="003723A8" w:rsidRPr="00BA2FA6" w:rsidRDefault="003723A8" w:rsidP="00F17175">
            <w:pPr>
              <w:jc w:val="center"/>
              <w:rPr>
                <w:b/>
                <w:szCs w:val="21"/>
              </w:rPr>
            </w:pPr>
            <w:r w:rsidRPr="00BA2FA6">
              <w:rPr>
                <w:rFonts w:hint="eastAsia"/>
                <w:b/>
                <w:szCs w:val="21"/>
              </w:rPr>
              <w:t>资料或文献名称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784FC692" w14:textId="77777777" w:rsidR="003723A8" w:rsidRPr="00BA2FA6" w:rsidRDefault="003723A8" w:rsidP="00F17175">
            <w:pPr>
              <w:jc w:val="center"/>
              <w:rPr>
                <w:b/>
                <w:szCs w:val="21"/>
              </w:rPr>
            </w:pPr>
            <w:r w:rsidRPr="00BA2FA6">
              <w:rPr>
                <w:rFonts w:hint="eastAsia"/>
                <w:b/>
                <w:szCs w:val="21"/>
              </w:rPr>
              <w:t>版本/日期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781C5BA" w14:textId="77777777" w:rsidR="003723A8" w:rsidRPr="00BA2FA6" w:rsidRDefault="003723A8" w:rsidP="00F17175">
            <w:pPr>
              <w:jc w:val="center"/>
              <w:rPr>
                <w:b/>
                <w:szCs w:val="21"/>
              </w:rPr>
            </w:pPr>
            <w:r w:rsidRPr="00BA2FA6"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388B3F9F" w14:textId="77777777" w:rsidR="003723A8" w:rsidRPr="00BA2FA6" w:rsidRDefault="003723A8" w:rsidP="00F17175">
            <w:pPr>
              <w:jc w:val="center"/>
              <w:rPr>
                <w:b/>
                <w:szCs w:val="21"/>
              </w:rPr>
            </w:pPr>
            <w:r w:rsidRPr="00BA2FA6">
              <w:rPr>
                <w:rFonts w:hint="eastAsia"/>
                <w:b/>
                <w:szCs w:val="21"/>
              </w:rPr>
              <w:t>说明</w:t>
            </w:r>
          </w:p>
        </w:tc>
      </w:tr>
      <w:tr w:rsidR="003723A8" w:rsidRPr="00BA2FA6" w14:paraId="76C38668" w14:textId="77777777" w:rsidTr="00F17175">
        <w:trPr>
          <w:trHeight w:val="397"/>
        </w:trPr>
        <w:tc>
          <w:tcPr>
            <w:tcW w:w="2551" w:type="dxa"/>
            <w:vAlign w:val="center"/>
          </w:tcPr>
          <w:p w14:paraId="1ADCEE10" w14:textId="77777777" w:rsidR="003723A8" w:rsidRPr="00A62DED" w:rsidRDefault="003723A8" w:rsidP="00F17175">
            <w:pPr>
              <w:jc w:val="center"/>
              <w:rPr>
                <w:szCs w:val="21"/>
              </w:rPr>
            </w:pPr>
            <w:r w:rsidRPr="00A62DED"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维护计划模板</w:t>
            </w:r>
            <w:r w:rsidRPr="00A62DED">
              <w:rPr>
                <w:rFonts w:hint="eastAsia"/>
                <w:szCs w:val="21"/>
              </w:rPr>
              <w:t>》</w:t>
            </w:r>
          </w:p>
        </w:tc>
        <w:tc>
          <w:tcPr>
            <w:tcW w:w="1843" w:type="dxa"/>
            <w:vAlign w:val="center"/>
          </w:tcPr>
          <w:p w14:paraId="28A59A74" w14:textId="77777777" w:rsidR="003723A8" w:rsidRPr="00BA2FA6" w:rsidRDefault="003723A8" w:rsidP="00F17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88版</w:t>
            </w:r>
          </w:p>
        </w:tc>
        <w:tc>
          <w:tcPr>
            <w:tcW w:w="1276" w:type="dxa"/>
            <w:vAlign w:val="center"/>
          </w:tcPr>
          <w:p w14:paraId="74232848" w14:textId="77777777" w:rsidR="003723A8" w:rsidRPr="00BA2FA6" w:rsidRDefault="003723A8" w:rsidP="00F17175">
            <w:pPr>
              <w:jc w:val="center"/>
              <w:rPr>
                <w:szCs w:val="21"/>
              </w:rPr>
            </w:pPr>
          </w:p>
        </w:tc>
        <w:tc>
          <w:tcPr>
            <w:tcW w:w="2693" w:type="dxa"/>
            <w:vAlign w:val="center"/>
          </w:tcPr>
          <w:p w14:paraId="03CD51B0" w14:textId="77777777" w:rsidR="003723A8" w:rsidRPr="00BA2FA6" w:rsidRDefault="003723A8" w:rsidP="00F17175">
            <w:pPr>
              <w:rPr>
                <w:szCs w:val="21"/>
              </w:rPr>
            </w:pPr>
          </w:p>
        </w:tc>
      </w:tr>
      <w:tr w:rsidR="003723A8" w:rsidRPr="00BA2FA6" w14:paraId="3B41380F" w14:textId="77777777" w:rsidTr="00F17175">
        <w:trPr>
          <w:trHeight w:val="397"/>
        </w:trPr>
        <w:tc>
          <w:tcPr>
            <w:tcW w:w="2551" w:type="dxa"/>
            <w:vAlign w:val="center"/>
          </w:tcPr>
          <w:p w14:paraId="460829D5" w14:textId="77777777" w:rsidR="003723A8" w:rsidRPr="007B5EF7" w:rsidRDefault="003723A8" w:rsidP="00F17175">
            <w:pPr>
              <w:pStyle w:val="affc"/>
              <w:ind w:firstLineChars="0"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《软件需求规格说明书》</w:t>
            </w:r>
          </w:p>
        </w:tc>
        <w:tc>
          <w:tcPr>
            <w:tcW w:w="1843" w:type="dxa"/>
            <w:vAlign w:val="center"/>
          </w:tcPr>
          <w:p w14:paraId="4239B981" w14:textId="77777777" w:rsidR="003723A8" w:rsidRPr="001E269A" w:rsidRDefault="003723A8" w:rsidP="00F17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V1.1</w:t>
            </w:r>
          </w:p>
        </w:tc>
        <w:tc>
          <w:tcPr>
            <w:tcW w:w="1276" w:type="dxa"/>
            <w:vAlign w:val="center"/>
          </w:tcPr>
          <w:p w14:paraId="3B8E5DA2" w14:textId="77777777" w:rsidR="003723A8" w:rsidRPr="00BA2FA6" w:rsidRDefault="003723A8" w:rsidP="00F17175">
            <w:pPr>
              <w:jc w:val="center"/>
              <w:rPr>
                <w:szCs w:val="21"/>
              </w:rPr>
            </w:pPr>
          </w:p>
        </w:tc>
        <w:tc>
          <w:tcPr>
            <w:tcW w:w="2693" w:type="dxa"/>
            <w:vAlign w:val="center"/>
          </w:tcPr>
          <w:p w14:paraId="5FAAEC89" w14:textId="101DBA42" w:rsidR="003723A8" w:rsidRPr="00BA2FA6" w:rsidRDefault="003E4FEF" w:rsidP="00F171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G07</w:t>
            </w:r>
            <w:r w:rsidR="003723A8">
              <w:rPr>
                <w:rFonts w:hint="eastAsia"/>
                <w:szCs w:val="21"/>
              </w:rPr>
              <w:t>小组编写</w:t>
            </w:r>
          </w:p>
        </w:tc>
      </w:tr>
      <w:tr w:rsidR="003723A8" w:rsidRPr="00BA2FA6" w14:paraId="1B6D3067" w14:textId="77777777" w:rsidTr="00F17175">
        <w:trPr>
          <w:trHeight w:val="397"/>
        </w:trPr>
        <w:tc>
          <w:tcPr>
            <w:tcW w:w="2551" w:type="dxa"/>
            <w:vAlign w:val="center"/>
          </w:tcPr>
          <w:p w14:paraId="50106DB1" w14:textId="77777777" w:rsidR="003723A8" w:rsidRPr="00A62DED" w:rsidRDefault="003723A8" w:rsidP="00F17175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14CFBC4" w14:textId="77777777" w:rsidR="003723A8" w:rsidRPr="00BA2FA6" w:rsidRDefault="003723A8" w:rsidP="00F17175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163473A" w14:textId="77777777" w:rsidR="003723A8" w:rsidRPr="00BA2FA6" w:rsidRDefault="003723A8" w:rsidP="00F17175">
            <w:pPr>
              <w:jc w:val="center"/>
              <w:rPr>
                <w:szCs w:val="21"/>
              </w:rPr>
            </w:pPr>
          </w:p>
        </w:tc>
        <w:tc>
          <w:tcPr>
            <w:tcW w:w="2693" w:type="dxa"/>
            <w:vAlign w:val="center"/>
          </w:tcPr>
          <w:p w14:paraId="78B0384F" w14:textId="77777777" w:rsidR="003723A8" w:rsidRPr="00BA2FA6" w:rsidRDefault="003723A8" w:rsidP="00F17175">
            <w:pPr>
              <w:rPr>
                <w:szCs w:val="21"/>
              </w:rPr>
            </w:pPr>
          </w:p>
        </w:tc>
      </w:tr>
      <w:tr w:rsidR="003723A8" w:rsidRPr="00BA2FA6" w14:paraId="2682165C" w14:textId="77777777" w:rsidTr="00F17175">
        <w:trPr>
          <w:trHeight w:val="397"/>
        </w:trPr>
        <w:tc>
          <w:tcPr>
            <w:tcW w:w="2551" w:type="dxa"/>
            <w:vAlign w:val="center"/>
          </w:tcPr>
          <w:p w14:paraId="46E6A314" w14:textId="77777777" w:rsidR="003723A8" w:rsidRPr="00A62DED" w:rsidRDefault="003723A8" w:rsidP="00F17175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90B10EE" w14:textId="77777777" w:rsidR="003723A8" w:rsidRPr="00BA2FA6" w:rsidRDefault="003723A8" w:rsidP="00F17175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58954C0F" w14:textId="77777777" w:rsidR="003723A8" w:rsidRPr="00BA2FA6" w:rsidRDefault="003723A8" w:rsidP="00F17175">
            <w:pPr>
              <w:jc w:val="center"/>
              <w:rPr>
                <w:szCs w:val="21"/>
              </w:rPr>
            </w:pPr>
          </w:p>
        </w:tc>
        <w:tc>
          <w:tcPr>
            <w:tcW w:w="2693" w:type="dxa"/>
            <w:vAlign w:val="center"/>
          </w:tcPr>
          <w:p w14:paraId="7293ADDE" w14:textId="77777777" w:rsidR="003723A8" w:rsidRPr="00BA2FA6" w:rsidRDefault="003723A8" w:rsidP="00F17175">
            <w:pPr>
              <w:rPr>
                <w:szCs w:val="21"/>
              </w:rPr>
            </w:pPr>
          </w:p>
        </w:tc>
      </w:tr>
      <w:tr w:rsidR="003723A8" w:rsidRPr="00BA2FA6" w14:paraId="7498648C" w14:textId="77777777" w:rsidTr="00F17175">
        <w:trPr>
          <w:trHeight w:val="397"/>
        </w:trPr>
        <w:tc>
          <w:tcPr>
            <w:tcW w:w="2551" w:type="dxa"/>
            <w:vAlign w:val="center"/>
          </w:tcPr>
          <w:p w14:paraId="67A092DF" w14:textId="77777777" w:rsidR="003723A8" w:rsidRPr="00A62DED" w:rsidRDefault="003723A8" w:rsidP="00F17175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62F71D8" w14:textId="77777777" w:rsidR="003723A8" w:rsidRDefault="003723A8" w:rsidP="00F17175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52F3679" w14:textId="77777777" w:rsidR="003723A8" w:rsidRDefault="003723A8" w:rsidP="00F17175">
            <w:pPr>
              <w:jc w:val="center"/>
              <w:rPr>
                <w:szCs w:val="21"/>
              </w:rPr>
            </w:pPr>
          </w:p>
        </w:tc>
        <w:tc>
          <w:tcPr>
            <w:tcW w:w="2693" w:type="dxa"/>
            <w:vAlign w:val="center"/>
          </w:tcPr>
          <w:p w14:paraId="6F4992FA" w14:textId="77777777" w:rsidR="003723A8" w:rsidRPr="00BA2FA6" w:rsidRDefault="003723A8" w:rsidP="00F17175">
            <w:pPr>
              <w:rPr>
                <w:szCs w:val="21"/>
              </w:rPr>
            </w:pPr>
          </w:p>
        </w:tc>
      </w:tr>
    </w:tbl>
    <w:p w14:paraId="2F2A7E1E" w14:textId="77777777" w:rsidR="00E76FE5" w:rsidRDefault="00E76FE5" w:rsidP="003723A8">
      <w:pPr>
        <w:ind w:left="425"/>
      </w:pPr>
    </w:p>
    <w:p w14:paraId="78ED4A57" w14:textId="6A96E95F" w:rsidR="00E76FE5" w:rsidRDefault="00E76FE5" w:rsidP="00E76FE5">
      <w:pPr>
        <w:pStyle w:val="a"/>
        <w:keepNext/>
        <w:keepLines/>
        <w:spacing w:before="240"/>
      </w:pPr>
      <w:bookmarkStart w:id="33" w:name="_Toc534570236"/>
      <w:r>
        <w:rPr>
          <w:rFonts w:hint="eastAsia"/>
        </w:rPr>
        <w:t>维护方案</w:t>
      </w:r>
      <w:bookmarkEnd w:id="33"/>
    </w:p>
    <w:p w14:paraId="2AC9252D" w14:textId="03B0ED3A" w:rsidR="003723A8" w:rsidRPr="005A3CAE" w:rsidRDefault="005A3CAE" w:rsidP="003723A8">
      <w:pPr>
        <w:pStyle w:val="2"/>
        <w:rPr>
          <w:rFonts w:ascii="SimSun" w:eastAsia="SimSun" w:hAnsi="SimSun"/>
        </w:rPr>
      </w:pPr>
      <w:bookmarkStart w:id="34" w:name="_Toc144024726"/>
      <w:bookmarkStart w:id="35" w:name="_Toc471065235"/>
      <w:bookmarkStart w:id="36" w:name="_Toc471065256"/>
      <w:bookmarkStart w:id="37" w:name="_Toc471065358"/>
      <w:bookmarkStart w:id="38" w:name="_Toc534570237"/>
      <w:r w:rsidRPr="005A3CAE">
        <w:rPr>
          <w:rFonts w:ascii="SimSun" w:eastAsia="SimSun" w:hAnsi="SimSun" w:hint="eastAsia"/>
        </w:rPr>
        <w:t>2.1</w:t>
      </w:r>
      <w:r w:rsidR="003723A8" w:rsidRPr="005A3CAE">
        <w:rPr>
          <w:rFonts w:ascii="SimSun" w:eastAsia="SimSun" w:hAnsi="SimSun" w:hint="eastAsia"/>
        </w:rPr>
        <w:t>维护范围</w:t>
      </w:r>
      <w:bookmarkEnd w:id="34"/>
      <w:bookmarkEnd w:id="35"/>
      <w:bookmarkEnd w:id="36"/>
      <w:bookmarkEnd w:id="37"/>
      <w:bookmarkEnd w:id="38"/>
    </w:p>
    <w:p w14:paraId="01A3FC9A" w14:textId="20AF425F" w:rsidR="003723A8" w:rsidRPr="008C396F" w:rsidRDefault="003723A8" w:rsidP="003723A8">
      <w:pPr>
        <w:pStyle w:val="a7"/>
      </w:pPr>
      <w:r>
        <w:rPr>
          <w:rFonts w:hint="eastAsia"/>
        </w:rPr>
        <w:t>主要对“</w:t>
      </w:r>
      <w:r w:rsidR="003E4FEF">
        <w:rPr>
          <w:rFonts w:hint="eastAsia"/>
        </w:rPr>
        <w:t>渔乐生活</w:t>
      </w:r>
      <w:r>
        <w:rPr>
          <w:rFonts w:hint="eastAsia"/>
        </w:rPr>
        <w:t>”系统进行维护。</w:t>
      </w:r>
    </w:p>
    <w:p w14:paraId="0B1E5DD7" w14:textId="3589771A" w:rsidR="003723A8" w:rsidRPr="005A3CAE" w:rsidRDefault="005A3CAE" w:rsidP="003723A8">
      <w:pPr>
        <w:pStyle w:val="2"/>
        <w:rPr>
          <w:rFonts w:ascii="SimSun" w:eastAsia="SimSun" w:hAnsi="SimSun"/>
        </w:rPr>
      </w:pPr>
      <w:bookmarkStart w:id="39" w:name="_Toc471065236"/>
      <w:bookmarkStart w:id="40" w:name="_Toc471065257"/>
      <w:bookmarkStart w:id="41" w:name="_Toc471065359"/>
      <w:bookmarkStart w:id="42" w:name="_Toc534570238"/>
      <w:bookmarkStart w:id="43" w:name="_Toc144024727"/>
      <w:r w:rsidRPr="005A3CAE">
        <w:rPr>
          <w:rFonts w:ascii="SimSun" w:eastAsia="SimSun" w:hAnsi="SimSun" w:hint="eastAsia"/>
        </w:rPr>
        <w:t>2.2</w:t>
      </w:r>
      <w:r w:rsidR="003723A8" w:rsidRPr="005A3CAE">
        <w:rPr>
          <w:rFonts w:ascii="SimSun" w:eastAsia="SimSun" w:hAnsi="SimSun" w:hint="eastAsia"/>
        </w:rPr>
        <w:t>维护分工</w:t>
      </w:r>
      <w:bookmarkEnd w:id="39"/>
      <w:bookmarkEnd w:id="40"/>
      <w:bookmarkEnd w:id="41"/>
      <w:bookmarkEnd w:id="42"/>
    </w:p>
    <w:p w14:paraId="2702B5EF" w14:textId="402630EF" w:rsidR="003723A8" w:rsidRPr="008C396F" w:rsidRDefault="003723A8" w:rsidP="003723A8">
      <w:pPr>
        <w:pStyle w:val="a7"/>
      </w:pPr>
      <w:r>
        <w:rPr>
          <w:rFonts w:hint="eastAsia"/>
        </w:rPr>
        <w:t>维护工作主要由</w:t>
      </w:r>
      <w:r w:rsidR="003E4FEF">
        <w:rPr>
          <w:rFonts w:hint="eastAsia"/>
        </w:rPr>
        <w:t>G07</w:t>
      </w:r>
      <w:r>
        <w:rPr>
          <w:rFonts w:hint="eastAsia"/>
        </w:rPr>
        <w:t>小组进行负责。</w:t>
      </w:r>
    </w:p>
    <w:p w14:paraId="2E0A52FA" w14:textId="75AB00A6" w:rsidR="003723A8" w:rsidRPr="005A3CAE" w:rsidRDefault="005A3CAE" w:rsidP="003723A8">
      <w:pPr>
        <w:pStyle w:val="2"/>
        <w:rPr>
          <w:rFonts w:ascii="SimSun" w:eastAsia="SimSun" w:hAnsi="SimSun"/>
        </w:rPr>
      </w:pPr>
      <w:bookmarkStart w:id="44" w:name="_Toc471065237"/>
      <w:bookmarkStart w:id="45" w:name="_Toc471065258"/>
      <w:bookmarkStart w:id="46" w:name="_Toc471065360"/>
      <w:bookmarkStart w:id="47" w:name="_Toc534570239"/>
      <w:r w:rsidRPr="005A3CAE">
        <w:rPr>
          <w:rFonts w:ascii="SimSun" w:eastAsia="SimSun" w:hAnsi="SimSun" w:hint="eastAsia"/>
        </w:rPr>
        <w:t>2.3</w:t>
      </w:r>
      <w:r w:rsidR="003723A8" w:rsidRPr="005A3CAE">
        <w:rPr>
          <w:rFonts w:ascii="SimSun" w:eastAsia="SimSun" w:hAnsi="SimSun" w:hint="eastAsia"/>
        </w:rPr>
        <w:t>维护周期</w:t>
      </w:r>
      <w:bookmarkEnd w:id="43"/>
      <w:bookmarkEnd w:id="44"/>
      <w:bookmarkEnd w:id="45"/>
      <w:bookmarkEnd w:id="46"/>
      <w:bookmarkEnd w:id="47"/>
    </w:p>
    <w:p w14:paraId="5D1E050B" w14:textId="202EC262" w:rsidR="003723A8" w:rsidRPr="008C396F" w:rsidRDefault="003723A8" w:rsidP="003723A8">
      <w:pPr>
        <w:pStyle w:val="a7"/>
      </w:pPr>
      <w:r>
        <w:rPr>
          <w:rFonts w:hint="eastAsia"/>
        </w:rPr>
        <w:t>由于我们将于</w:t>
      </w:r>
      <w:r w:rsidR="003E4FEF">
        <w:rPr>
          <w:rFonts w:hint="eastAsia"/>
        </w:rPr>
        <w:t>2020</w:t>
      </w:r>
      <w:r>
        <w:rPr>
          <w:rFonts w:hint="eastAsia"/>
        </w:rPr>
        <w:t>年毕业，所以我们只能维护到20</w:t>
      </w:r>
      <w:r w:rsidR="003E4FEF">
        <w:rPr>
          <w:rFonts w:hint="eastAsia"/>
        </w:rPr>
        <w:t>20</w:t>
      </w:r>
      <w:r>
        <w:rPr>
          <w:rFonts w:hint="eastAsia"/>
        </w:rPr>
        <w:t>年</w:t>
      </w:r>
      <w:r w:rsidR="003E4FEF">
        <w:rPr>
          <w:rFonts w:hint="eastAsia"/>
        </w:rPr>
        <w:t>7</w:t>
      </w:r>
      <w:r>
        <w:rPr>
          <w:rFonts w:hint="eastAsia"/>
        </w:rPr>
        <w:t>月份。</w:t>
      </w:r>
    </w:p>
    <w:p w14:paraId="63B44C60" w14:textId="3C44E933" w:rsidR="003723A8" w:rsidRPr="005A3CAE" w:rsidRDefault="005A3CAE" w:rsidP="003723A8">
      <w:pPr>
        <w:pStyle w:val="2"/>
        <w:rPr>
          <w:rFonts w:ascii="SimSun" w:eastAsia="SimSun" w:hAnsi="SimSun"/>
        </w:rPr>
      </w:pPr>
      <w:bookmarkStart w:id="48" w:name="_Toc471065238"/>
      <w:bookmarkStart w:id="49" w:name="_Toc471065259"/>
      <w:bookmarkStart w:id="50" w:name="_Toc471065361"/>
      <w:bookmarkStart w:id="51" w:name="_Toc534570240"/>
      <w:r w:rsidRPr="005A3CAE">
        <w:rPr>
          <w:rFonts w:ascii="SimSun" w:eastAsia="SimSun" w:hAnsi="SimSun" w:hint="eastAsia"/>
        </w:rPr>
        <w:t>2.4</w:t>
      </w:r>
      <w:r w:rsidR="003723A8" w:rsidRPr="005A3CAE">
        <w:rPr>
          <w:rFonts w:ascii="SimSun" w:eastAsia="SimSun" w:hAnsi="SimSun" w:hint="eastAsia"/>
        </w:rPr>
        <w:t>组织和职责</w:t>
      </w:r>
      <w:bookmarkEnd w:id="48"/>
      <w:bookmarkEnd w:id="49"/>
      <w:bookmarkEnd w:id="50"/>
      <w:bookmarkEnd w:id="51"/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1859"/>
        <w:gridCol w:w="1859"/>
        <w:gridCol w:w="1926"/>
      </w:tblGrid>
      <w:tr w:rsidR="003E4FEF" w14:paraId="0706FA82" w14:textId="77777777" w:rsidTr="00F17175">
        <w:tc>
          <w:tcPr>
            <w:tcW w:w="2028" w:type="dxa"/>
          </w:tcPr>
          <w:p w14:paraId="16E2EB13" w14:textId="77777777" w:rsidR="003723A8" w:rsidRPr="00BB382D" w:rsidRDefault="003723A8" w:rsidP="00F17175">
            <w:pPr>
              <w:jc w:val="center"/>
              <w:rPr>
                <w:b/>
              </w:rPr>
            </w:pPr>
            <w:r w:rsidRPr="00BB382D">
              <w:rPr>
                <w:rFonts w:hint="eastAsia"/>
                <w:b/>
              </w:rPr>
              <w:t>任务</w:t>
            </w:r>
          </w:p>
        </w:tc>
        <w:tc>
          <w:tcPr>
            <w:tcW w:w="1908" w:type="dxa"/>
          </w:tcPr>
          <w:p w14:paraId="1A60F678" w14:textId="77777777" w:rsidR="003723A8" w:rsidRPr="00BB382D" w:rsidRDefault="003723A8" w:rsidP="00F17175">
            <w:pPr>
              <w:jc w:val="center"/>
              <w:rPr>
                <w:b/>
              </w:rPr>
            </w:pPr>
            <w:r w:rsidRPr="00BB382D">
              <w:rPr>
                <w:rFonts w:hint="eastAsia"/>
                <w:b/>
              </w:rPr>
              <w:t>接口人</w:t>
            </w:r>
          </w:p>
        </w:tc>
        <w:tc>
          <w:tcPr>
            <w:tcW w:w="1908" w:type="dxa"/>
          </w:tcPr>
          <w:p w14:paraId="14DC26C6" w14:textId="77777777" w:rsidR="003723A8" w:rsidRPr="00BB382D" w:rsidRDefault="003723A8" w:rsidP="00F17175">
            <w:pPr>
              <w:jc w:val="center"/>
              <w:rPr>
                <w:b/>
              </w:rPr>
            </w:pPr>
            <w:r w:rsidRPr="00BB382D">
              <w:rPr>
                <w:rFonts w:hint="eastAsia"/>
                <w:b/>
              </w:rPr>
              <w:t>策划人</w:t>
            </w:r>
          </w:p>
        </w:tc>
        <w:tc>
          <w:tcPr>
            <w:tcW w:w="1977" w:type="dxa"/>
          </w:tcPr>
          <w:p w14:paraId="5CC830DA" w14:textId="77777777" w:rsidR="003723A8" w:rsidRPr="00BB382D" w:rsidRDefault="003723A8" w:rsidP="00F17175">
            <w:pPr>
              <w:jc w:val="center"/>
              <w:rPr>
                <w:b/>
              </w:rPr>
            </w:pPr>
            <w:r w:rsidRPr="00BB382D">
              <w:rPr>
                <w:rFonts w:hint="eastAsia"/>
                <w:b/>
              </w:rPr>
              <w:t>维护人</w:t>
            </w:r>
          </w:p>
        </w:tc>
      </w:tr>
      <w:tr w:rsidR="003E4FEF" w14:paraId="75095E60" w14:textId="77777777" w:rsidTr="00F17175">
        <w:tc>
          <w:tcPr>
            <w:tcW w:w="2028" w:type="dxa"/>
          </w:tcPr>
          <w:p w14:paraId="31C50280" w14:textId="77777777" w:rsidR="003723A8" w:rsidRPr="00524DDF" w:rsidRDefault="003723A8" w:rsidP="00F17175">
            <w:r w:rsidRPr="00524DDF">
              <w:rPr>
                <w:rFonts w:hint="eastAsia"/>
              </w:rPr>
              <w:t>系统安装</w:t>
            </w:r>
          </w:p>
        </w:tc>
        <w:tc>
          <w:tcPr>
            <w:tcW w:w="1908" w:type="dxa"/>
          </w:tcPr>
          <w:p w14:paraId="6DFDC7F5" w14:textId="193A67EF" w:rsidR="003723A8" w:rsidRDefault="003E4FEF" w:rsidP="00F17175">
            <w:r>
              <w:rPr>
                <w:rFonts w:hint="eastAsia"/>
              </w:rPr>
              <w:t>刘浥</w:t>
            </w:r>
          </w:p>
        </w:tc>
        <w:tc>
          <w:tcPr>
            <w:tcW w:w="1908" w:type="dxa"/>
          </w:tcPr>
          <w:p w14:paraId="3BECEB94" w14:textId="70B1F7D7" w:rsidR="003723A8" w:rsidRDefault="003E4FEF" w:rsidP="00F17175">
            <w:r>
              <w:rPr>
                <w:rFonts w:hint="eastAsia"/>
              </w:rPr>
              <w:t>刘浥</w:t>
            </w:r>
          </w:p>
        </w:tc>
        <w:tc>
          <w:tcPr>
            <w:tcW w:w="1977" w:type="dxa"/>
          </w:tcPr>
          <w:p w14:paraId="0B166410" w14:textId="767DDFE6" w:rsidR="003723A8" w:rsidRDefault="003E4FEF" w:rsidP="00F17175">
            <w:r>
              <w:rPr>
                <w:rFonts w:hint="eastAsia"/>
              </w:rPr>
              <w:t>刘浥</w:t>
            </w:r>
          </w:p>
        </w:tc>
      </w:tr>
      <w:tr w:rsidR="003E4FEF" w14:paraId="71788826" w14:textId="77777777" w:rsidTr="00F17175">
        <w:tc>
          <w:tcPr>
            <w:tcW w:w="2028" w:type="dxa"/>
          </w:tcPr>
          <w:p w14:paraId="03767B4B" w14:textId="77777777" w:rsidR="003723A8" w:rsidRPr="00524DDF" w:rsidRDefault="003723A8" w:rsidP="00F17175">
            <w:r w:rsidRPr="00524DDF">
              <w:rPr>
                <w:rFonts w:hint="eastAsia"/>
              </w:rPr>
              <w:t>系统配置</w:t>
            </w:r>
          </w:p>
        </w:tc>
        <w:tc>
          <w:tcPr>
            <w:tcW w:w="1908" w:type="dxa"/>
          </w:tcPr>
          <w:p w14:paraId="7364ADCE" w14:textId="4582D7D5" w:rsidR="003723A8" w:rsidRDefault="003E4FEF" w:rsidP="00F17175">
            <w:r>
              <w:rPr>
                <w:rFonts w:hint="eastAsia"/>
              </w:rPr>
              <w:t>刘浥</w:t>
            </w:r>
          </w:p>
        </w:tc>
        <w:tc>
          <w:tcPr>
            <w:tcW w:w="1908" w:type="dxa"/>
          </w:tcPr>
          <w:p w14:paraId="786CB590" w14:textId="479EE3D0" w:rsidR="003723A8" w:rsidRDefault="003E4FEF" w:rsidP="00F17175">
            <w:r>
              <w:rPr>
                <w:rFonts w:hint="eastAsia"/>
              </w:rPr>
              <w:t>刘浥</w:t>
            </w:r>
          </w:p>
        </w:tc>
        <w:tc>
          <w:tcPr>
            <w:tcW w:w="1977" w:type="dxa"/>
          </w:tcPr>
          <w:p w14:paraId="7D7E4DB8" w14:textId="35968FCF" w:rsidR="003723A8" w:rsidRDefault="003E4FEF" w:rsidP="00F17175">
            <w:r>
              <w:rPr>
                <w:rFonts w:hint="eastAsia"/>
              </w:rPr>
              <w:t>刘浥</w:t>
            </w:r>
          </w:p>
        </w:tc>
      </w:tr>
      <w:tr w:rsidR="003E4FEF" w14:paraId="021DFCA1" w14:textId="77777777" w:rsidTr="00F17175">
        <w:tc>
          <w:tcPr>
            <w:tcW w:w="2028" w:type="dxa"/>
          </w:tcPr>
          <w:p w14:paraId="380C00D5" w14:textId="77777777" w:rsidR="003723A8" w:rsidRPr="00524DDF" w:rsidRDefault="003723A8" w:rsidP="00F17175">
            <w:r w:rsidRPr="00524DDF">
              <w:rPr>
                <w:rFonts w:hint="eastAsia"/>
              </w:rPr>
              <w:lastRenderedPageBreak/>
              <w:t>系统培训</w:t>
            </w:r>
          </w:p>
        </w:tc>
        <w:tc>
          <w:tcPr>
            <w:tcW w:w="1908" w:type="dxa"/>
          </w:tcPr>
          <w:p w14:paraId="3F88BBED" w14:textId="74A36F7F" w:rsidR="003723A8" w:rsidRDefault="003E4FEF" w:rsidP="00F17175">
            <w:r>
              <w:rPr>
                <w:rFonts w:hint="eastAsia"/>
              </w:rPr>
              <w:t>林翼力</w:t>
            </w:r>
          </w:p>
        </w:tc>
        <w:tc>
          <w:tcPr>
            <w:tcW w:w="1908" w:type="dxa"/>
          </w:tcPr>
          <w:p w14:paraId="7B9E570C" w14:textId="1A3E993F" w:rsidR="003723A8" w:rsidRDefault="003E4FEF" w:rsidP="00F17175">
            <w:r>
              <w:rPr>
                <w:rFonts w:hint="eastAsia"/>
              </w:rPr>
              <w:t>林翼力</w:t>
            </w:r>
          </w:p>
        </w:tc>
        <w:tc>
          <w:tcPr>
            <w:tcW w:w="1977" w:type="dxa"/>
          </w:tcPr>
          <w:p w14:paraId="047E7368" w14:textId="6E89C26D" w:rsidR="003723A8" w:rsidRDefault="003E4FEF" w:rsidP="00F17175">
            <w:r>
              <w:rPr>
                <w:rFonts w:hint="eastAsia"/>
              </w:rPr>
              <w:t>林翼力</w:t>
            </w:r>
          </w:p>
        </w:tc>
      </w:tr>
      <w:tr w:rsidR="003E4FEF" w14:paraId="5BC5FD0D" w14:textId="77777777" w:rsidTr="00F17175">
        <w:tc>
          <w:tcPr>
            <w:tcW w:w="2028" w:type="dxa"/>
          </w:tcPr>
          <w:p w14:paraId="53716788" w14:textId="77777777" w:rsidR="003723A8" w:rsidRPr="00524DDF" w:rsidRDefault="003723A8" w:rsidP="00F17175">
            <w:r w:rsidRPr="00524DDF">
              <w:rPr>
                <w:rFonts w:hint="eastAsia"/>
              </w:rPr>
              <w:t>使用答疑</w:t>
            </w:r>
          </w:p>
        </w:tc>
        <w:tc>
          <w:tcPr>
            <w:tcW w:w="1908" w:type="dxa"/>
          </w:tcPr>
          <w:p w14:paraId="409DAB58" w14:textId="716E6687" w:rsidR="003723A8" w:rsidRDefault="003E4FEF" w:rsidP="00F17175">
            <w:r>
              <w:rPr>
                <w:rFonts w:hint="eastAsia"/>
              </w:rPr>
              <w:t>陈帆</w:t>
            </w:r>
          </w:p>
        </w:tc>
        <w:tc>
          <w:tcPr>
            <w:tcW w:w="1908" w:type="dxa"/>
          </w:tcPr>
          <w:p w14:paraId="7BC31EC4" w14:textId="7245951D" w:rsidR="003723A8" w:rsidRDefault="003E4FEF" w:rsidP="00F17175">
            <w:r>
              <w:rPr>
                <w:rFonts w:hint="eastAsia"/>
              </w:rPr>
              <w:t>陈帆</w:t>
            </w:r>
          </w:p>
        </w:tc>
        <w:tc>
          <w:tcPr>
            <w:tcW w:w="1977" w:type="dxa"/>
          </w:tcPr>
          <w:p w14:paraId="07803034" w14:textId="5934DC0D" w:rsidR="003723A8" w:rsidRDefault="003E4FEF" w:rsidP="00F17175">
            <w:r>
              <w:rPr>
                <w:rFonts w:hint="eastAsia"/>
              </w:rPr>
              <w:t>陈帆</w:t>
            </w:r>
          </w:p>
        </w:tc>
      </w:tr>
      <w:tr w:rsidR="003E4FEF" w14:paraId="7ED5E3B0" w14:textId="77777777" w:rsidTr="00F17175">
        <w:tc>
          <w:tcPr>
            <w:tcW w:w="2028" w:type="dxa"/>
          </w:tcPr>
          <w:p w14:paraId="5589C479" w14:textId="77777777" w:rsidR="003723A8" w:rsidRPr="00524DDF" w:rsidRDefault="003723A8" w:rsidP="00F17175">
            <w:r w:rsidRPr="00524DDF">
              <w:rPr>
                <w:rFonts w:hint="eastAsia"/>
              </w:rPr>
              <w:t>Bug修改</w:t>
            </w:r>
          </w:p>
        </w:tc>
        <w:tc>
          <w:tcPr>
            <w:tcW w:w="1908" w:type="dxa"/>
          </w:tcPr>
          <w:p w14:paraId="21432D40" w14:textId="5A612DC1" w:rsidR="003723A8" w:rsidRDefault="003E4FEF" w:rsidP="00F17175">
            <w:r>
              <w:rPr>
                <w:rFonts w:hint="eastAsia"/>
              </w:rPr>
              <w:t>赵伟宏</w:t>
            </w:r>
          </w:p>
        </w:tc>
        <w:tc>
          <w:tcPr>
            <w:tcW w:w="1908" w:type="dxa"/>
          </w:tcPr>
          <w:p w14:paraId="292BBB2E" w14:textId="59E09E5D" w:rsidR="003723A8" w:rsidRDefault="003E4FEF" w:rsidP="00F17175">
            <w:r>
              <w:rPr>
                <w:rFonts w:hint="eastAsia"/>
              </w:rPr>
              <w:t>赵伟宏</w:t>
            </w:r>
          </w:p>
        </w:tc>
        <w:tc>
          <w:tcPr>
            <w:tcW w:w="1977" w:type="dxa"/>
          </w:tcPr>
          <w:p w14:paraId="0DB89FC4" w14:textId="19283030" w:rsidR="003723A8" w:rsidRDefault="003E4FEF" w:rsidP="00F17175">
            <w:r>
              <w:rPr>
                <w:rFonts w:hint="eastAsia"/>
              </w:rPr>
              <w:t>赵伟宏</w:t>
            </w:r>
          </w:p>
        </w:tc>
      </w:tr>
      <w:tr w:rsidR="003E4FEF" w14:paraId="10C828B1" w14:textId="77777777" w:rsidTr="00F17175">
        <w:tc>
          <w:tcPr>
            <w:tcW w:w="2028" w:type="dxa"/>
          </w:tcPr>
          <w:p w14:paraId="6E8CCDB2" w14:textId="77777777" w:rsidR="003723A8" w:rsidRPr="00524DDF" w:rsidRDefault="003723A8" w:rsidP="00F17175">
            <w:r w:rsidRPr="00524DDF">
              <w:rPr>
                <w:rFonts w:hint="eastAsia"/>
              </w:rPr>
              <w:t>需求变更</w:t>
            </w:r>
          </w:p>
        </w:tc>
        <w:tc>
          <w:tcPr>
            <w:tcW w:w="1908" w:type="dxa"/>
          </w:tcPr>
          <w:p w14:paraId="2ABC221F" w14:textId="26684621" w:rsidR="003723A8" w:rsidRDefault="003E4FEF" w:rsidP="00F17175">
            <w:r>
              <w:rPr>
                <w:rFonts w:hint="eastAsia"/>
              </w:rPr>
              <w:t>张荣阳</w:t>
            </w:r>
          </w:p>
        </w:tc>
        <w:tc>
          <w:tcPr>
            <w:tcW w:w="1908" w:type="dxa"/>
          </w:tcPr>
          <w:p w14:paraId="0E75CDDD" w14:textId="0E831A1A" w:rsidR="003723A8" w:rsidRDefault="003E4FEF" w:rsidP="00F17175">
            <w:r>
              <w:rPr>
                <w:rFonts w:hint="eastAsia"/>
              </w:rPr>
              <w:t>张荣阳</w:t>
            </w:r>
          </w:p>
        </w:tc>
        <w:tc>
          <w:tcPr>
            <w:tcW w:w="1977" w:type="dxa"/>
          </w:tcPr>
          <w:p w14:paraId="58675F84" w14:textId="292DE567" w:rsidR="003723A8" w:rsidRDefault="003E4FEF" w:rsidP="00F17175">
            <w:r>
              <w:rPr>
                <w:rFonts w:hint="eastAsia"/>
              </w:rPr>
              <w:t>张荣阳</w:t>
            </w:r>
          </w:p>
        </w:tc>
      </w:tr>
    </w:tbl>
    <w:p w14:paraId="69CDCAB1" w14:textId="3AB31DF9" w:rsidR="003723A8" w:rsidRPr="005A3CAE" w:rsidRDefault="005A3CAE" w:rsidP="003723A8">
      <w:pPr>
        <w:pStyle w:val="2"/>
        <w:rPr>
          <w:rFonts w:ascii="SimSun" w:eastAsia="SimSun" w:hAnsi="SimSun"/>
        </w:rPr>
      </w:pPr>
      <w:bookmarkStart w:id="52" w:name="_Toc471065239"/>
      <w:bookmarkStart w:id="53" w:name="_Toc471065260"/>
      <w:bookmarkStart w:id="54" w:name="_Toc471065362"/>
      <w:bookmarkStart w:id="55" w:name="_Toc534570241"/>
      <w:r w:rsidRPr="005A3CAE">
        <w:rPr>
          <w:rFonts w:ascii="SimSun" w:eastAsia="SimSun" w:hAnsi="SimSun" w:hint="eastAsia"/>
        </w:rPr>
        <w:t>2.5</w:t>
      </w:r>
      <w:r w:rsidR="003723A8" w:rsidRPr="005A3CAE">
        <w:rPr>
          <w:rFonts w:ascii="SimSun" w:eastAsia="SimSun" w:hAnsi="SimSun" w:hint="eastAsia"/>
        </w:rPr>
        <w:t>预算</w:t>
      </w:r>
      <w:bookmarkEnd w:id="52"/>
      <w:bookmarkEnd w:id="53"/>
      <w:bookmarkEnd w:id="54"/>
      <w:bookmarkEnd w:id="55"/>
    </w:p>
    <w:p w14:paraId="16E5D194" w14:textId="77777777" w:rsidR="003723A8" w:rsidRPr="00524DDF" w:rsidRDefault="003723A8" w:rsidP="003723A8">
      <w:pPr>
        <w:pStyle w:val="a7"/>
      </w:pPr>
      <w:r>
        <w:rPr>
          <w:rFonts w:hint="eastAsia"/>
        </w:rPr>
        <w:t>目前不涉及到费用问题，我们提供的维护都是免费的。</w:t>
      </w:r>
    </w:p>
    <w:p w14:paraId="21489EBA" w14:textId="77777777" w:rsidR="003723A8" w:rsidRPr="003723A8" w:rsidRDefault="003723A8" w:rsidP="003723A8">
      <w:pPr>
        <w:ind w:left="840"/>
      </w:pPr>
    </w:p>
    <w:p w14:paraId="6D915C84" w14:textId="08D4D55E" w:rsidR="00E76FE5" w:rsidRDefault="00E76FE5" w:rsidP="00E76FE5">
      <w:pPr>
        <w:pStyle w:val="a"/>
        <w:keepNext/>
        <w:keepLines/>
        <w:spacing w:before="240"/>
      </w:pPr>
      <w:bookmarkStart w:id="56" w:name="_Toc534570242"/>
      <w:r>
        <w:rPr>
          <w:rFonts w:hint="eastAsia"/>
        </w:rPr>
        <w:t>维护流程</w:t>
      </w:r>
      <w:bookmarkEnd w:id="56"/>
    </w:p>
    <w:p w14:paraId="3A83CE62" w14:textId="77777777" w:rsidR="00E76FE5" w:rsidRPr="003723A8" w:rsidRDefault="00E76FE5" w:rsidP="00E76FE5"/>
    <w:p w14:paraId="638129B0" w14:textId="2E274D2B" w:rsidR="001A63C8" w:rsidRPr="005A3CAE" w:rsidRDefault="001A63C8" w:rsidP="001A63C8">
      <w:pPr>
        <w:pStyle w:val="2"/>
        <w:rPr>
          <w:rFonts w:ascii="SimSun" w:eastAsia="SimSun" w:hAnsi="SimSun"/>
        </w:rPr>
      </w:pPr>
      <w:bookmarkStart w:id="57" w:name="_Toc534570243"/>
      <w:r>
        <w:rPr>
          <w:rFonts w:ascii="SimSun" w:eastAsia="SimSun" w:hAnsi="SimSun" w:hint="eastAsia"/>
        </w:rPr>
        <w:t>3.1系统平台维护</w:t>
      </w:r>
      <w:bookmarkEnd w:id="57"/>
    </w:p>
    <w:p w14:paraId="26BCC57F" w14:textId="34C82EF5" w:rsidR="003723A8" w:rsidRDefault="003723A8" w:rsidP="003723A8">
      <w:pPr>
        <w:pStyle w:val="a7"/>
      </w:pPr>
      <w:r w:rsidRPr="00524DDF">
        <w:t>保证操作系统、数据库系统、中间件、其他支撑系统应用的软件系统及网络协议等安全性、可靠性和可用性而实施的维护与管理；及时排除系统故障；每月对系统平台进行一次巡检，及时消除故障隐患，保障系统的安全、稳定、持续运行。</w:t>
      </w:r>
    </w:p>
    <w:p w14:paraId="2EA4CBD9" w14:textId="19477196" w:rsidR="001A63C8" w:rsidRPr="005A3CAE" w:rsidRDefault="001A63C8" w:rsidP="001A63C8">
      <w:pPr>
        <w:pStyle w:val="2"/>
        <w:rPr>
          <w:rFonts w:ascii="SimSun" w:eastAsia="SimSun" w:hAnsi="SimSun"/>
        </w:rPr>
      </w:pPr>
      <w:bookmarkStart w:id="58" w:name="_Toc534570244"/>
      <w:r>
        <w:rPr>
          <w:rFonts w:ascii="SimSun" w:eastAsia="SimSun" w:hAnsi="SimSun" w:hint="eastAsia"/>
        </w:rPr>
        <w:t>3.2</w:t>
      </w:r>
      <w:r w:rsidRPr="00524DDF">
        <w:t>应用系统管理和维护</w:t>
      </w:r>
      <w:bookmarkEnd w:id="58"/>
    </w:p>
    <w:p w14:paraId="32F156F4" w14:textId="748568A3" w:rsidR="003723A8" w:rsidRDefault="001A63C8" w:rsidP="001A63C8">
      <w:pPr>
        <w:pStyle w:val="a7"/>
        <w:ind w:firstLineChars="0" w:firstLine="0"/>
      </w:pPr>
      <w:r>
        <w:rPr>
          <w:rFonts w:hint="eastAsia"/>
        </w:rPr>
        <w:t xml:space="preserve">    </w:t>
      </w:r>
      <w:r w:rsidR="003723A8" w:rsidRPr="00524DDF">
        <w:t>在系统维护过程中采取各种技术手段及时排除系统故障，保证系统及相应接口的安全性、可靠性和可用性。及时消除系统可能存在的安全隐患和威胁、根据需求更新或变更系统功能。</w:t>
      </w:r>
    </w:p>
    <w:p w14:paraId="7E68BB73" w14:textId="26B647BA" w:rsidR="001A63C8" w:rsidRPr="005A3CAE" w:rsidRDefault="001A63C8" w:rsidP="001A63C8">
      <w:pPr>
        <w:pStyle w:val="2"/>
        <w:rPr>
          <w:rFonts w:ascii="SimSun" w:eastAsia="SimSun" w:hAnsi="SimSun"/>
        </w:rPr>
      </w:pPr>
      <w:bookmarkStart w:id="59" w:name="_Toc534570245"/>
      <w:r>
        <w:rPr>
          <w:rFonts w:ascii="SimSun" w:eastAsia="SimSun" w:hAnsi="SimSun" w:hint="eastAsia"/>
        </w:rPr>
        <w:t>3.3</w:t>
      </w:r>
      <w:r w:rsidRPr="00524DDF">
        <w:t>数据储存设施管理和维护</w:t>
      </w:r>
      <w:bookmarkEnd w:id="59"/>
    </w:p>
    <w:p w14:paraId="6FA1A2DC" w14:textId="39EA6AA2" w:rsidR="003723A8" w:rsidRDefault="003723A8" w:rsidP="003723A8">
      <w:pPr>
        <w:pStyle w:val="a7"/>
      </w:pPr>
      <w:r w:rsidRPr="00524DDF">
        <w:t>为保证数据存储设施、如服务器设备、集群系统、存储网络及支撑数据存储设</w:t>
      </w:r>
      <w:r w:rsidRPr="00524DDF">
        <w:rPr>
          <w:rFonts w:hint="eastAsia"/>
        </w:rPr>
        <w:t>施运行的软件平台的安全性、可靠性和可用性，保证存储数据的安全。定期对系统的性能，确认数据存储的安全，及时消除故障隐患，保障系统安全、稳定、持续运行。</w:t>
      </w:r>
    </w:p>
    <w:p w14:paraId="281CCAB7" w14:textId="7A3979DF" w:rsidR="001A63C8" w:rsidRPr="001A63C8" w:rsidRDefault="001A63C8" w:rsidP="001A63C8">
      <w:pPr>
        <w:pStyle w:val="2"/>
        <w:rPr>
          <w:rFonts w:ascii="SimSun" w:eastAsia="SimSun" w:hAnsi="SimSun"/>
        </w:rPr>
      </w:pPr>
      <w:bookmarkStart w:id="60" w:name="_Toc534570246"/>
      <w:r>
        <w:rPr>
          <w:rFonts w:ascii="SimSun" w:eastAsia="SimSun" w:hAnsi="SimSun" w:hint="eastAsia"/>
        </w:rPr>
        <w:t>3.4</w:t>
      </w:r>
      <w:r w:rsidRPr="00524DDF">
        <w:t>数据管理和维护</w:t>
      </w:r>
      <w:bookmarkEnd w:id="60"/>
    </w:p>
    <w:p w14:paraId="26F1B20F" w14:textId="07B3F8E9" w:rsidR="003723A8" w:rsidRPr="00524DDF" w:rsidRDefault="003723A8" w:rsidP="003723A8">
      <w:pPr>
        <w:pStyle w:val="a7"/>
      </w:pPr>
      <w:r w:rsidRPr="00524DDF">
        <w:t xml:space="preserve"> 数据管理是系统应用的核心。为保证数据存储、数据访问、数据通信、数据交换的安全，每月对数据的完整性、安全性、可靠性进行检查。</w:t>
      </w:r>
    </w:p>
    <w:p w14:paraId="21BA08B8" w14:textId="77777777" w:rsidR="00E76FE5" w:rsidRPr="003723A8" w:rsidRDefault="00E76FE5" w:rsidP="003723A8">
      <w:pPr>
        <w:ind w:left="420"/>
      </w:pPr>
    </w:p>
    <w:p w14:paraId="56F7F849" w14:textId="77777777" w:rsidR="0044438E" w:rsidRDefault="0044438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1FCDFF7" w14:textId="77777777" w:rsidR="0044438E" w:rsidRDefault="0044438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28B93B" w14:textId="77777777" w:rsidR="0044438E" w:rsidRDefault="001C14DC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br w:type="page"/>
      </w:r>
    </w:p>
    <w:p w14:paraId="7E56F69B" w14:textId="77777777" w:rsidR="0044438E" w:rsidRDefault="0044438E" w:rsidP="002C4FD9">
      <w:pPr>
        <w:pStyle w:val="a1"/>
        <w:numPr>
          <w:ilvl w:val="0"/>
          <w:numId w:val="0"/>
        </w:numPr>
        <w:ind w:left="992"/>
      </w:pPr>
    </w:p>
    <w:sectPr w:rsidR="004443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46911" w14:textId="77777777" w:rsidR="003B5ADA" w:rsidRDefault="003B5ADA">
      <w:r>
        <w:separator/>
      </w:r>
    </w:p>
  </w:endnote>
  <w:endnote w:type="continuationSeparator" w:id="0">
    <w:p w14:paraId="0D642B9C" w14:textId="77777777" w:rsidR="003B5ADA" w:rsidRDefault="003B5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DAF3A97" w14:textId="77777777" w:rsidR="0044438E" w:rsidRDefault="0044438E">
    <w:pPr>
      <w:pStyle w:val="af3"/>
      <w:ind w:left="105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1680231345"/>
    </w:sdtPr>
    <w:sdtEndPr/>
    <w:sdtContent>
      <w:sdt>
        <w:sdtPr>
          <w:id w:val="-1705238520"/>
        </w:sdtPr>
        <w:sdtEndPr/>
        <w:sdtContent>
          <w:p w14:paraId="6FA12268" w14:textId="77777777" w:rsidR="0044438E" w:rsidRDefault="001C14DC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B50DD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B50DD5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3B1F468" w14:textId="77777777" w:rsidR="0044438E" w:rsidRDefault="0044438E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751E29B" w14:textId="77777777" w:rsidR="0044438E" w:rsidRDefault="0044438E">
    <w:pPr>
      <w:pStyle w:val="af3"/>
      <w:ind w:left="105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99F95" w14:textId="77777777" w:rsidR="003B5ADA" w:rsidRDefault="003B5ADA">
      <w:r>
        <w:separator/>
      </w:r>
    </w:p>
  </w:footnote>
  <w:footnote w:type="continuationSeparator" w:id="0">
    <w:p w14:paraId="60445949" w14:textId="77777777" w:rsidR="003B5ADA" w:rsidRDefault="003B5A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71B04F" w14:textId="77777777" w:rsidR="0044438E" w:rsidRDefault="003B5ADA">
    <w:r>
      <w:pict w14:anchorId="7D60DB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1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84EB088" w14:textId="77777777" w:rsidR="0044438E" w:rsidRDefault="003B5ADA">
    <w:r>
      <w:pict w14:anchorId="07DA0B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1C14DC">
      <w:rPr>
        <w:rFonts w:hint="eastAsia"/>
      </w:rPr>
      <w:t>PRD2018-G07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854573966"/>
    </w:sdtPr>
    <w:sdtEndPr/>
    <w:sdtContent>
      <w:p w14:paraId="0DFB2D07" w14:textId="77777777" w:rsidR="0044438E" w:rsidRDefault="003B5ADA">
        <w:r>
          <w:pict w14:anchorId="53005EA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D3F36"/>
    <w:multiLevelType w:val="multilevel"/>
    <w:tmpl w:val="057D3F36"/>
    <w:lvl w:ilvl="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89D07AC"/>
    <w:multiLevelType w:val="multilevel"/>
    <w:tmpl w:val="189D07AC"/>
    <w:lvl w:ilvl="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C05494B"/>
    <w:multiLevelType w:val="multilevel"/>
    <w:tmpl w:val="3C05494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E6029F2"/>
    <w:multiLevelType w:val="multilevel"/>
    <w:tmpl w:val="3E6029F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0314F30"/>
    <w:multiLevelType w:val="multilevel"/>
    <w:tmpl w:val="40314F3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1470B1D"/>
    <w:multiLevelType w:val="multilevel"/>
    <w:tmpl w:val="41470B1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F54D63"/>
    <w:multiLevelType w:val="multilevel"/>
    <w:tmpl w:val="4BF54D6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785339"/>
    <w:multiLevelType w:val="multilevel"/>
    <w:tmpl w:val="4C7853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ascii="宋体" w:eastAsia="宋体" w:hAnsi="宋体" w:hint="eastAsia"/>
        <w:b/>
        <w:sz w:val="32"/>
        <w:szCs w:val="32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9">
    <w:nsid w:val="58D94094"/>
    <w:multiLevelType w:val="multilevel"/>
    <w:tmpl w:val="58D940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1D7871"/>
    <w:multiLevelType w:val="multilevel"/>
    <w:tmpl w:val="5D1D7871"/>
    <w:lvl w:ilvl="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DC228AC"/>
    <w:multiLevelType w:val="multilevel"/>
    <w:tmpl w:val="5DC22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11"/>
  </w:num>
  <w:num w:numId="6">
    <w:abstractNumId w:val="5"/>
  </w:num>
  <w:num w:numId="7">
    <w:abstractNumId w:val="7"/>
  </w:num>
  <w:num w:numId="8">
    <w:abstractNumId w:val="2"/>
  </w:num>
  <w:num w:numId="9">
    <w:abstractNumId w:val="10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2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05DCA"/>
    <w:rsid w:val="00006DB1"/>
    <w:rsid w:val="00021BB3"/>
    <w:rsid w:val="00037DFF"/>
    <w:rsid w:val="0004079A"/>
    <w:rsid w:val="00041BA5"/>
    <w:rsid w:val="0004439E"/>
    <w:rsid w:val="00056253"/>
    <w:rsid w:val="000629F3"/>
    <w:rsid w:val="00064409"/>
    <w:rsid w:val="0006540A"/>
    <w:rsid w:val="00070632"/>
    <w:rsid w:val="00071335"/>
    <w:rsid w:val="00071E90"/>
    <w:rsid w:val="00082457"/>
    <w:rsid w:val="000839C0"/>
    <w:rsid w:val="00083FAF"/>
    <w:rsid w:val="000A0A36"/>
    <w:rsid w:val="000A3FF6"/>
    <w:rsid w:val="000A7BA2"/>
    <w:rsid w:val="000A7D7E"/>
    <w:rsid w:val="000D1D22"/>
    <w:rsid w:val="000D4B69"/>
    <w:rsid w:val="000E30AF"/>
    <w:rsid w:val="000E45D8"/>
    <w:rsid w:val="000F2E71"/>
    <w:rsid w:val="000F3BFA"/>
    <w:rsid w:val="000F6FC0"/>
    <w:rsid w:val="000F731C"/>
    <w:rsid w:val="00101028"/>
    <w:rsid w:val="00107ADF"/>
    <w:rsid w:val="00107E5C"/>
    <w:rsid w:val="00122E0F"/>
    <w:rsid w:val="00123D76"/>
    <w:rsid w:val="00136752"/>
    <w:rsid w:val="00156BAD"/>
    <w:rsid w:val="001577A4"/>
    <w:rsid w:val="00164536"/>
    <w:rsid w:val="00166548"/>
    <w:rsid w:val="00172CB8"/>
    <w:rsid w:val="001731A6"/>
    <w:rsid w:val="00175BE3"/>
    <w:rsid w:val="001A057F"/>
    <w:rsid w:val="001A258F"/>
    <w:rsid w:val="001A3E8F"/>
    <w:rsid w:val="001A63C8"/>
    <w:rsid w:val="001A7610"/>
    <w:rsid w:val="001B4387"/>
    <w:rsid w:val="001B43AF"/>
    <w:rsid w:val="001C14DC"/>
    <w:rsid w:val="001C7EE8"/>
    <w:rsid w:val="001D3AFA"/>
    <w:rsid w:val="001E1B93"/>
    <w:rsid w:val="001F04A3"/>
    <w:rsid w:val="001F14BD"/>
    <w:rsid w:val="00207AB7"/>
    <w:rsid w:val="00211228"/>
    <w:rsid w:val="00217195"/>
    <w:rsid w:val="002177ED"/>
    <w:rsid w:val="002215D2"/>
    <w:rsid w:val="002268E7"/>
    <w:rsid w:val="00240B83"/>
    <w:rsid w:val="00243EE5"/>
    <w:rsid w:val="00255676"/>
    <w:rsid w:val="00257CAF"/>
    <w:rsid w:val="00262E2B"/>
    <w:rsid w:val="00267229"/>
    <w:rsid w:val="00267D05"/>
    <w:rsid w:val="00267E91"/>
    <w:rsid w:val="00291E8F"/>
    <w:rsid w:val="0029459B"/>
    <w:rsid w:val="002946CD"/>
    <w:rsid w:val="002956B7"/>
    <w:rsid w:val="002A052D"/>
    <w:rsid w:val="002A2488"/>
    <w:rsid w:val="002A474A"/>
    <w:rsid w:val="002C4FD9"/>
    <w:rsid w:val="002C72FB"/>
    <w:rsid w:val="002E3090"/>
    <w:rsid w:val="002E5A13"/>
    <w:rsid w:val="002E7385"/>
    <w:rsid w:val="002E7C53"/>
    <w:rsid w:val="0031205D"/>
    <w:rsid w:val="003129BF"/>
    <w:rsid w:val="00312BBA"/>
    <w:rsid w:val="00321265"/>
    <w:rsid w:val="003226EF"/>
    <w:rsid w:val="00323A13"/>
    <w:rsid w:val="00323D5F"/>
    <w:rsid w:val="00324DFA"/>
    <w:rsid w:val="00326FD8"/>
    <w:rsid w:val="003331C7"/>
    <w:rsid w:val="00334CA5"/>
    <w:rsid w:val="0033711B"/>
    <w:rsid w:val="00346044"/>
    <w:rsid w:val="00350A5D"/>
    <w:rsid w:val="003666B3"/>
    <w:rsid w:val="00366F35"/>
    <w:rsid w:val="003723A8"/>
    <w:rsid w:val="0037588C"/>
    <w:rsid w:val="0037689D"/>
    <w:rsid w:val="00377C9F"/>
    <w:rsid w:val="00377E28"/>
    <w:rsid w:val="00395DB2"/>
    <w:rsid w:val="00397D2D"/>
    <w:rsid w:val="003A2054"/>
    <w:rsid w:val="003A7831"/>
    <w:rsid w:val="003B54DA"/>
    <w:rsid w:val="003B5ADA"/>
    <w:rsid w:val="003B7700"/>
    <w:rsid w:val="003C13D9"/>
    <w:rsid w:val="003C2C1B"/>
    <w:rsid w:val="003C4E82"/>
    <w:rsid w:val="003D2738"/>
    <w:rsid w:val="003D7364"/>
    <w:rsid w:val="003E4101"/>
    <w:rsid w:val="003E4502"/>
    <w:rsid w:val="003E467D"/>
    <w:rsid w:val="003E4FEF"/>
    <w:rsid w:val="003F06F2"/>
    <w:rsid w:val="003F2862"/>
    <w:rsid w:val="003F3569"/>
    <w:rsid w:val="003F4B17"/>
    <w:rsid w:val="00405879"/>
    <w:rsid w:val="0041751E"/>
    <w:rsid w:val="00417FAB"/>
    <w:rsid w:val="004206CE"/>
    <w:rsid w:val="00426C8D"/>
    <w:rsid w:val="00430C72"/>
    <w:rsid w:val="00435B8B"/>
    <w:rsid w:val="0044356D"/>
    <w:rsid w:val="0044438E"/>
    <w:rsid w:val="00444568"/>
    <w:rsid w:val="00451163"/>
    <w:rsid w:val="004528EC"/>
    <w:rsid w:val="00460F14"/>
    <w:rsid w:val="0046483C"/>
    <w:rsid w:val="004651D2"/>
    <w:rsid w:val="004744F9"/>
    <w:rsid w:val="004823C5"/>
    <w:rsid w:val="00483878"/>
    <w:rsid w:val="0048401F"/>
    <w:rsid w:val="00490E30"/>
    <w:rsid w:val="004958FA"/>
    <w:rsid w:val="004A1264"/>
    <w:rsid w:val="004A393D"/>
    <w:rsid w:val="004A6F25"/>
    <w:rsid w:val="004B0EEC"/>
    <w:rsid w:val="004B147B"/>
    <w:rsid w:val="004C7D34"/>
    <w:rsid w:val="004D2F91"/>
    <w:rsid w:val="004D36CF"/>
    <w:rsid w:val="004D5AA9"/>
    <w:rsid w:val="004E040D"/>
    <w:rsid w:val="004E4A3D"/>
    <w:rsid w:val="004E4C97"/>
    <w:rsid w:val="004E674A"/>
    <w:rsid w:val="004E6C2F"/>
    <w:rsid w:val="004E7006"/>
    <w:rsid w:val="004F18CF"/>
    <w:rsid w:val="004F18EA"/>
    <w:rsid w:val="004F2316"/>
    <w:rsid w:val="004F2D4B"/>
    <w:rsid w:val="00513F78"/>
    <w:rsid w:val="005205D2"/>
    <w:rsid w:val="00526095"/>
    <w:rsid w:val="0054249D"/>
    <w:rsid w:val="00543060"/>
    <w:rsid w:val="00544588"/>
    <w:rsid w:val="00555B7B"/>
    <w:rsid w:val="00556DD0"/>
    <w:rsid w:val="00557325"/>
    <w:rsid w:val="005722F1"/>
    <w:rsid w:val="005870B4"/>
    <w:rsid w:val="00591928"/>
    <w:rsid w:val="005A3CAE"/>
    <w:rsid w:val="005A6D9F"/>
    <w:rsid w:val="005A75D4"/>
    <w:rsid w:val="005B7999"/>
    <w:rsid w:val="005C2B8D"/>
    <w:rsid w:val="005C4033"/>
    <w:rsid w:val="005C4CBC"/>
    <w:rsid w:val="005C4FE8"/>
    <w:rsid w:val="005F01E4"/>
    <w:rsid w:val="005F0667"/>
    <w:rsid w:val="005F1B2F"/>
    <w:rsid w:val="005F466B"/>
    <w:rsid w:val="005F7C0A"/>
    <w:rsid w:val="006056AC"/>
    <w:rsid w:val="00611CC4"/>
    <w:rsid w:val="00614D4E"/>
    <w:rsid w:val="006210E5"/>
    <w:rsid w:val="00624D50"/>
    <w:rsid w:val="00630978"/>
    <w:rsid w:val="00635203"/>
    <w:rsid w:val="00644E82"/>
    <w:rsid w:val="006460BA"/>
    <w:rsid w:val="00651DD1"/>
    <w:rsid w:val="006552B8"/>
    <w:rsid w:val="006603A6"/>
    <w:rsid w:val="00665D84"/>
    <w:rsid w:val="0067407C"/>
    <w:rsid w:val="00677527"/>
    <w:rsid w:val="00677F8B"/>
    <w:rsid w:val="00681F1D"/>
    <w:rsid w:val="00682FB6"/>
    <w:rsid w:val="006B1DC2"/>
    <w:rsid w:val="006C3FC1"/>
    <w:rsid w:val="006D1752"/>
    <w:rsid w:val="006E3AAE"/>
    <w:rsid w:val="006E656D"/>
    <w:rsid w:val="006F20EF"/>
    <w:rsid w:val="006F30FF"/>
    <w:rsid w:val="00700EB7"/>
    <w:rsid w:val="00715C55"/>
    <w:rsid w:val="007222D1"/>
    <w:rsid w:val="007359D4"/>
    <w:rsid w:val="00744622"/>
    <w:rsid w:val="00751C20"/>
    <w:rsid w:val="00755548"/>
    <w:rsid w:val="00755869"/>
    <w:rsid w:val="0076408F"/>
    <w:rsid w:val="0076415D"/>
    <w:rsid w:val="00765DAC"/>
    <w:rsid w:val="00774ACB"/>
    <w:rsid w:val="007767A7"/>
    <w:rsid w:val="00777E8E"/>
    <w:rsid w:val="00780BDB"/>
    <w:rsid w:val="00783DA6"/>
    <w:rsid w:val="007A6122"/>
    <w:rsid w:val="007B473F"/>
    <w:rsid w:val="007C1181"/>
    <w:rsid w:val="007C3C28"/>
    <w:rsid w:val="007C4B48"/>
    <w:rsid w:val="007C63CB"/>
    <w:rsid w:val="007D3783"/>
    <w:rsid w:val="007F047A"/>
    <w:rsid w:val="008043DD"/>
    <w:rsid w:val="00814399"/>
    <w:rsid w:val="00822B2C"/>
    <w:rsid w:val="00825B64"/>
    <w:rsid w:val="00830431"/>
    <w:rsid w:val="00831DD0"/>
    <w:rsid w:val="00832347"/>
    <w:rsid w:val="00835DF5"/>
    <w:rsid w:val="00835E85"/>
    <w:rsid w:val="00847482"/>
    <w:rsid w:val="00851E19"/>
    <w:rsid w:val="00857C1A"/>
    <w:rsid w:val="00872874"/>
    <w:rsid w:val="00874940"/>
    <w:rsid w:val="00883581"/>
    <w:rsid w:val="00884336"/>
    <w:rsid w:val="00884E04"/>
    <w:rsid w:val="008A0F0E"/>
    <w:rsid w:val="008A3201"/>
    <w:rsid w:val="008A4452"/>
    <w:rsid w:val="008B0FB8"/>
    <w:rsid w:val="008B767C"/>
    <w:rsid w:val="008C55CC"/>
    <w:rsid w:val="008D415B"/>
    <w:rsid w:val="008E18F0"/>
    <w:rsid w:val="008E7EBC"/>
    <w:rsid w:val="008F233C"/>
    <w:rsid w:val="008F5004"/>
    <w:rsid w:val="008F5560"/>
    <w:rsid w:val="00910C16"/>
    <w:rsid w:val="0091685B"/>
    <w:rsid w:val="00920C00"/>
    <w:rsid w:val="00921D08"/>
    <w:rsid w:val="00921F79"/>
    <w:rsid w:val="00923CCB"/>
    <w:rsid w:val="00925D07"/>
    <w:rsid w:val="00931EBF"/>
    <w:rsid w:val="009339E7"/>
    <w:rsid w:val="00937DF2"/>
    <w:rsid w:val="00942D1F"/>
    <w:rsid w:val="00947B75"/>
    <w:rsid w:val="009502E1"/>
    <w:rsid w:val="00950445"/>
    <w:rsid w:val="0095445A"/>
    <w:rsid w:val="00965134"/>
    <w:rsid w:val="0096555D"/>
    <w:rsid w:val="009730D3"/>
    <w:rsid w:val="00975EE6"/>
    <w:rsid w:val="00977977"/>
    <w:rsid w:val="0099194F"/>
    <w:rsid w:val="00992DC0"/>
    <w:rsid w:val="00993FA5"/>
    <w:rsid w:val="009A6CAD"/>
    <w:rsid w:val="009B15A4"/>
    <w:rsid w:val="009C241A"/>
    <w:rsid w:val="009E4D52"/>
    <w:rsid w:val="009F127E"/>
    <w:rsid w:val="009F5F1F"/>
    <w:rsid w:val="00A04D41"/>
    <w:rsid w:val="00A10999"/>
    <w:rsid w:val="00A10ADC"/>
    <w:rsid w:val="00A11AE2"/>
    <w:rsid w:val="00A12413"/>
    <w:rsid w:val="00A21F12"/>
    <w:rsid w:val="00A27F79"/>
    <w:rsid w:val="00A3431B"/>
    <w:rsid w:val="00A41906"/>
    <w:rsid w:val="00A45E6B"/>
    <w:rsid w:val="00A51AA3"/>
    <w:rsid w:val="00A659A5"/>
    <w:rsid w:val="00A73AA9"/>
    <w:rsid w:val="00A8024C"/>
    <w:rsid w:val="00A83C56"/>
    <w:rsid w:val="00A9163A"/>
    <w:rsid w:val="00AB020F"/>
    <w:rsid w:val="00AC01C6"/>
    <w:rsid w:val="00AC587F"/>
    <w:rsid w:val="00AD54B4"/>
    <w:rsid w:val="00AE0347"/>
    <w:rsid w:val="00AE0BCD"/>
    <w:rsid w:val="00AE0ED4"/>
    <w:rsid w:val="00AE741D"/>
    <w:rsid w:val="00AF1E63"/>
    <w:rsid w:val="00B1662E"/>
    <w:rsid w:val="00B306C0"/>
    <w:rsid w:val="00B42A4F"/>
    <w:rsid w:val="00B4464F"/>
    <w:rsid w:val="00B50DD5"/>
    <w:rsid w:val="00B60587"/>
    <w:rsid w:val="00B632B2"/>
    <w:rsid w:val="00B64729"/>
    <w:rsid w:val="00B70946"/>
    <w:rsid w:val="00B7134F"/>
    <w:rsid w:val="00B72FC3"/>
    <w:rsid w:val="00B90818"/>
    <w:rsid w:val="00B94FF5"/>
    <w:rsid w:val="00BA32FD"/>
    <w:rsid w:val="00BB05BD"/>
    <w:rsid w:val="00BB19AA"/>
    <w:rsid w:val="00BB528E"/>
    <w:rsid w:val="00BB7D70"/>
    <w:rsid w:val="00BC1A79"/>
    <w:rsid w:val="00BC4278"/>
    <w:rsid w:val="00BC6D25"/>
    <w:rsid w:val="00BD719C"/>
    <w:rsid w:val="00BD7634"/>
    <w:rsid w:val="00BE7496"/>
    <w:rsid w:val="00C0193F"/>
    <w:rsid w:val="00C134B8"/>
    <w:rsid w:val="00C22AC9"/>
    <w:rsid w:val="00C274AF"/>
    <w:rsid w:val="00C34252"/>
    <w:rsid w:val="00C425FB"/>
    <w:rsid w:val="00C46F9A"/>
    <w:rsid w:val="00C50EEC"/>
    <w:rsid w:val="00C60D49"/>
    <w:rsid w:val="00C71E98"/>
    <w:rsid w:val="00C80D78"/>
    <w:rsid w:val="00C8389A"/>
    <w:rsid w:val="00C87ABE"/>
    <w:rsid w:val="00CA09AE"/>
    <w:rsid w:val="00CA1339"/>
    <w:rsid w:val="00CA13A5"/>
    <w:rsid w:val="00CA2516"/>
    <w:rsid w:val="00CC2333"/>
    <w:rsid w:val="00CD0E41"/>
    <w:rsid w:val="00CE3475"/>
    <w:rsid w:val="00CF08AB"/>
    <w:rsid w:val="00CF1D93"/>
    <w:rsid w:val="00CF28CB"/>
    <w:rsid w:val="00D00191"/>
    <w:rsid w:val="00D007FC"/>
    <w:rsid w:val="00D008BD"/>
    <w:rsid w:val="00D148B5"/>
    <w:rsid w:val="00D179F0"/>
    <w:rsid w:val="00D2503E"/>
    <w:rsid w:val="00D358B0"/>
    <w:rsid w:val="00D40F53"/>
    <w:rsid w:val="00D47152"/>
    <w:rsid w:val="00D47DC9"/>
    <w:rsid w:val="00D56AF2"/>
    <w:rsid w:val="00D636BC"/>
    <w:rsid w:val="00D72E8D"/>
    <w:rsid w:val="00D72EE2"/>
    <w:rsid w:val="00D76606"/>
    <w:rsid w:val="00DA30AF"/>
    <w:rsid w:val="00DA3675"/>
    <w:rsid w:val="00DA4D1C"/>
    <w:rsid w:val="00DA6C06"/>
    <w:rsid w:val="00DB035C"/>
    <w:rsid w:val="00DD3A91"/>
    <w:rsid w:val="00DE6B18"/>
    <w:rsid w:val="00E03FD4"/>
    <w:rsid w:val="00E05C36"/>
    <w:rsid w:val="00E05C71"/>
    <w:rsid w:val="00E119E2"/>
    <w:rsid w:val="00E11C71"/>
    <w:rsid w:val="00E25A5F"/>
    <w:rsid w:val="00E519E8"/>
    <w:rsid w:val="00E534D0"/>
    <w:rsid w:val="00E62BC4"/>
    <w:rsid w:val="00E64C96"/>
    <w:rsid w:val="00E6546C"/>
    <w:rsid w:val="00E65E0C"/>
    <w:rsid w:val="00E74E1D"/>
    <w:rsid w:val="00E75AA7"/>
    <w:rsid w:val="00E76D19"/>
    <w:rsid w:val="00E76FE5"/>
    <w:rsid w:val="00E852C3"/>
    <w:rsid w:val="00E90CA1"/>
    <w:rsid w:val="00E93766"/>
    <w:rsid w:val="00E95D65"/>
    <w:rsid w:val="00EA0022"/>
    <w:rsid w:val="00EA1CF4"/>
    <w:rsid w:val="00EA222E"/>
    <w:rsid w:val="00EA3BED"/>
    <w:rsid w:val="00EC17B0"/>
    <w:rsid w:val="00EC6AE0"/>
    <w:rsid w:val="00EE2597"/>
    <w:rsid w:val="00EE458B"/>
    <w:rsid w:val="00EF39F2"/>
    <w:rsid w:val="00EF4732"/>
    <w:rsid w:val="00EF609A"/>
    <w:rsid w:val="00F01E8D"/>
    <w:rsid w:val="00F038B2"/>
    <w:rsid w:val="00F0464C"/>
    <w:rsid w:val="00F04CBC"/>
    <w:rsid w:val="00F2050D"/>
    <w:rsid w:val="00F20BBF"/>
    <w:rsid w:val="00F25C4A"/>
    <w:rsid w:val="00F313AA"/>
    <w:rsid w:val="00F35BDA"/>
    <w:rsid w:val="00F43048"/>
    <w:rsid w:val="00F513B4"/>
    <w:rsid w:val="00F52AE7"/>
    <w:rsid w:val="00F57AE7"/>
    <w:rsid w:val="00F6289D"/>
    <w:rsid w:val="00F647F7"/>
    <w:rsid w:val="00FA6C8D"/>
    <w:rsid w:val="00FA757D"/>
    <w:rsid w:val="00FB2AD0"/>
    <w:rsid w:val="00FD530C"/>
    <w:rsid w:val="00FE0D1C"/>
    <w:rsid w:val="00FF0B74"/>
    <w:rsid w:val="00FF4E10"/>
    <w:rsid w:val="02EA279B"/>
    <w:rsid w:val="05384F51"/>
    <w:rsid w:val="06963046"/>
    <w:rsid w:val="07A94E60"/>
    <w:rsid w:val="07F27963"/>
    <w:rsid w:val="09614D10"/>
    <w:rsid w:val="0B023815"/>
    <w:rsid w:val="0B6A7BF6"/>
    <w:rsid w:val="0BCC2CD7"/>
    <w:rsid w:val="10934A38"/>
    <w:rsid w:val="1256501A"/>
    <w:rsid w:val="12A75363"/>
    <w:rsid w:val="174F22B8"/>
    <w:rsid w:val="17832C89"/>
    <w:rsid w:val="1ACA4D3F"/>
    <w:rsid w:val="1AD760C3"/>
    <w:rsid w:val="1D3C1C7E"/>
    <w:rsid w:val="1E1E2D3D"/>
    <w:rsid w:val="1EF4012F"/>
    <w:rsid w:val="207F538C"/>
    <w:rsid w:val="213E709C"/>
    <w:rsid w:val="248B3196"/>
    <w:rsid w:val="26C1342E"/>
    <w:rsid w:val="27007C73"/>
    <w:rsid w:val="28D63A5B"/>
    <w:rsid w:val="299745D9"/>
    <w:rsid w:val="2ABE04E7"/>
    <w:rsid w:val="2D3068DF"/>
    <w:rsid w:val="2D424EB5"/>
    <w:rsid w:val="2DB26DA6"/>
    <w:rsid w:val="2F346B87"/>
    <w:rsid w:val="345F06D9"/>
    <w:rsid w:val="37EA594A"/>
    <w:rsid w:val="38A85DE0"/>
    <w:rsid w:val="38CD2193"/>
    <w:rsid w:val="44B67CB8"/>
    <w:rsid w:val="45223478"/>
    <w:rsid w:val="452A1FD7"/>
    <w:rsid w:val="46590FAC"/>
    <w:rsid w:val="482616D2"/>
    <w:rsid w:val="49372E04"/>
    <w:rsid w:val="4A4B0B98"/>
    <w:rsid w:val="4BB65ED4"/>
    <w:rsid w:val="52C0781A"/>
    <w:rsid w:val="563F41F6"/>
    <w:rsid w:val="569C6A65"/>
    <w:rsid w:val="587F029C"/>
    <w:rsid w:val="59AD3F57"/>
    <w:rsid w:val="5ABB5E17"/>
    <w:rsid w:val="5C5836E6"/>
    <w:rsid w:val="61272C84"/>
    <w:rsid w:val="63731ACC"/>
    <w:rsid w:val="667B283F"/>
    <w:rsid w:val="66BD37C6"/>
    <w:rsid w:val="67A925BF"/>
    <w:rsid w:val="67BA03B0"/>
    <w:rsid w:val="67C53C8F"/>
    <w:rsid w:val="682175F8"/>
    <w:rsid w:val="691341EE"/>
    <w:rsid w:val="694359E0"/>
    <w:rsid w:val="6F164276"/>
    <w:rsid w:val="6FD06B1F"/>
    <w:rsid w:val="709C7409"/>
    <w:rsid w:val="73D35365"/>
    <w:rsid w:val="73EA2080"/>
    <w:rsid w:val="787A3111"/>
    <w:rsid w:val="7E7334E1"/>
    <w:rsid w:val="7EC5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E53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unhideWhenUsed="1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1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aliases w:val="上海中望标准正文（首行缩进两字）,ALT+Z,四号,Indent 1,上海中望标准正文文字,HD正文1,上海中望标准,Normal Indent（正文缩进）,水上软件,正文缩进（首行缩进两字）,正文缩进1,正文缩进 Char,正文不缩进,特点 Char,正文缩进William,正文（图说明文字居中）,标题4,正文对齐,body text,bt,表正文,正文非缩进,特点,段1,中文正文,正文（首行缩进两字） Char Char"/>
    <w:basedOn w:val="a3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aa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b">
    <w:name w:val="Body Text"/>
    <w:basedOn w:val="a3"/>
    <w:link w:val="ac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1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1">
    <w:name w:val="toc 3"/>
    <w:basedOn w:val="a3"/>
    <w:next w:val="a3"/>
    <w:uiPriority w:val="39"/>
    <w:qFormat/>
    <w:pPr>
      <w:ind w:leftChars="400" w:left="840"/>
    </w:pPr>
  </w:style>
  <w:style w:type="paragraph" w:styleId="ad">
    <w:name w:val="Plain Text"/>
    <w:basedOn w:val="a3"/>
    <w:link w:val="ae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1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f">
    <w:name w:val="Date"/>
    <w:basedOn w:val="a3"/>
    <w:next w:val="a3"/>
    <w:link w:val="af0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f1">
    <w:name w:val="Balloon Text"/>
    <w:basedOn w:val="a3"/>
    <w:link w:val="af2"/>
    <w:uiPriority w:val="99"/>
    <w:unhideWhenUsed/>
    <w:qFormat/>
    <w:rPr>
      <w:sz w:val="18"/>
      <w:szCs w:val="18"/>
    </w:rPr>
  </w:style>
  <w:style w:type="paragraph" w:styleId="af3">
    <w:name w:val="footer"/>
    <w:basedOn w:val="a3"/>
    <w:link w:val="af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5">
    <w:name w:val="header"/>
    <w:basedOn w:val="a3"/>
    <w:link w:val="af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1">
    <w:name w:val="toc 1"/>
    <w:basedOn w:val="a3"/>
    <w:next w:val="a3"/>
    <w:uiPriority w:val="39"/>
    <w:unhideWhenUsed/>
    <w:qFormat/>
  </w:style>
  <w:style w:type="paragraph" w:styleId="41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7">
    <w:name w:val="Subtitle"/>
    <w:basedOn w:val="af8"/>
    <w:next w:val="a3"/>
    <w:link w:val="af9"/>
    <w:qFormat/>
    <w:rPr>
      <w:spacing w:val="15"/>
      <w:sz w:val="32"/>
    </w:rPr>
  </w:style>
  <w:style w:type="paragraph" w:styleId="af8">
    <w:name w:val="Title"/>
    <w:basedOn w:val="a3"/>
    <w:next w:val="a3"/>
    <w:link w:val="afa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b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1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c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1">
    <w:name w:val="toc 2"/>
    <w:basedOn w:val="a3"/>
    <w:next w:val="a3"/>
    <w:uiPriority w:val="39"/>
    <w:qFormat/>
    <w:pPr>
      <w:ind w:leftChars="200" w:left="420"/>
    </w:pPr>
  </w:style>
  <w:style w:type="paragraph" w:styleId="91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d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Strong"/>
    <w:uiPriority w:val="22"/>
    <w:qFormat/>
    <w:rPr>
      <w:b/>
      <w:bCs/>
      <w:color w:val="auto"/>
    </w:rPr>
  </w:style>
  <w:style w:type="character" w:styleId="aff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f0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f1">
    <w:name w:val="Emphasis"/>
    <w:uiPriority w:val="20"/>
    <w:qFormat/>
    <w:rPr>
      <w:i/>
      <w:iCs/>
      <w:color w:val="auto"/>
    </w:rPr>
  </w:style>
  <w:style w:type="character" w:styleId="aff2">
    <w:name w:val="Hyperlink"/>
    <w:basedOn w:val="a4"/>
    <w:uiPriority w:val="99"/>
    <w:unhideWhenUsed/>
    <w:qFormat/>
    <w:rPr>
      <w:color w:val="0000FF"/>
      <w:u w:val="single"/>
    </w:rPr>
  </w:style>
  <w:style w:type="character" w:styleId="aff3">
    <w:name w:val="annotation reference"/>
    <w:uiPriority w:val="99"/>
    <w:unhideWhenUsed/>
    <w:qFormat/>
    <w:rPr>
      <w:sz w:val="21"/>
      <w:szCs w:val="21"/>
    </w:rPr>
  </w:style>
  <w:style w:type="table" w:styleId="aff4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三级标题"/>
    <w:basedOn w:val="a0"/>
    <w:next w:val="a3"/>
    <w:link w:val="aff5"/>
    <w:qFormat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3"/>
    <w:link w:val="aff6"/>
    <w:qFormat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3"/>
    <w:link w:val="aff7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0">
    <w:name w:val="标题 1字符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字符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fa">
    <w:name w:val="标题字符"/>
    <w:link w:val="af8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字符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字符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字符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字符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字符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字符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字符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f8">
    <w:name w:val="表格"/>
    <w:qFormat/>
    <w:rPr>
      <w:b/>
      <w:sz w:val="21"/>
    </w:rPr>
  </w:style>
  <w:style w:type="character" w:customStyle="1" w:styleId="ae">
    <w:name w:val="纯文本字符"/>
    <w:basedOn w:val="a4"/>
    <w:link w:val="ad"/>
    <w:uiPriority w:val="99"/>
    <w:qFormat/>
    <w:rPr>
      <w:rFonts w:asciiTheme="minorEastAsia" w:hAnsi="Courier New" w:cs="Courier New"/>
      <w:color w:val="000000" w:themeColor="text1"/>
    </w:rPr>
  </w:style>
  <w:style w:type="character" w:customStyle="1" w:styleId="aff7">
    <w:name w:val="一级标题 字符"/>
    <w:basedOn w:val="a4"/>
    <w:link w:val="a"/>
    <w:qFormat/>
    <w:rPr>
      <w:rFonts w:eastAsia="宋体"/>
      <w:b/>
      <w:color w:val="000000" w:themeColor="text1"/>
      <w:kern w:val="2"/>
      <w:sz w:val="32"/>
      <w:szCs w:val="22"/>
    </w:rPr>
  </w:style>
  <w:style w:type="character" w:customStyle="1" w:styleId="aff6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af9">
    <w:name w:val="副标题字符"/>
    <w:link w:val="af7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9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2">
    <w:name w:val="列出段落1"/>
    <w:basedOn w:val="a3"/>
    <w:uiPriority w:val="34"/>
    <w:qFormat/>
    <w:pPr>
      <w:ind w:firstLineChars="200" w:firstLine="420"/>
    </w:pPr>
  </w:style>
  <w:style w:type="character" w:customStyle="1" w:styleId="af2">
    <w:name w:val="批注框文本字符"/>
    <w:link w:val="af1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a">
    <w:name w:val="批注文字字符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af0">
    <w:name w:val="日期字符"/>
    <w:basedOn w:val="a4"/>
    <w:link w:val="af"/>
    <w:uiPriority w:val="99"/>
    <w:qFormat/>
    <w:rPr>
      <w:rFonts w:eastAsia="宋体"/>
      <w:color w:val="000000" w:themeColor="text1"/>
    </w:rPr>
  </w:style>
  <w:style w:type="character" w:customStyle="1" w:styleId="aff5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a"/>
    <w:qFormat/>
    <w:pPr>
      <w:numPr>
        <w:ilvl w:val="3"/>
      </w:numPr>
      <w:outlineLvl w:val="3"/>
    </w:pPr>
    <w:rPr>
      <w:sz w:val="24"/>
    </w:rPr>
  </w:style>
  <w:style w:type="character" w:customStyle="1" w:styleId="affa">
    <w:name w:val="四级标题 字符"/>
    <w:basedOn w:val="aff5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b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c">
    <w:name w:val="小四正文"/>
    <w:basedOn w:val="ad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af4">
    <w:name w:val="页脚字符"/>
    <w:link w:val="af3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af6">
    <w:name w:val="页眉字符"/>
    <w:link w:val="af5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d">
    <w:name w:val="引用标志"/>
    <w:basedOn w:val="a3"/>
    <w:next w:val="a3"/>
    <w:qFormat/>
  </w:style>
  <w:style w:type="character" w:customStyle="1" w:styleId="ac">
    <w:name w:val="正文文本字符"/>
    <w:basedOn w:val="a4"/>
    <w:link w:val="ab"/>
    <w:qFormat/>
    <w:rPr>
      <w:rFonts w:ascii="Times New Roman" w:eastAsia="宋体" w:hAnsi="Times New Roman" w:cs="Times New Roman"/>
      <w:szCs w:val="20"/>
    </w:rPr>
  </w:style>
  <w:style w:type="table" w:customStyle="1" w:styleId="14">
    <w:name w:val="网格型1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未处理的提及1"/>
    <w:basedOn w:val="a4"/>
    <w:uiPriority w:val="99"/>
    <w:semiHidden/>
    <w:unhideWhenUsed/>
    <w:qFormat/>
    <w:rPr>
      <w:color w:val="808080"/>
      <w:shd w:val="clear" w:color="auto" w:fill="E6E6E6"/>
    </w:rPr>
  </w:style>
  <w:style w:type="table" w:customStyle="1" w:styleId="22">
    <w:name w:val="网格型2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F2AD7B-BFB2-D24C-B9A0-12300F59A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C:\Users\Administrator\Desktop\PRD-2017-G01-文档编写说明.dotm</Template>
  <TotalTime>1</TotalTime>
  <Pages>6</Pages>
  <Words>365</Words>
  <Characters>2083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740490553@qq.com</cp:lastModifiedBy>
  <cp:revision>4</cp:revision>
  <dcterms:created xsi:type="dcterms:W3CDTF">2019-01-06T12:35:00Z</dcterms:created>
  <dcterms:modified xsi:type="dcterms:W3CDTF">2019-01-12T15:47:00Z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