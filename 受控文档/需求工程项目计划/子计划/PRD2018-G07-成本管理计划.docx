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13" w:rsidRDefault="00025413">
      <w:pPr>
        <w:jc w:val="center"/>
        <w:rPr>
          <w:b/>
        </w:rPr>
      </w:pPr>
    </w:p>
    <w:p w:rsidR="00025413" w:rsidRDefault="00025413">
      <w:pPr>
        <w:jc w:val="center"/>
        <w:rPr>
          <w:b/>
        </w:rPr>
      </w:pPr>
    </w:p>
    <w:p w:rsidR="00025413" w:rsidRDefault="002849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13" w:rsidRDefault="00025413">
      <w:pPr>
        <w:jc w:val="center"/>
        <w:rPr>
          <w:b/>
        </w:rPr>
      </w:pPr>
    </w:p>
    <w:p w:rsidR="00025413" w:rsidRDefault="00025413">
      <w:pPr>
        <w:jc w:val="center"/>
        <w:rPr>
          <w:b/>
        </w:rPr>
      </w:pPr>
    </w:p>
    <w:p w:rsidR="00025413" w:rsidRDefault="00025413">
      <w:pPr>
        <w:jc w:val="center"/>
        <w:rPr>
          <w:b/>
        </w:rPr>
      </w:pPr>
    </w:p>
    <w:p w:rsidR="00025413" w:rsidRDefault="0028497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b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25413">
        <w:tc>
          <w:tcPr>
            <w:tcW w:w="2653" w:type="dxa"/>
            <w:vMerge w:val="restart"/>
            <w:shd w:val="clear" w:color="auto" w:fill="auto"/>
          </w:tcPr>
          <w:p w:rsidR="00025413" w:rsidRDefault="00284973">
            <w:r>
              <w:rPr>
                <w:rFonts w:hint="eastAsia"/>
              </w:rPr>
              <w:t>文件状态：</w:t>
            </w:r>
          </w:p>
          <w:p w:rsidR="00025413" w:rsidRDefault="00284973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025413" w:rsidRDefault="00284973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025413" w:rsidRDefault="00284973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025413" w:rsidRDefault="002849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025413">
        <w:tc>
          <w:tcPr>
            <w:tcW w:w="2653" w:type="dxa"/>
            <w:vMerge/>
            <w:shd w:val="clear" w:color="auto" w:fill="auto"/>
          </w:tcPr>
          <w:p w:rsidR="00025413" w:rsidRDefault="00025413"/>
        </w:tc>
        <w:tc>
          <w:tcPr>
            <w:tcW w:w="1170" w:type="dxa"/>
            <w:shd w:val="clear" w:color="auto" w:fill="BEBEBE"/>
          </w:tcPr>
          <w:p w:rsidR="00025413" w:rsidRDefault="002849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25413">
        <w:tc>
          <w:tcPr>
            <w:tcW w:w="2653" w:type="dxa"/>
            <w:vMerge/>
            <w:shd w:val="clear" w:color="auto" w:fill="auto"/>
          </w:tcPr>
          <w:p w:rsidR="00025413" w:rsidRDefault="00025413"/>
        </w:tc>
        <w:tc>
          <w:tcPr>
            <w:tcW w:w="1170" w:type="dxa"/>
            <w:shd w:val="clear" w:color="auto" w:fill="BEBEBE"/>
          </w:tcPr>
          <w:p w:rsidR="00025413" w:rsidRDefault="002849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、陈帆、林翼力</w:t>
            </w:r>
          </w:p>
        </w:tc>
      </w:tr>
      <w:tr w:rsidR="00025413">
        <w:tc>
          <w:tcPr>
            <w:tcW w:w="2653" w:type="dxa"/>
            <w:vMerge/>
            <w:shd w:val="clear" w:color="auto" w:fill="auto"/>
          </w:tcPr>
          <w:p w:rsidR="00025413" w:rsidRDefault="00025413"/>
        </w:tc>
        <w:tc>
          <w:tcPr>
            <w:tcW w:w="1170" w:type="dxa"/>
            <w:shd w:val="clear" w:color="auto" w:fill="BEBEBE"/>
          </w:tcPr>
          <w:p w:rsidR="00025413" w:rsidRDefault="002849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03</w:t>
            </w:r>
          </w:p>
        </w:tc>
      </w:tr>
    </w:tbl>
    <w:p w:rsidR="00025413" w:rsidRDefault="0028497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025413" w:rsidRDefault="0028497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6719355"/>
      <w:bookmarkStart w:id="1" w:name="_Toc27132"/>
      <w:bookmarkStart w:id="2" w:name="_Toc466742046"/>
      <w:bookmarkStart w:id="3" w:name="_Toc447553497"/>
      <w:bookmarkStart w:id="4" w:name="_Toc446076693"/>
      <w:bookmarkStart w:id="5" w:name="_Toc466020645"/>
      <w:bookmarkStart w:id="6" w:name="_Toc60"/>
      <w:bookmarkStart w:id="7" w:name="_Toc495739754"/>
      <w:bookmarkStart w:id="8" w:name="_Toc12861"/>
    </w:p>
    <w:p w:rsidR="00025413" w:rsidRDefault="0002541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25413" w:rsidRDefault="0028497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53171986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5413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025413" w:rsidRDefault="0028497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025413" w:rsidRDefault="0028497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025413" w:rsidRDefault="0028497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025413" w:rsidRDefault="0028497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025413" w:rsidRDefault="0028497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025413">
        <w:trPr>
          <w:trHeight w:val="90"/>
        </w:trPr>
        <w:tc>
          <w:tcPr>
            <w:tcW w:w="1269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，赵伟宏，陈帆，林翼力</w:t>
            </w:r>
          </w:p>
        </w:tc>
        <w:tc>
          <w:tcPr>
            <w:tcW w:w="1671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/28</w:t>
            </w:r>
          </w:p>
        </w:tc>
        <w:tc>
          <w:tcPr>
            <w:tcW w:w="1672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025413">
        <w:trPr>
          <w:trHeight w:val="90"/>
        </w:trPr>
        <w:tc>
          <w:tcPr>
            <w:tcW w:w="1269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修改了员工时薪</w:t>
            </w:r>
          </w:p>
        </w:tc>
      </w:tr>
      <w:tr w:rsidR="00025413">
        <w:trPr>
          <w:trHeight w:val="90"/>
        </w:trPr>
        <w:tc>
          <w:tcPr>
            <w:tcW w:w="1269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2018/11/23-2018/11/24</w:t>
            </w:r>
          </w:p>
        </w:tc>
        <w:tc>
          <w:tcPr>
            <w:tcW w:w="1672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修改了绩效考核标准</w:t>
            </w:r>
          </w:p>
        </w:tc>
      </w:tr>
      <w:tr w:rsidR="00025413">
        <w:trPr>
          <w:trHeight w:val="90"/>
        </w:trPr>
        <w:tc>
          <w:tcPr>
            <w:tcW w:w="1269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 w:rsidR="00025413">
        <w:trPr>
          <w:trHeight w:val="90"/>
        </w:trPr>
        <w:tc>
          <w:tcPr>
            <w:tcW w:w="1269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704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2018/11/28-2018/11/28</w:t>
            </w:r>
          </w:p>
        </w:tc>
        <w:tc>
          <w:tcPr>
            <w:tcW w:w="1672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</w:t>
            </w:r>
          </w:p>
        </w:tc>
      </w:tr>
      <w:tr w:rsidR="00025413">
        <w:trPr>
          <w:trHeight w:val="90"/>
        </w:trPr>
        <w:tc>
          <w:tcPr>
            <w:tcW w:w="1269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0.6.0</w:t>
            </w:r>
          </w:p>
        </w:tc>
        <w:tc>
          <w:tcPr>
            <w:tcW w:w="1704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671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 w:rsidR="00025413" w:rsidRDefault="00284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</w:t>
            </w:r>
            <w:r>
              <w:rPr>
                <w:rFonts w:hint="eastAsia"/>
                <w:szCs w:val="21"/>
              </w:rPr>
              <w:t>|</w:t>
            </w:r>
            <w:r>
              <w:rPr>
                <w:rFonts w:hint="eastAsia"/>
                <w:szCs w:val="21"/>
              </w:rPr>
              <w:t>修改了员工</w:t>
            </w:r>
            <w:proofErr w:type="gramStart"/>
            <w:r>
              <w:rPr>
                <w:rFonts w:hint="eastAsia"/>
                <w:szCs w:val="21"/>
              </w:rPr>
              <w:t>时薪表</w:t>
            </w:r>
            <w:proofErr w:type="gramEnd"/>
          </w:p>
        </w:tc>
      </w:tr>
    </w:tbl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025413" w:rsidRDefault="00284973">
          <w:pPr>
            <w:jc w:val="center"/>
          </w:pPr>
          <w:r>
            <w:t>目录</w:t>
          </w:r>
        </w:p>
        <w:bookmarkStart w:id="10" w:name="_GoBack"/>
        <w:bookmarkEnd w:id="10"/>
        <w:p w:rsidR="00F76188" w:rsidRDefault="002849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19863" w:history="1">
            <w:r w:rsidR="00F76188" w:rsidRPr="00666925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版</w:t>
            </w:r>
            <w:r w:rsidR="00F76188" w:rsidRPr="00666925"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F76188" w:rsidRPr="00666925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本</w:t>
            </w:r>
            <w:r w:rsidR="00F76188" w:rsidRPr="00666925"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F76188" w:rsidRPr="00666925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历</w:t>
            </w:r>
            <w:r w:rsidR="00F76188" w:rsidRPr="00666925">
              <w:rPr>
                <w:rStyle w:val="af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F76188" w:rsidRPr="00666925">
              <w:rPr>
                <w:rStyle w:val="af9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史</w:t>
            </w:r>
            <w:r w:rsidR="00F76188">
              <w:rPr>
                <w:noProof/>
                <w:webHidden/>
              </w:rPr>
              <w:tab/>
            </w:r>
            <w:r w:rsidR="00F76188">
              <w:rPr>
                <w:noProof/>
                <w:webHidden/>
              </w:rPr>
              <w:fldChar w:fldCharType="begin"/>
            </w:r>
            <w:r w:rsidR="00F76188">
              <w:rPr>
                <w:noProof/>
                <w:webHidden/>
              </w:rPr>
              <w:instrText xml:space="preserve"> PAGEREF _Toc531719863 \h </w:instrText>
            </w:r>
            <w:r w:rsidR="00F76188">
              <w:rPr>
                <w:noProof/>
                <w:webHidden/>
              </w:rPr>
            </w:r>
            <w:r w:rsidR="00F76188">
              <w:rPr>
                <w:noProof/>
                <w:webHidden/>
              </w:rPr>
              <w:fldChar w:fldCharType="separate"/>
            </w:r>
            <w:r w:rsidR="00F76188">
              <w:rPr>
                <w:noProof/>
                <w:webHidden/>
              </w:rPr>
              <w:t>2</w:t>
            </w:r>
            <w:r w:rsidR="00F76188"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64" w:history="1">
            <w:r w:rsidRPr="00666925">
              <w:rPr>
                <w:rStyle w:val="af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成本估计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65" w:history="1">
            <w:r w:rsidRPr="00666925">
              <w:rPr>
                <w:rStyle w:val="af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计量单位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66" w:history="1">
            <w:r w:rsidRPr="00666925">
              <w:rPr>
                <w:rStyle w:val="af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精确度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67" w:history="1">
            <w:r w:rsidRPr="00666925">
              <w:rPr>
                <w:rStyle w:val="af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准确度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68" w:history="1">
            <w:r w:rsidRPr="00666925">
              <w:rPr>
                <w:rStyle w:val="af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绩效测量规则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69" w:history="1">
            <w:r w:rsidRPr="00666925">
              <w:rPr>
                <w:rStyle w:val="af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绩效考核规则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70" w:history="1">
            <w:r w:rsidRPr="00666925">
              <w:rPr>
                <w:rStyle w:val="af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成本估计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71" w:history="1">
            <w:r w:rsidRPr="00666925">
              <w:rPr>
                <w:rStyle w:val="af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员工时薪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88" w:rsidRDefault="00F7618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1719872" w:history="1">
            <w:r w:rsidRPr="00666925">
              <w:rPr>
                <w:rStyle w:val="af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666925">
              <w:rPr>
                <w:rStyle w:val="af9"/>
                <w:rFonts w:hint="eastAsi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413" w:rsidRDefault="00284973">
          <w:r>
            <w:rPr>
              <w:bCs/>
              <w:lang w:val="zh-CN"/>
            </w:rPr>
            <w:fldChar w:fldCharType="end"/>
          </w:r>
        </w:p>
      </w:sdtContent>
    </w:sdt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02541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25413" w:rsidRDefault="00284973">
      <w:pPr>
        <w:pStyle w:val="a"/>
      </w:pPr>
      <w:bookmarkStart w:id="11" w:name="_Toc531719864"/>
      <w:r>
        <w:lastRenderedPageBreak/>
        <w:t>成本估计</w:t>
      </w:r>
      <w:bookmarkEnd w:id="11"/>
    </w:p>
    <w:p w:rsidR="00025413" w:rsidRDefault="00284973">
      <w:pPr>
        <w:pStyle w:val="a0"/>
      </w:pPr>
      <w:bookmarkStart w:id="12" w:name="_Toc531719865"/>
      <w:r>
        <w:t>计量单位</w:t>
      </w:r>
      <w:bookmarkEnd w:id="12"/>
    </w:p>
    <w:p w:rsidR="00025413" w:rsidRDefault="0028497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 w:rsidR="00025413" w:rsidRDefault="0028497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:rsidR="00025413" w:rsidRDefault="0028497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 w:rsidR="00025413" w:rsidRDefault="0028497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 w:rsidR="00025413" w:rsidRDefault="00284973">
      <w:pPr>
        <w:pStyle w:val="a0"/>
      </w:pPr>
      <w:bookmarkStart w:id="13" w:name="_Toc531719866"/>
      <w:r>
        <w:t>精确度</w:t>
      </w:r>
      <w:bookmarkEnd w:id="13"/>
    </w:p>
    <w:p w:rsidR="00025413" w:rsidRDefault="0028497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:rsidR="00025413" w:rsidRDefault="0028497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:rsidR="00025413" w:rsidRDefault="0028497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  <w:t>0</w:t>
      </w:r>
    </w:p>
    <w:p w:rsidR="00025413" w:rsidRDefault="0028497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:rsidR="00025413" w:rsidRDefault="00025413"/>
    <w:p w:rsidR="00025413" w:rsidRDefault="00284973">
      <w:pPr>
        <w:pStyle w:val="a0"/>
      </w:pPr>
      <w:bookmarkStart w:id="14" w:name="_Toc531719867"/>
      <w:r>
        <w:t>准确度</w:t>
      </w:r>
      <w:bookmarkEnd w:id="14"/>
    </w:p>
    <w:p w:rsidR="00025413" w:rsidRDefault="00284973">
      <w:pPr>
        <w:ind w:left="420"/>
      </w:pPr>
      <w:r>
        <w:rPr>
          <w:rFonts w:hint="eastAsia"/>
        </w:rPr>
        <w:t>活动成本估算区间</w:t>
      </w:r>
      <w:r>
        <w:t xml:space="preserve"> [</w:t>
      </w:r>
      <w:r>
        <w:t>估算值</w:t>
      </w:r>
      <w:r>
        <w:t>-50%*</w:t>
      </w:r>
      <w:r>
        <w:t>估算值</w:t>
      </w:r>
      <w:r>
        <w:t xml:space="preserve"> , </w:t>
      </w:r>
      <w:r>
        <w:t>估算值</w:t>
      </w:r>
      <w:r>
        <w:t>+50%</w:t>
      </w:r>
      <w:r>
        <w:t>估算值</w:t>
      </w:r>
      <w:r>
        <w:t>]</w:t>
      </w:r>
    </w:p>
    <w:p w:rsidR="00025413" w:rsidRDefault="00025413"/>
    <w:p w:rsidR="00025413" w:rsidRDefault="00284973">
      <w:pPr>
        <w:pStyle w:val="a"/>
      </w:pPr>
      <w:bookmarkStart w:id="15" w:name="_Toc531719868"/>
      <w:r>
        <w:t>绩效测量规则</w:t>
      </w:r>
      <w:bookmarkEnd w:id="15"/>
    </w:p>
    <w:p w:rsidR="00025413" w:rsidRDefault="00284973">
      <w:pPr>
        <w:pStyle w:val="a0"/>
      </w:pPr>
      <w:bookmarkStart w:id="16" w:name="_Toc531719869"/>
      <w:r>
        <w:t>绩效考核规则</w:t>
      </w:r>
      <w:bookmarkEnd w:id="16"/>
    </w:p>
    <w:tbl>
      <w:tblPr>
        <w:tblStyle w:val="afb"/>
        <w:tblW w:w="8931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410"/>
      </w:tblGrid>
      <w:tr w:rsidR="00025413">
        <w:tc>
          <w:tcPr>
            <w:tcW w:w="1985" w:type="dxa"/>
            <w:shd w:val="clear" w:color="auto" w:fill="B4C6E7" w:themeFill="accent5" w:themeFillTint="66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 w:rsidR="00025413">
        <w:tc>
          <w:tcPr>
            <w:tcW w:w="1985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</w:rPr>
              <w:t>(10</w:t>
            </w:r>
            <w:r>
              <w:rPr>
                <w:rFonts w:hint="eastAsia"/>
                <w:sz w:val="22"/>
                <w:szCs w:val="21"/>
              </w:rPr>
              <w:t>分</w:t>
            </w:r>
            <w:r>
              <w:rPr>
                <w:rFonts w:hint="eastAsia"/>
                <w:sz w:val="22"/>
                <w:szCs w:val="21"/>
              </w:rPr>
              <w:t>)</w:t>
            </w:r>
          </w:p>
        </w:tc>
        <w:tc>
          <w:tcPr>
            <w:tcW w:w="4536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</w:t>
            </w:r>
            <w:proofErr w:type="gramStart"/>
            <w:r>
              <w:rPr>
                <w:sz w:val="22"/>
                <w:szCs w:val="21"/>
              </w:rPr>
              <w:t>上交组</w:t>
            </w:r>
            <w:proofErr w:type="gramEnd"/>
            <w:r>
              <w:rPr>
                <w:sz w:val="22"/>
                <w:szCs w:val="21"/>
              </w:rPr>
              <w:t>经费；</w:t>
            </w:r>
          </w:p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 w:rsidR="00025413">
        <w:tc>
          <w:tcPr>
            <w:tcW w:w="1985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</w:rPr>
              <w:t>（</w:t>
            </w:r>
            <w:r>
              <w:rPr>
                <w:rFonts w:hint="eastAsia"/>
                <w:sz w:val="22"/>
                <w:szCs w:val="21"/>
              </w:rPr>
              <w:t>8-9</w:t>
            </w:r>
            <w:r>
              <w:rPr>
                <w:rFonts w:hint="eastAsia"/>
                <w:sz w:val="22"/>
                <w:szCs w:val="21"/>
              </w:rPr>
              <w:t>分</w:t>
            </w:r>
            <w:r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4536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/>
          </w:tcPr>
          <w:p w:rsidR="00025413" w:rsidRDefault="00025413">
            <w:pPr>
              <w:rPr>
                <w:sz w:val="22"/>
                <w:szCs w:val="21"/>
              </w:rPr>
            </w:pPr>
          </w:p>
        </w:tc>
      </w:tr>
      <w:tr w:rsidR="00025413">
        <w:tc>
          <w:tcPr>
            <w:tcW w:w="1985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</w:rPr>
              <w:t>（</w:t>
            </w:r>
            <w:r>
              <w:rPr>
                <w:rFonts w:hint="eastAsia"/>
                <w:sz w:val="22"/>
                <w:szCs w:val="21"/>
              </w:rPr>
              <w:t>6-7</w:t>
            </w:r>
            <w:r>
              <w:rPr>
                <w:rFonts w:hint="eastAsia"/>
                <w:sz w:val="22"/>
                <w:szCs w:val="21"/>
              </w:rPr>
              <w:t>分</w:t>
            </w:r>
            <w:r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4536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/>
          </w:tcPr>
          <w:p w:rsidR="00025413" w:rsidRDefault="00025413">
            <w:pPr>
              <w:rPr>
                <w:sz w:val="22"/>
                <w:szCs w:val="21"/>
              </w:rPr>
            </w:pPr>
          </w:p>
        </w:tc>
      </w:tr>
      <w:tr w:rsidR="00025413">
        <w:tc>
          <w:tcPr>
            <w:tcW w:w="1985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</w:rPr>
              <w:t>（</w:t>
            </w:r>
            <w:r>
              <w:rPr>
                <w:rFonts w:hint="eastAsia"/>
                <w:sz w:val="22"/>
                <w:szCs w:val="21"/>
              </w:rPr>
              <w:t>0-5</w:t>
            </w:r>
            <w:r>
              <w:rPr>
                <w:rFonts w:hint="eastAsia"/>
                <w:sz w:val="22"/>
                <w:szCs w:val="21"/>
              </w:rPr>
              <w:t>分）</w:t>
            </w:r>
          </w:p>
        </w:tc>
        <w:tc>
          <w:tcPr>
            <w:tcW w:w="4536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 w:rsidR="00025413" w:rsidRDefault="0028497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</w:t>
            </w:r>
            <w:proofErr w:type="gramStart"/>
            <w:r>
              <w:rPr>
                <w:rFonts w:hint="eastAsia"/>
                <w:sz w:val="22"/>
                <w:szCs w:val="21"/>
              </w:rPr>
              <w:t>遣退该人员</w:t>
            </w:r>
            <w:proofErr w:type="gramEnd"/>
          </w:p>
        </w:tc>
      </w:tr>
    </w:tbl>
    <w:p w:rsidR="00025413" w:rsidRDefault="00025413"/>
    <w:p w:rsidR="00025413" w:rsidRDefault="00284973">
      <w:pPr>
        <w:pStyle w:val="a"/>
      </w:pPr>
      <w:bookmarkStart w:id="17" w:name="_Toc531719870"/>
      <w:r>
        <w:rPr>
          <w:rFonts w:hint="eastAsia"/>
        </w:rPr>
        <w:t>成本</w:t>
      </w:r>
      <w:r>
        <w:t>估计</w:t>
      </w:r>
      <w:bookmarkEnd w:id="17"/>
    </w:p>
    <w:p w:rsidR="00025413" w:rsidRDefault="00284973">
      <w:pPr>
        <w:pStyle w:val="a0"/>
      </w:pPr>
      <w:bookmarkStart w:id="18" w:name="_Toc531719871"/>
      <w:r>
        <w:rPr>
          <w:rFonts w:hint="eastAsia"/>
        </w:rPr>
        <w:t>员工</w:t>
      </w:r>
      <w:r>
        <w:t>时薪</w:t>
      </w:r>
      <w:bookmarkEnd w:id="18"/>
    </w:p>
    <w:tbl>
      <w:tblPr>
        <w:tblStyle w:val="afb"/>
        <w:tblW w:w="8784" w:type="dxa"/>
        <w:tblLayout w:type="fixed"/>
        <w:tblLook w:val="04A0" w:firstRow="1" w:lastRow="0" w:firstColumn="1" w:lastColumn="0" w:noHBand="0" w:noVBand="1"/>
      </w:tblPr>
      <w:tblGrid>
        <w:gridCol w:w="1128"/>
        <w:gridCol w:w="3020"/>
        <w:gridCol w:w="2075"/>
        <w:gridCol w:w="2561"/>
      </w:tblGrid>
      <w:tr w:rsidR="00025413">
        <w:tc>
          <w:tcPr>
            <w:tcW w:w="1128" w:type="dxa"/>
            <w:shd w:val="clear" w:color="auto" w:fill="B4C6E7" w:themeFill="accent5" w:themeFillTint="66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</w:t>
            </w:r>
            <w:r>
              <w:rPr>
                <w:rFonts w:hint="eastAsia"/>
                <w:sz w:val="22"/>
                <w:szCs w:val="20"/>
              </w:rPr>
              <w:t>/</w:t>
            </w:r>
            <w:r>
              <w:rPr>
                <w:rFonts w:hint="eastAsia"/>
                <w:sz w:val="22"/>
                <w:szCs w:val="20"/>
              </w:rPr>
              <w:t>小时）</w:t>
            </w:r>
          </w:p>
        </w:tc>
        <w:tc>
          <w:tcPr>
            <w:tcW w:w="2561" w:type="dxa"/>
            <w:shd w:val="clear" w:color="auto" w:fill="B4C6E7" w:themeFill="accent5" w:themeFillTint="66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</w:t>
            </w:r>
            <w:r>
              <w:rPr>
                <w:rFonts w:hint="eastAsia"/>
                <w:sz w:val="22"/>
                <w:szCs w:val="20"/>
              </w:rPr>
              <w:t>/</w:t>
            </w:r>
            <w:r>
              <w:rPr>
                <w:rFonts w:hint="eastAsia"/>
                <w:sz w:val="22"/>
                <w:szCs w:val="20"/>
              </w:rPr>
              <w:t>小时）</w:t>
            </w:r>
          </w:p>
        </w:tc>
      </w:tr>
      <w:tr w:rsidR="00025413">
        <w:tc>
          <w:tcPr>
            <w:tcW w:w="1128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3020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、</w:t>
            </w:r>
            <w:r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文档模板员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会议记录员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批准变更人员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2075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025413">
        <w:tc>
          <w:tcPr>
            <w:tcW w:w="1128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赵伟宏</w:t>
            </w:r>
          </w:p>
        </w:tc>
        <w:tc>
          <w:tcPr>
            <w:tcW w:w="3020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文档整合员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  <w:r>
              <w:rPr>
                <w:rFonts w:hint="eastAsia"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  <w:r>
              <w:rPr>
                <w:rFonts w:hint="eastAsia"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025413">
        <w:tc>
          <w:tcPr>
            <w:tcW w:w="1128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3020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整合员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开发环境集成员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025413">
        <w:tc>
          <w:tcPr>
            <w:tcW w:w="1128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3020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szCs w:val="21"/>
              </w:rPr>
              <w:t>录音记录员、</w:t>
            </w:r>
            <w:r>
              <w:rPr>
                <w:rFonts w:hint="eastAsia"/>
                <w:szCs w:val="21"/>
              </w:rPr>
              <w:t>设备管理员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025413">
        <w:trPr>
          <w:trHeight w:val="396"/>
        </w:trPr>
        <w:tc>
          <w:tcPr>
            <w:tcW w:w="1128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林翼力</w:t>
            </w:r>
          </w:p>
        </w:tc>
        <w:tc>
          <w:tcPr>
            <w:tcW w:w="3020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  <w:r>
              <w:rPr>
                <w:rFonts w:hint="eastAsia"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szCs w:val="21"/>
              </w:rPr>
              <w:t>计划调整员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模板员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原型设计员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用户访谈员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2075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025413" w:rsidRDefault="0028497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</w:tbl>
    <w:p w:rsidR="00025413" w:rsidRDefault="00025413"/>
    <w:p w:rsidR="00025413" w:rsidRDefault="00284973">
      <w:r>
        <w:rPr>
          <w:rFonts w:hint="eastAsia"/>
        </w:rPr>
        <w:t>根据</w:t>
      </w:r>
      <w:r>
        <w:rPr>
          <w:rFonts w:hint="eastAsia"/>
        </w:rPr>
        <w:t>201</w:t>
      </w:r>
      <w:r>
        <w:rPr>
          <w:rFonts w:hint="eastAsia"/>
        </w:rPr>
        <w:t>7</w:t>
      </w:r>
      <w:r>
        <w:rPr>
          <w:rFonts w:hint="eastAsia"/>
        </w:rPr>
        <w:t>劳动人员平均工资为</w:t>
      </w:r>
      <w:r>
        <w:rPr>
          <w:rFonts w:hint="eastAsia"/>
        </w:rPr>
        <w:t>3</w:t>
      </w:r>
      <w:r>
        <w:rPr>
          <w:rFonts w:hint="eastAsia"/>
        </w:rPr>
        <w:t>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rPr>
          <w:rFonts w:hint="eastAsia"/>
        </w:rPr>
        <w:t>行业平均工资为</w:t>
      </w:r>
      <w:r>
        <w:rPr>
          <w:rFonts w:hint="eastAsia"/>
        </w:rP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:rsidR="00025413" w:rsidRDefault="00284973"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江亮儒同学的《</w:t>
      </w:r>
      <w:r>
        <w:rPr>
          <w:rFonts w:hint="eastAsia"/>
        </w:rPr>
        <w:t>2017</w:t>
      </w:r>
      <w:r>
        <w:rPr>
          <w:rFonts w:hint="eastAsia"/>
        </w:rPr>
        <w:t>年度杭州市人均收入（每小时）》</w:t>
      </w:r>
    </w:p>
    <w:p w:rsidR="00025413" w:rsidRDefault="00284973">
      <w:pPr>
        <w:pStyle w:val="a0"/>
      </w:pPr>
      <w:bookmarkStart w:id="19" w:name="_Toc531719872"/>
      <w:r>
        <w:rPr>
          <w:rFonts w:hint="eastAsia"/>
        </w:rPr>
        <w:t>预算</w:t>
      </w:r>
      <w:bookmarkEnd w:id="19"/>
    </w:p>
    <w:tbl>
      <w:tblPr>
        <w:tblW w:w="91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025413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025413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413" w:rsidRDefault="00025413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413" w:rsidRDefault="00025413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413" w:rsidRDefault="00025413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参考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UML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界面原型工具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办公软件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25413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）个人电脑及其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windows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万网域名约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年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年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25413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69.34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小时，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除了节假日每天均工作一小时，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实际不支出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</w:p>
        </w:tc>
      </w:tr>
      <w:tr w:rsidR="00025413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team building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02541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025413"/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2541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月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年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025413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3" w:rsidRDefault="002849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</w:tr>
    </w:tbl>
    <w:p w:rsidR="00025413" w:rsidRDefault="00025413"/>
    <w:p w:rsidR="00025413" w:rsidRDefault="00025413"/>
    <w:p w:rsidR="00025413" w:rsidRDefault="00025413"/>
    <w:p w:rsidR="00025413" w:rsidRDefault="00025413"/>
    <w:sectPr w:rsidR="000254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973" w:rsidRDefault="00284973">
      <w:r>
        <w:separator/>
      </w:r>
    </w:p>
  </w:endnote>
  <w:endnote w:type="continuationSeparator" w:id="0">
    <w:p w:rsidR="00284973" w:rsidRDefault="0028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413" w:rsidRDefault="00025413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025413" w:rsidRDefault="00284973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7618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76188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25413" w:rsidRDefault="0002541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413" w:rsidRDefault="00025413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973" w:rsidRDefault="00284973">
      <w:r>
        <w:separator/>
      </w:r>
    </w:p>
  </w:footnote>
  <w:footnote w:type="continuationSeparator" w:id="0">
    <w:p w:rsidR="00284973" w:rsidRDefault="00284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413" w:rsidRDefault="00284973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413" w:rsidRDefault="00284973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PRD201</w:t>
    </w:r>
    <w:r>
      <w:rPr>
        <w:rFonts w:hint="eastAsia"/>
      </w:rPr>
      <w:t>8</w:t>
    </w:r>
    <w:r>
      <w:rPr>
        <w:rFonts w:hint="eastAsia"/>
      </w:rPr>
      <w:t>-G0</w:t>
    </w:r>
    <w:r>
      <w:rPr>
        <w:rFonts w:hint="eastAsia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025413" w:rsidRDefault="00284973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9D07AC"/>
    <w:multiLevelType w:val="multilevel"/>
    <w:tmpl w:val="189D07AC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2541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84973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273A4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0F76188"/>
    <w:rsid w:val="032321C7"/>
    <w:rsid w:val="04632F37"/>
    <w:rsid w:val="04DE3557"/>
    <w:rsid w:val="071611DC"/>
    <w:rsid w:val="080143DA"/>
    <w:rsid w:val="0A0568F0"/>
    <w:rsid w:val="0A354863"/>
    <w:rsid w:val="1A2866AE"/>
    <w:rsid w:val="1B7F11F0"/>
    <w:rsid w:val="26594972"/>
    <w:rsid w:val="2B210B47"/>
    <w:rsid w:val="2B994DE1"/>
    <w:rsid w:val="2D4B1423"/>
    <w:rsid w:val="31791581"/>
    <w:rsid w:val="347C64CF"/>
    <w:rsid w:val="37FC65FB"/>
    <w:rsid w:val="38BC2E91"/>
    <w:rsid w:val="3E6A299D"/>
    <w:rsid w:val="425818E8"/>
    <w:rsid w:val="45412EE8"/>
    <w:rsid w:val="49537A88"/>
    <w:rsid w:val="4BDD13C5"/>
    <w:rsid w:val="4F0E73C1"/>
    <w:rsid w:val="568617EE"/>
    <w:rsid w:val="56B23B04"/>
    <w:rsid w:val="589440E6"/>
    <w:rsid w:val="58F82FB2"/>
    <w:rsid w:val="5B8167D3"/>
    <w:rsid w:val="5F533889"/>
    <w:rsid w:val="5FCF461D"/>
    <w:rsid w:val="608B7BBC"/>
    <w:rsid w:val="627A3343"/>
    <w:rsid w:val="63DC48A4"/>
    <w:rsid w:val="68605B83"/>
    <w:rsid w:val="6D153069"/>
    <w:rsid w:val="6D37636D"/>
    <w:rsid w:val="6E3737B2"/>
    <w:rsid w:val="6E4F74B5"/>
    <w:rsid w:val="6EA0164B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9958F-AE22-4DC2-A646-95B3046D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0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29</cp:revision>
  <dcterms:created xsi:type="dcterms:W3CDTF">2017-10-25T10:15:00Z</dcterms:created>
  <dcterms:modified xsi:type="dcterms:W3CDTF">2018-12-04T12:48:00Z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