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49BAB9" w14:textId="77777777" w:rsidR="00EC2C9E" w:rsidRDefault="00925217">
      <w:pPr>
        <w:jc w:val="center"/>
        <w:rPr>
          <w:b/>
        </w:rPr>
      </w:pPr>
      <w:r>
        <w:rPr>
          <w:b/>
          <w:noProof/>
        </w:rPr>
        <w:drawing>
          <wp:inline distT="0" distB="0" distL="0" distR="0" wp14:anchorId="53DF5F79" wp14:editId="3B5E7A3A">
            <wp:extent cx="3101340" cy="1124585"/>
            <wp:effectExtent l="0" t="0" r="3810" b="0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D3261" w14:textId="77777777" w:rsidR="00EC2C9E" w:rsidRDefault="00EC2C9E">
      <w:pPr>
        <w:jc w:val="center"/>
        <w:rPr>
          <w:b/>
        </w:rPr>
      </w:pPr>
    </w:p>
    <w:p w14:paraId="09D2B804" w14:textId="77777777" w:rsidR="00EC2C9E" w:rsidRDefault="00EC2C9E">
      <w:pPr>
        <w:jc w:val="center"/>
        <w:rPr>
          <w:b/>
        </w:rPr>
      </w:pPr>
    </w:p>
    <w:p w14:paraId="73EA1FD5" w14:textId="77777777" w:rsidR="00EC2C9E" w:rsidRDefault="00EC2C9E">
      <w:pPr>
        <w:rPr>
          <w:b/>
        </w:rPr>
      </w:pPr>
    </w:p>
    <w:p w14:paraId="77D418ED" w14:textId="77777777" w:rsidR="00EC2C9E" w:rsidRDefault="00925217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EC2C9E" w14:paraId="405BF0F5" w14:textId="77777777">
        <w:tc>
          <w:tcPr>
            <w:tcW w:w="2653" w:type="dxa"/>
            <w:vMerge w:val="restart"/>
            <w:shd w:val="clear" w:color="auto" w:fill="auto"/>
          </w:tcPr>
          <w:p w14:paraId="1ECD2154" w14:textId="77777777" w:rsidR="00EC2C9E" w:rsidRDefault="00925217">
            <w:r>
              <w:rPr>
                <w:rFonts w:hint="eastAsia"/>
              </w:rPr>
              <w:t>文件状态：</w:t>
            </w:r>
          </w:p>
          <w:p w14:paraId="3E845647" w14:textId="77777777" w:rsidR="00EC2C9E" w:rsidRDefault="00925217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  ]</w:t>
            </w:r>
            <w:r>
              <w:rPr>
                <w:rFonts w:hint="eastAsia"/>
              </w:rPr>
              <w:t>草稿</w:t>
            </w:r>
          </w:p>
          <w:p w14:paraId="75EEB58F" w14:textId="77777777" w:rsidR="00EC2C9E" w:rsidRDefault="00925217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14:paraId="61B831FF" w14:textId="77777777" w:rsidR="00EC2C9E" w:rsidRDefault="00925217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14:paraId="7262F7FF" w14:textId="77777777" w:rsidR="00EC2C9E" w:rsidRDefault="0092521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14:paraId="59D0F536" w14:textId="77777777" w:rsidR="00EC2C9E" w:rsidRDefault="00925217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SMP</w:t>
            </w:r>
          </w:p>
        </w:tc>
      </w:tr>
      <w:tr w:rsidR="00EC2C9E" w14:paraId="26817FD7" w14:textId="77777777">
        <w:tc>
          <w:tcPr>
            <w:tcW w:w="2653" w:type="dxa"/>
            <w:vMerge/>
            <w:shd w:val="clear" w:color="auto" w:fill="auto"/>
          </w:tcPr>
          <w:p w14:paraId="2237C6C4" w14:textId="77777777" w:rsidR="00EC2C9E" w:rsidRDefault="00EC2C9E"/>
        </w:tc>
        <w:tc>
          <w:tcPr>
            <w:tcW w:w="1170" w:type="dxa"/>
            <w:shd w:val="clear" w:color="auto" w:fill="BEBEBE"/>
          </w:tcPr>
          <w:p w14:paraId="50D105EC" w14:textId="77777777" w:rsidR="00EC2C9E" w:rsidRDefault="0092521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14:paraId="7DDD1BD4" w14:textId="77777777" w:rsidR="00EC2C9E" w:rsidRDefault="00925217">
            <w:pPr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EC2C9E" w14:paraId="0E285442" w14:textId="77777777">
        <w:tc>
          <w:tcPr>
            <w:tcW w:w="2653" w:type="dxa"/>
            <w:vMerge/>
            <w:shd w:val="clear" w:color="auto" w:fill="auto"/>
          </w:tcPr>
          <w:p w14:paraId="51121D44" w14:textId="77777777" w:rsidR="00EC2C9E" w:rsidRDefault="00EC2C9E"/>
        </w:tc>
        <w:tc>
          <w:tcPr>
            <w:tcW w:w="1170" w:type="dxa"/>
            <w:shd w:val="clear" w:color="auto" w:fill="BEBEBE"/>
          </w:tcPr>
          <w:p w14:paraId="3EF9A274" w14:textId="77777777" w:rsidR="00EC2C9E" w:rsidRDefault="0092521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14:paraId="09DA1370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</w:tr>
      <w:tr w:rsidR="00EC2C9E" w14:paraId="326BBF8F" w14:textId="77777777">
        <w:trPr>
          <w:trHeight w:val="270"/>
        </w:trPr>
        <w:tc>
          <w:tcPr>
            <w:tcW w:w="2653" w:type="dxa"/>
            <w:vMerge/>
            <w:shd w:val="clear" w:color="auto" w:fill="auto"/>
          </w:tcPr>
          <w:p w14:paraId="3C350DAB" w14:textId="77777777" w:rsidR="00EC2C9E" w:rsidRDefault="00EC2C9E"/>
        </w:tc>
        <w:tc>
          <w:tcPr>
            <w:tcW w:w="1170" w:type="dxa"/>
            <w:shd w:val="clear" w:color="auto" w:fill="BEBEBE"/>
          </w:tcPr>
          <w:p w14:paraId="5A5A1A9B" w14:textId="77777777" w:rsidR="00EC2C9E" w:rsidRDefault="0092521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14:paraId="4DBBA312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2018-12-2</w:t>
            </w:r>
            <w:r>
              <w:rPr>
                <w:rFonts w:hint="eastAsia"/>
                <w:szCs w:val="21"/>
              </w:rPr>
              <w:t>0</w:t>
            </w:r>
          </w:p>
        </w:tc>
      </w:tr>
    </w:tbl>
    <w:p w14:paraId="6AA09881" w14:textId="77777777" w:rsidR="00EC2C9E" w:rsidRDefault="009252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OLE_LINK3"/>
      <w:bookmarkStart w:id="1" w:name="OLE_LINK2"/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干系人管理</w:t>
      </w:r>
      <w:bookmarkEnd w:id="0"/>
      <w:bookmarkEnd w:id="1"/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2E07789D" w14:textId="77777777" w:rsidR="00EC2C9E" w:rsidRDefault="00925217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 w:hint="eastAsia"/>
          <w:b/>
          <w:spacing w:val="15"/>
          <w:sz w:val="32"/>
          <w:szCs w:val="56"/>
        </w:rPr>
        <w:t>Stakeholders m</w:t>
      </w:r>
      <w:r>
        <w:rPr>
          <w:rFonts w:cs="Times New Roman"/>
          <w:b/>
          <w:spacing w:val="15"/>
          <w:sz w:val="32"/>
          <w:szCs w:val="56"/>
        </w:rPr>
        <w:t>anagement plan</w:t>
      </w:r>
    </w:p>
    <w:p w14:paraId="6FAADA27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87FF013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F29BD94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F5AA4D7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372B04A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1E1B4D0" w14:textId="77777777" w:rsidR="00EC2C9E" w:rsidRDefault="00925217"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496719355"/>
      <w:bookmarkStart w:id="3" w:name="_Toc495739754"/>
      <w:bookmarkStart w:id="4" w:name="_Toc27132"/>
      <w:bookmarkStart w:id="5" w:name="_Toc466742046"/>
      <w:bookmarkStart w:id="6" w:name="_Toc466020645"/>
      <w:bookmarkStart w:id="7" w:name="_Toc12861"/>
      <w:bookmarkStart w:id="8" w:name="_Toc496990873"/>
      <w:bookmarkStart w:id="9" w:name="_Toc446076693"/>
      <w:bookmarkStart w:id="10" w:name="_Toc447553497"/>
      <w:bookmarkStart w:id="11" w:name="_Toc60"/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lastRenderedPageBreak/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14:paraId="2AE276AA" w14:textId="77777777" w:rsidR="00EC2C9E" w:rsidRDefault="00EC2C9E"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EC2C9E" w14:paraId="416EDEA5" w14:textId="77777777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14:paraId="4CEF2F33" w14:textId="77777777" w:rsidR="00EC2C9E" w:rsidRDefault="0092521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14:paraId="0EF29065" w14:textId="77777777" w:rsidR="00EC2C9E" w:rsidRDefault="0092521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14:paraId="0A9A3681" w14:textId="77777777" w:rsidR="00EC2C9E" w:rsidRDefault="0092521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14:paraId="5929B519" w14:textId="77777777" w:rsidR="00EC2C9E" w:rsidRDefault="0092521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14:paraId="30156FCD" w14:textId="77777777" w:rsidR="00EC2C9E" w:rsidRDefault="00925217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EC2C9E" w14:paraId="42519F50" w14:textId="77777777">
        <w:trPr>
          <w:trHeight w:val="90"/>
        </w:trPr>
        <w:tc>
          <w:tcPr>
            <w:tcW w:w="1269" w:type="dxa"/>
          </w:tcPr>
          <w:p w14:paraId="55602B3E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14:paraId="6567D86A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 w14:paraId="5BE6541D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2E35D52C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2018/12/12-2018/12/12</w:t>
            </w:r>
          </w:p>
        </w:tc>
        <w:tc>
          <w:tcPr>
            <w:tcW w:w="1672" w:type="dxa"/>
          </w:tcPr>
          <w:p w14:paraId="623FBD64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 w:rsidR="00EC2C9E" w14:paraId="743865B4" w14:textId="77777777">
        <w:trPr>
          <w:trHeight w:val="90"/>
        </w:trPr>
        <w:tc>
          <w:tcPr>
            <w:tcW w:w="1269" w:type="dxa"/>
          </w:tcPr>
          <w:p w14:paraId="50598ED0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 w14:paraId="16C897BC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 w14:paraId="2871B66E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2D70571B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-2018/12/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672" w:type="dxa"/>
          </w:tcPr>
          <w:p w14:paraId="49CA62AD" w14:textId="77777777" w:rsidR="00EC2C9E" w:rsidRDefault="0092521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干系人手册</w:t>
            </w:r>
          </w:p>
        </w:tc>
      </w:tr>
      <w:tr w:rsidR="00093387" w14:paraId="2CB721F2" w14:textId="77777777">
        <w:trPr>
          <w:trHeight w:val="90"/>
        </w:trPr>
        <w:tc>
          <w:tcPr>
            <w:tcW w:w="1269" w:type="dxa"/>
          </w:tcPr>
          <w:p w14:paraId="01B76047" w14:textId="089E0A0C" w:rsidR="00093387" w:rsidRDefault="0009338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0.2.1</w:t>
            </w:r>
          </w:p>
        </w:tc>
        <w:tc>
          <w:tcPr>
            <w:tcW w:w="1704" w:type="dxa"/>
          </w:tcPr>
          <w:p w14:paraId="72F53F82" w14:textId="31F42CA0" w:rsidR="00093387" w:rsidRDefault="0009338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刘浥</w:t>
            </w:r>
          </w:p>
        </w:tc>
        <w:tc>
          <w:tcPr>
            <w:tcW w:w="1930" w:type="dxa"/>
          </w:tcPr>
          <w:p w14:paraId="45925584" w14:textId="7F60CDCA" w:rsidR="00093387" w:rsidRDefault="0009338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 w14:paraId="19E77A1A" w14:textId="39DA1A42" w:rsidR="00093387" w:rsidRDefault="00093387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2019/1/13</w:t>
            </w:r>
            <w:r>
              <w:rPr>
                <w:rFonts w:hint="eastAsia"/>
                <w:szCs w:val="21"/>
              </w:rPr>
              <w:t>－</w:t>
            </w:r>
            <w:r>
              <w:rPr>
                <w:szCs w:val="21"/>
              </w:rPr>
              <w:t>2019/1/13</w:t>
            </w:r>
          </w:p>
        </w:tc>
        <w:tc>
          <w:tcPr>
            <w:tcW w:w="1672" w:type="dxa"/>
          </w:tcPr>
          <w:p w14:paraId="6044066B" w14:textId="33F6BCA3" w:rsidR="00093387" w:rsidRDefault="00093387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干系人增加管理员代表</w:t>
            </w:r>
            <w:bookmarkStart w:id="12" w:name="_GoBack"/>
            <w:bookmarkEnd w:id="12"/>
          </w:p>
        </w:tc>
      </w:tr>
    </w:tbl>
    <w:p w14:paraId="32A2A8F2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14:paraId="25381DD0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74DC7C7E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9A0D600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A3E8AF4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0C657B06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C2D5A7D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2F547EC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14:paraId="76D512C1" w14:textId="77777777" w:rsidR="00EC2C9E" w:rsidRDefault="00925217">
          <w:pPr>
            <w:pStyle w:val="TOC1"/>
          </w:pPr>
          <w:r>
            <w:rPr>
              <w:lang w:val="zh-CN"/>
            </w:rPr>
            <w:t>目录</w:t>
          </w:r>
        </w:p>
        <w:p w14:paraId="673D7723" w14:textId="77777777" w:rsidR="00EC2C9E" w:rsidRDefault="00925217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90873" w:history="1">
            <w:r>
              <w:rPr>
                <w:rStyle w:val="aff2"/>
                <w:rFonts w:ascii="Times New Roman" w:hAnsi="Times New Roman" w:cs="Times New Roman"/>
                <w:b/>
                <w:bCs/>
                <w:kern w:val="44"/>
              </w:rPr>
              <w:t>版</w:t>
            </w:r>
            <w:r>
              <w:rPr>
                <w:rStyle w:val="aff2"/>
                <w:rFonts w:ascii="Times New Roman" w:hAnsi="Times New Roman" w:cs="Times New Roman"/>
                <w:b/>
                <w:bCs/>
                <w:kern w:val="44"/>
              </w:rPr>
              <w:t xml:space="preserve"> </w:t>
            </w:r>
            <w:r>
              <w:rPr>
                <w:rStyle w:val="aff2"/>
                <w:rFonts w:ascii="Times New Roman" w:hAnsi="Times New Roman" w:cs="Times New Roman"/>
                <w:b/>
                <w:bCs/>
                <w:kern w:val="44"/>
              </w:rPr>
              <w:t>本</w:t>
            </w:r>
            <w:r>
              <w:rPr>
                <w:rStyle w:val="aff2"/>
                <w:rFonts w:ascii="Times New Roman" w:hAnsi="Times New Roman" w:cs="Times New Roman"/>
                <w:b/>
                <w:bCs/>
                <w:kern w:val="44"/>
              </w:rPr>
              <w:t xml:space="preserve"> </w:t>
            </w:r>
            <w:r>
              <w:rPr>
                <w:rStyle w:val="aff2"/>
                <w:rFonts w:ascii="Times New Roman" w:hAnsi="Times New Roman" w:cs="Times New Roman"/>
                <w:b/>
                <w:bCs/>
                <w:kern w:val="44"/>
              </w:rPr>
              <w:t>历</w:t>
            </w:r>
            <w:r>
              <w:rPr>
                <w:rStyle w:val="aff2"/>
                <w:rFonts w:ascii="Times New Roman" w:hAnsi="Times New Roman" w:cs="Times New Roman"/>
                <w:b/>
                <w:bCs/>
                <w:kern w:val="44"/>
              </w:rPr>
              <w:t xml:space="preserve"> </w:t>
            </w:r>
            <w:r>
              <w:rPr>
                <w:rStyle w:val="aff2"/>
                <w:rFonts w:ascii="Times New Roman" w:hAnsi="Times New Roman" w:cs="Times New Roman"/>
                <w:b/>
                <w:bCs/>
                <w:kern w:val="44"/>
              </w:rPr>
              <w:t>史</w:t>
            </w:r>
            <w:r>
              <w:tab/>
            </w:r>
            <w:r>
              <w:fldChar w:fldCharType="begin"/>
            </w:r>
            <w:r>
              <w:instrText xml:space="preserve"> PAGEREF _Toc496990873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3C1071D3" w14:textId="77777777" w:rsidR="00EC2C9E" w:rsidRDefault="0092521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496990874" w:history="1">
            <w:r>
              <w:rPr>
                <w:rStyle w:val="aff2"/>
              </w:rPr>
              <w:t>1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f2"/>
              </w:rPr>
              <w:t>干系人手册</w:t>
            </w:r>
            <w:r>
              <w:tab/>
            </w:r>
            <w:r>
              <w:fldChar w:fldCharType="begin"/>
            </w:r>
            <w:r>
              <w:instrText xml:space="preserve"> PAGEREF _Toc496990874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DEB8C02" w14:textId="77777777" w:rsidR="00EC2C9E" w:rsidRDefault="0092521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496990875" w:history="1">
            <w:r>
              <w:rPr>
                <w:rStyle w:val="aff2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f2"/>
              </w:rPr>
              <w:t>对外沟通形式</w:t>
            </w:r>
            <w:r>
              <w:tab/>
            </w:r>
            <w:r>
              <w:fldChar w:fldCharType="begin"/>
            </w:r>
            <w:r>
              <w:instrText xml:space="preserve"> PAGEREF _Toc</w:instrText>
            </w:r>
            <w:r>
              <w:instrText xml:space="preserve">496990875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30671932" w14:textId="77777777" w:rsidR="00EC2C9E" w:rsidRDefault="00925217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496990876" w:history="1">
            <w:r>
              <w:rPr>
                <w:rStyle w:val="aff2"/>
              </w:rPr>
              <w:t>2.1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f2"/>
              </w:rPr>
              <w:t>正式沟通计划</w:t>
            </w:r>
            <w:r>
              <w:tab/>
            </w:r>
            <w:r>
              <w:fldChar w:fldCharType="begin"/>
            </w:r>
            <w:r>
              <w:instrText xml:space="preserve"> PAGEREF _Toc496990876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7E3E5F4A" w14:textId="77777777" w:rsidR="00EC2C9E" w:rsidRDefault="00925217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496990877" w:history="1">
            <w:r>
              <w:rPr>
                <w:rStyle w:val="aff2"/>
              </w:rPr>
              <w:t>2.2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f2"/>
              </w:rPr>
              <w:t>非正式沟通计划</w:t>
            </w:r>
            <w:r>
              <w:tab/>
            </w:r>
            <w:r>
              <w:fldChar w:fldCharType="begin"/>
            </w:r>
            <w:r>
              <w:instrText xml:space="preserve"> PAGEREF _Toc496990877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39DA88B4" w14:textId="77777777" w:rsidR="00EC2C9E" w:rsidRDefault="00925217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496990878" w:history="1">
            <w:r>
              <w:rPr>
                <w:rStyle w:val="aff2"/>
              </w:rPr>
              <w:t>2.3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f2"/>
              </w:rPr>
              <w:t>特殊沟通计划</w:t>
            </w:r>
            <w:r>
              <w:tab/>
            </w:r>
            <w:r>
              <w:fldChar w:fldCharType="begin"/>
            </w:r>
            <w:r>
              <w:instrText xml:space="preserve"> PAGEREF _Toc496990878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0FBB2DBF" w14:textId="77777777" w:rsidR="00EC2C9E" w:rsidRDefault="0092521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496990879" w:history="1">
            <w:r>
              <w:rPr>
                <w:rStyle w:val="aff2"/>
              </w:rPr>
              <w:t>3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f2"/>
              </w:rPr>
              <w:t>限制沟通因素</w:t>
            </w:r>
            <w:r>
              <w:tab/>
            </w:r>
            <w:r>
              <w:fldChar w:fldCharType="begin"/>
            </w:r>
            <w:r>
              <w:instrText xml:space="preserve"> PAGEREF _Toc496990879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1AD6AF63" w14:textId="77777777" w:rsidR="00EC2C9E" w:rsidRDefault="00925217">
          <w:r>
            <w:rPr>
              <w:b/>
              <w:bCs/>
              <w:lang w:val="zh-CN"/>
            </w:rPr>
            <w:fldChar w:fldCharType="end"/>
          </w:r>
        </w:p>
      </w:sdtContent>
    </w:sdt>
    <w:p w14:paraId="391328E1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2F141742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0CCF873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42641377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144BA535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350DA817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7F638EB" w14:textId="77777777" w:rsidR="00EC2C9E" w:rsidRDefault="00EC2C9E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14:paraId="6BF282E8" w14:textId="77777777" w:rsidR="00EC2C9E" w:rsidRDefault="00925217">
      <w:pPr>
        <w:pStyle w:val="a"/>
      </w:pPr>
      <w:bookmarkStart w:id="13" w:name="_Toc496990874"/>
      <w:r>
        <w:lastRenderedPageBreak/>
        <w:t>干系人手册</w:t>
      </w:r>
      <w:bookmarkEnd w:id="13"/>
    </w:p>
    <w:tbl>
      <w:tblPr>
        <w:tblW w:w="8515" w:type="dxa"/>
        <w:tblCellSpacing w:w="0" w:type="dxa"/>
        <w:tblInd w:w="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8"/>
        <w:gridCol w:w="912"/>
        <w:gridCol w:w="912"/>
        <w:gridCol w:w="2065"/>
        <w:gridCol w:w="1264"/>
        <w:gridCol w:w="2194"/>
      </w:tblGrid>
      <w:tr w:rsidR="00EC2C9E" w14:paraId="0CFAB622" w14:textId="77777777">
        <w:trPr>
          <w:trHeight w:val="540"/>
          <w:tblCellSpacing w:w="0" w:type="dxa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519501EE" w14:textId="77777777" w:rsidR="00EC2C9E" w:rsidRDefault="00925217">
            <w:bookmarkStart w:id="14" w:name="_Toc496990875"/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积极干系人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5C77E6D8" w14:textId="77777777" w:rsidR="00EC2C9E" w:rsidRDefault="00925217">
            <w:pPr>
              <w:rPr>
                <w:rFonts w:ascii="等线" w:eastAsia="等线" w:hAnsi="等线" w:cs="等线"/>
                <w:b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角色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7EDFCF12" w14:textId="77777777" w:rsidR="00EC2C9E" w:rsidRDefault="00925217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提出者</w:t>
            </w:r>
          </w:p>
        </w:tc>
        <w:tc>
          <w:tcPr>
            <w:tcW w:w="206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6B17E73D" w14:textId="77777777" w:rsidR="00EC2C9E" w:rsidRDefault="00925217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联系方式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</w:tcPr>
          <w:p w14:paraId="0F0EF930" w14:textId="77777777" w:rsidR="00EC2C9E" w:rsidRDefault="00925217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所在地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 w14:paraId="4C7A5AD0" w14:textId="77777777" w:rsidR="00EC2C9E" w:rsidRDefault="00925217"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干系人对该项目是否提过有价值的意见或帮助</w:t>
            </w:r>
          </w:p>
        </w:tc>
      </w:tr>
      <w:tr w:rsidR="00EC2C9E" w14:paraId="7F926608" w14:textId="77777777">
        <w:trPr>
          <w:trHeight w:val="260"/>
          <w:tblCellSpacing w:w="0" w:type="dxa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0929DE4B" w14:textId="77777777" w:rsidR="00EC2C9E" w:rsidRDefault="00925217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6418F9B" w14:textId="77777777" w:rsidR="00EC2C9E" w:rsidRDefault="00925217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项目经理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3C2EF52A" w14:textId="77777777" w:rsidR="00EC2C9E" w:rsidRDefault="00925217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206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0802D83" w14:textId="77777777" w:rsidR="00EC2C9E" w:rsidRDefault="00925217">
            <w:r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3372536516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05EF1F4" w14:textId="77777777" w:rsidR="00EC2C9E" w:rsidRDefault="00925217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574DEC1" w14:textId="77777777" w:rsidR="00EC2C9E" w:rsidRDefault="00925217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EC2C9E" w14:paraId="7C635821" w14:textId="77777777">
        <w:trPr>
          <w:trHeight w:val="260"/>
          <w:tblCellSpacing w:w="0" w:type="dxa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E6139EB" w14:textId="77777777" w:rsidR="00EC2C9E" w:rsidRDefault="00925217">
            <w:r>
              <w:rPr>
                <w:rFonts w:ascii="等线" w:eastAsia="等线" w:hAnsi="等线" w:hint="eastAsia"/>
                <w:color w:val="000000"/>
                <w:sz w:val="22"/>
              </w:rPr>
              <w:t>赵伟宏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62F7AD55" w14:textId="77777777" w:rsidR="00EC2C9E" w:rsidRDefault="00925217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团队成员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52C18239" w14:textId="77777777" w:rsidR="00EC2C9E" w:rsidRDefault="00925217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206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ADB792" w14:textId="77777777" w:rsidR="00EC2C9E" w:rsidRDefault="00925217">
            <w:r>
              <w:rPr>
                <w:rFonts w:asciiTheme="minorEastAsia" w:eastAsiaTheme="minorEastAsia" w:hAnsiTheme="minorEastAsia"/>
                <w:sz w:val="20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3588151048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7684755" w14:textId="77777777" w:rsidR="00EC2C9E" w:rsidRDefault="00925217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608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6858C46" w14:textId="77777777" w:rsidR="00EC2C9E" w:rsidRDefault="00925217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EC2C9E" w14:paraId="6001065E" w14:textId="77777777">
        <w:trPr>
          <w:trHeight w:val="260"/>
          <w:tblCellSpacing w:w="0" w:type="dxa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0A38F030" w14:textId="77777777" w:rsidR="00EC2C9E" w:rsidRDefault="00925217">
            <w:r>
              <w:rPr>
                <w:rFonts w:ascii="等线" w:eastAsia="等线" w:hAnsi="等线" w:hint="eastAsia"/>
                <w:color w:val="000000"/>
                <w:sz w:val="22"/>
              </w:rPr>
              <w:t>陈帆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45632134" w14:textId="77777777" w:rsidR="00EC2C9E" w:rsidRDefault="00925217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团队成员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06FD9179" w14:textId="77777777" w:rsidR="00EC2C9E" w:rsidRDefault="00925217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206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8C290AB" w14:textId="77777777" w:rsidR="00EC2C9E" w:rsidRDefault="00925217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17195864903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B34D56C" w14:textId="77777777" w:rsidR="00EC2C9E" w:rsidRDefault="00925217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524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4EC8040" w14:textId="77777777" w:rsidR="00EC2C9E" w:rsidRDefault="00925217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EC2C9E" w14:paraId="044DE388" w14:textId="77777777">
        <w:trPr>
          <w:trHeight w:val="260"/>
          <w:tblCellSpacing w:w="0" w:type="dxa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25E2C4D" w14:textId="77777777" w:rsidR="00EC2C9E" w:rsidRDefault="00925217"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11D64BE2" w14:textId="77777777" w:rsidR="00EC2C9E" w:rsidRDefault="00925217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团队成员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6529E2A2" w14:textId="77777777" w:rsidR="00EC2C9E" w:rsidRDefault="00925217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206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2E85046" w14:textId="77777777" w:rsidR="00EC2C9E" w:rsidRDefault="00925217">
            <w:r>
              <w:rPr>
                <w:rFonts w:hint="eastAsia"/>
              </w:rPr>
              <w:t>13588759320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55C44B9" w14:textId="77777777" w:rsidR="00EC2C9E" w:rsidRDefault="00925217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603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FC56F5B" w14:textId="77777777" w:rsidR="00EC2C9E" w:rsidRDefault="00925217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EC2C9E" w14:paraId="4D99EF48" w14:textId="77777777">
        <w:trPr>
          <w:trHeight w:val="260"/>
          <w:tblCellSpacing w:w="0" w:type="dxa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3B1E9A6B" w14:textId="77777777" w:rsidR="00EC2C9E" w:rsidRDefault="00925217">
            <w:r>
              <w:rPr>
                <w:rFonts w:ascii="等线" w:eastAsia="等线" w:hAnsi="等线" w:hint="eastAsia"/>
                <w:color w:val="000000"/>
                <w:sz w:val="22"/>
              </w:rPr>
              <w:t>刘浥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016D5B0" w14:textId="77777777" w:rsidR="00EC2C9E" w:rsidRDefault="00925217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团队成员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7107A1C" w14:textId="77777777" w:rsidR="00EC2C9E" w:rsidRDefault="00925217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206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E294E5A" w14:textId="77777777" w:rsidR="00EC2C9E" w:rsidRDefault="00925217">
            <w:r>
              <w:rPr>
                <w:rFonts w:hint="eastAsia"/>
              </w:rPr>
              <w:t>13588742787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51AFA5CA" w14:textId="77777777" w:rsidR="00EC2C9E" w:rsidRDefault="00925217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弘毅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603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A782114" w14:textId="77777777" w:rsidR="00EC2C9E" w:rsidRDefault="00925217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EC2C9E" w14:paraId="15B9C887" w14:textId="77777777">
        <w:trPr>
          <w:trHeight w:val="480"/>
          <w:tblCellSpacing w:w="0" w:type="dxa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57D7007" w14:textId="77777777" w:rsidR="00EC2C9E" w:rsidRDefault="00925217">
            <w:r>
              <w:rPr>
                <w:rFonts w:ascii="等线" w:eastAsia="等线" w:hAnsi="等线" w:hint="eastAsia"/>
                <w:color w:val="000000"/>
                <w:sz w:val="22"/>
              </w:rPr>
              <w:t>杨枨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583F9256" w14:textId="77777777" w:rsidR="00EC2C9E" w:rsidRDefault="00925217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项目发起人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19DDC642" w14:textId="77777777" w:rsidR="00EC2C9E" w:rsidRDefault="00925217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206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C0BA3B9" w14:textId="77777777" w:rsidR="00EC2C9E" w:rsidRDefault="00925217">
            <w:hyperlink r:id="rId10" w:history="1">
              <w:r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1594D091" w14:textId="77777777" w:rsidR="00EC2C9E" w:rsidRDefault="00925217">
            <w:pPr>
              <w:rPr>
                <w:rFonts w:eastAsia="等线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办公室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91214EF" w14:textId="77777777" w:rsidR="00EC2C9E" w:rsidRDefault="00925217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EC2C9E" w14:paraId="53AC657E" w14:textId="77777777">
        <w:trPr>
          <w:trHeight w:val="260"/>
          <w:tblCellSpacing w:w="0" w:type="dxa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134EA342" w14:textId="77777777" w:rsidR="00EC2C9E" w:rsidRDefault="00925217">
            <w:r>
              <w:rPr>
                <w:rFonts w:ascii="等线" w:eastAsia="等线" w:hAnsi="等线" w:hint="eastAsia"/>
                <w:color w:val="000000"/>
                <w:sz w:val="22"/>
              </w:rPr>
              <w:t>侯宏仑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4AD9E801" w14:textId="77777777" w:rsidR="00EC2C9E" w:rsidRDefault="00925217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项目发起人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 w14:paraId="24A63DB7" w14:textId="77777777" w:rsidR="00EC2C9E" w:rsidRDefault="00925217"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206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89A56AC" w14:textId="77777777" w:rsidR="00EC2C9E" w:rsidRDefault="00925217">
            <w:hyperlink r:id="rId11" w:history="1">
              <w:r>
                <w:rPr>
                  <w:rFonts w:asciiTheme="minorEastAsia" w:eastAsiaTheme="minorEastAsia" w:hAnsiTheme="minorEastAsia"/>
                  <w:sz w:val="20"/>
                  <w:szCs w:val="20"/>
                </w:rPr>
                <w:t>houhl@zucc.edu.cn</w:t>
              </w:r>
            </w:hyperlink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3FBB902" w14:textId="77777777" w:rsidR="00EC2C9E" w:rsidRDefault="00925217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501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AF5683B" w14:textId="77777777" w:rsidR="00EC2C9E" w:rsidRDefault="00925217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EC2C9E" w14:paraId="61586672" w14:textId="77777777">
        <w:trPr>
          <w:trHeight w:val="260"/>
          <w:tblCellSpacing w:w="0" w:type="dxa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17BE663F" w14:textId="77777777" w:rsidR="00EC2C9E" w:rsidRDefault="00925217">
            <w:r>
              <w:rPr>
                <w:rFonts w:ascii="等线" w:eastAsia="等线" w:hAnsi="等线" w:hint="eastAsia"/>
                <w:color w:val="000000"/>
                <w:sz w:val="22"/>
              </w:rPr>
              <w:t>张嘉诚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7E653FB2" w14:textId="77777777" w:rsidR="00EC2C9E" w:rsidRDefault="00925217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游客代表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0D499471" w14:textId="77777777" w:rsidR="00EC2C9E" w:rsidRDefault="00925217"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206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AD0616E" w14:textId="77777777" w:rsidR="00EC2C9E" w:rsidRDefault="00925217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13305847480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0736A383" w14:textId="77777777" w:rsidR="00EC2C9E" w:rsidRDefault="00925217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409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562B974E" w14:textId="77777777" w:rsidR="00EC2C9E" w:rsidRDefault="00925217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EC2C9E" w14:paraId="64F3D8CA" w14:textId="77777777">
        <w:trPr>
          <w:trHeight w:val="260"/>
          <w:tblCellSpacing w:w="0" w:type="dxa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175F1ED3" w14:textId="77777777" w:rsidR="00EC2C9E" w:rsidRDefault="00925217">
            <w:r>
              <w:rPr>
                <w:rFonts w:ascii="等线" w:eastAsia="等线" w:hAnsi="等线" w:hint="eastAsia"/>
                <w:color w:val="000000"/>
                <w:sz w:val="22"/>
              </w:rPr>
              <w:t>赵豪杰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372E3E59" w14:textId="77777777" w:rsidR="00EC2C9E" w:rsidRDefault="00925217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间接用户代表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 w14:paraId="041AB0EE" w14:textId="77777777" w:rsidR="00EC2C9E" w:rsidRDefault="00925217">
            <w:r>
              <w:rPr>
                <w:rFonts w:ascii="等线" w:eastAsia="等线" w:hAnsi="等线" w:hint="eastAsia"/>
                <w:color w:val="000000"/>
                <w:sz w:val="22"/>
              </w:rPr>
              <w:t>林翼力</w:t>
            </w:r>
          </w:p>
        </w:tc>
        <w:tc>
          <w:tcPr>
            <w:tcW w:w="206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F0250B6" w14:textId="77777777" w:rsidR="00EC2C9E" w:rsidRDefault="00925217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15968120935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6DF1D12" w14:textId="77777777" w:rsidR="00EC2C9E" w:rsidRDefault="00925217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-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409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86B3C45" w14:textId="77777777" w:rsidR="00EC2C9E" w:rsidRDefault="00925217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EC2C9E" w14:paraId="3C1CC6DF" w14:textId="77777777">
        <w:trPr>
          <w:trHeight w:val="540"/>
          <w:tblCellSpacing w:w="0" w:type="dxa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79D0A049" w14:textId="77777777" w:rsidR="00EC2C9E" w:rsidRDefault="00925217">
            <w:r>
              <w:rPr>
                <w:rFonts w:ascii="等线" w:eastAsia="等线" w:hAnsi="等线" w:hint="eastAsia"/>
                <w:color w:val="000000"/>
                <w:sz w:val="22"/>
              </w:rPr>
              <w:t>杨枨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53A207BB" w14:textId="77777777" w:rsidR="00EC2C9E" w:rsidRDefault="00925217">
            <w:pPr>
              <w:rPr>
                <w:rFonts w:ascii="等线" w:eastAsia="等线" w:hAnsi="等线" w:cs="等线"/>
                <w:color w:val="000000"/>
                <w:sz w:val="20"/>
                <w:szCs w:val="20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用户代表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0A0F6A7A" w14:textId="77777777" w:rsidR="00EC2C9E" w:rsidRDefault="00925217">
            <w:r>
              <w:rPr>
                <w:rFonts w:ascii="等线" w:eastAsia="等线" w:hAnsi="等线" w:hint="eastAsia"/>
                <w:color w:val="000000"/>
                <w:sz w:val="22"/>
              </w:rPr>
              <w:t>张荣阳</w:t>
            </w:r>
          </w:p>
        </w:tc>
        <w:tc>
          <w:tcPr>
            <w:tcW w:w="206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0C74801F" w14:textId="77777777" w:rsidR="00EC2C9E" w:rsidRDefault="00925217">
            <w:hyperlink r:id="rId12" w:history="1">
              <w:r>
                <w:rPr>
                  <w:rFonts w:asciiTheme="minorEastAsia" w:eastAsiaTheme="minorEastAsia" w:hAnsiTheme="minorEastAsia"/>
                  <w:sz w:val="20"/>
                  <w:szCs w:val="20"/>
                </w:rPr>
                <w:t>yangc@zucc.edu.cn</w:t>
              </w:r>
            </w:hyperlink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6C63E8C5" w14:textId="77777777" w:rsidR="00EC2C9E" w:rsidRDefault="00925217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理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4</w:t>
            </w: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系主任</w:t>
            </w:r>
            <w:r>
              <w:rPr>
                <w:rFonts w:asciiTheme="minorEastAsia" w:eastAsiaTheme="minorEastAsia" w:hAnsiTheme="minorEastAsia"/>
                <w:sz w:val="20"/>
                <w:szCs w:val="20"/>
              </w:rPr>
              <w:t>办公室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FE5C0A8" w14:textId="77777777" w:rsidR="00EC2C9E" w:rsidRDefault="00925217"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TBD</w:t>
            </w:r>
          </w:p>
        </w:tc>
      </w:tr>
      <w:tr w:rsidR="00332D49" w14:paraId="0E9F2B15" w14:textId="77777777">
        <w:trPr>
          <w:trHeight w:val="540"/>
          <w:tblCellSpacing w:w="0" w:type="dxa"/>
        </w:trPr>
        <w:tc>
          <w:tcPr>
            <w:tcW w:w="1168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37062AAF" w14:textId="77777777" w:rsidR="00332D49" w:rsidRDefault="00332D4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潘琳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02A054F8" w14:textId="77777777" w:rsidR="00332D49" w:rsidRDefault="00332D4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管理员代表</w:t>
            </w:r>
          </w:p>
        </w:tc>
        <w:tc>
          <w:tcPr>
            <w:tcW w:w="912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 w14:paraId="5BE855F4" w14:textId="77777777" w:rsidR="00332D49" w:rsidRDefault="00332D49">
            <w:pPr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杨枨</w:t>
            </w:r>
          </w:p>
        </w:tc>
        <w:tc>
          <w:tcPr>
            <w:tcW w:w="2065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B3663C1" w14:textId="77777777" w:rsidR="00332D49" w:rsidRDefault="00332D49">
            <w:pPr>
              <w:rPr>
                <w:rFonts w:hint="eastAsia"/>
              </w:rPr>
            </w:pPr>
            <w:r>
              <w:rPr>
                <w:rFonts w:hint="eastAsia"/>
              </w:rPr>
              <w:t>15988157341</w:t>
            </w:r>
          </w:p>
        </w:tc>
        <w:tc>
          <w:tcPr>
            <w:tcW w:w="126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</w:tcPr>
          <w:p w14:paraId="709DEC74" w14:textId="77777777" w:rsidR="00332D49" w:rsidRDefault="00332D49">
            <w:pPr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浙江大学</w:t>
            </w:r>
          </w:p>
        </w:tc>
        <w:tc>
          <w:tcPr>
            <w:tcW w:w="2194" w:type="dxa"/>
            <w:tcBorders>
              <w:top w:val="single" w:sz="6" w:space="0" w:color="080000"/>
              <w:left w:val="single" w:sz="6" w:space="0" w:color="080000"/>
              <w:bottom w:val="single" w:sz="6" w:space="0" w:color="080000"/>
              <w:right w:val="single" w:sz="6" w:space="0" w:color="08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75851C64" w14:textId="77777777" w:rsidR="00332D49" w:rsidRDefault="00332D49">
            <w:pPr>
              <w:rPr>
                <w:rFonts w:asciiTheme="minorEastAsia" w:eastAsiaTheme="minorEastAsia" w:hAnsiTheme="minorEastAsia" w:hint="eastAsia"/>
                <w:sz w:val="20"/>
                <w:szCs w:val="20"/>
              </w:rPr>
            </w:pPr>
            <w:r>
              <w:rPr>
                <w:rFonts w:asciiTheme="minorEastAsia" w:eastAsiaTheme="minorEastAsia" w:hAnsiTheme="minorEastAsia" w:hint="eastAsia"/>
                <w:sz w:val="20"/>
                <w:szCs w:val="20"/>
              </w:rPr>
              <w:t>协助管理端的需求分析和修改建议</w:t>
            </w:r>
          </w:p>
        </w:tc>
      </w:tr>
    </w:tbl>
    <w:p w14:paraId="0B4476C2" w14:textId="77777777" w:rsidR="00EC2C9E" w:rsidRDefault="00EC2C9E"/>
    <w:p w14:paraId="5C8CB7CF" w14:textId="77777777" w:rsidR="00EC2C9E" w:rsidRDefault="00EC2C9E"/>
    <w:p w14:paraId="1D74570B" w14:textId="77777777" w:rsidR="00EC2C9E" w:rsidRDefault="00EC2C9E"/>
    <w:p w14:paraId="133C087B" w14:textId="77777777" w:rsidR="00EC2C9E" w:rsidRDefault="00EC2C9E"/>
    <w:p w14:paraId="011E151A" w14:textId="77777777" w:rsidR="00EC2C9E" w:rsidRDefault="00EC2C9E"/>
    <w:p w14:paraId="7A1C45AE" w14:textId="77777777" w:rsidR="00EC2C9E" w:rsidRDefault="00EC2C9E"/>
    <w:p w14:paraId="29AA301B" w14:textId="77777777" w:rsidR="00EC2C9E" w:rsidRDefault="00EC2C9E"/>
    <w:p w14:paraId="01043F9F" w14:textId="77777777" w:rsidR="00EC2C9E" w:rsidRDefault="00EC2C9E"/>
    <w:p w14:paraId="1B097900" w14:textId="77777777" w:rsidR="00EC2C9E" w:rsidRDefault="00EC2C9E"/>
    <w:p w14:paraId="5573BE5B" w14:textId="77777777" w:rsidR="00EC2C9E" w:rsidRDefault="00925217">
      <w:pPr>
        <w:pStyle w:val="a"/>
      </w:pPr>
      <w:r>
        <w:rPr>
          <w:rFonts w:hint="eastAsia"/>
        </w:rPr>
        <w:t>干系人权利关注度分析图</w:t>
      </w:r>
    </w:p>
    <w:p w14:paraId="545A87BB" w14:textId="77777777" w:rsidR="00EC2C9E" w:rsidRDefault="00925217">
      <w:r>
        <w:rPr>
          <w:noProof/>
        </w:rPr>
        <w:lastRenderedPageBreak/>
        <w:drawing>
          <wp:inline distT="0" distB="0" distL="0" distR="0" wp14:anchorId="3283D1AC" wp14:editId="060F7BB8">
            <wp:extent cx="4546600" cy="31369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EAD9" w14:textId="77777777" w:rsidR="00EC2C9E" w:rsidRDefault="00925217">
      <w:r>
        <w:rPr>
          <w:noProof/>
        </w:rPr>
        <w:drawing>
          <wp:inline distT="0" distB="0" distL="0" distR="0" wp14:anchorId="1B09F938" wp14:editId="68AA95BC">
            <wp:extent cx="5274310" cy="3376295"/>
            <wp:effectExtent l="0" t="0" r="889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4"/>
    <w:sectPr w:rsidR="00EC2C9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42A8C5" w14:textId="77777777" w:rsidR="00925217" w:rsidRDefault="00925217">
      <w:r>
        <w:separator/>
      </w:r>
    </w:p>
  </w:endnote>
  <w:endnote w:type="continuationSeparator" w:id="0">
    <w:p w14:paraId="0E5A628D" w14:textId="77777777" w:rsidR="00925217" w:rsidRDefault="00925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F26D455" w14:textId="77777777" w:rsidR="00EC2C9E" w:rsidRDefault="00EC2C9E">
    <w:pPr>
      <w:pStyle w:val="af3"/>
      <w:ind w:left="105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1680231345"/>
    </w:sdtPr>
    <w:sdtEndPr/>
    <w:sdtContent>
      <w:sdt>
        <w:sdtPr>
          <w:id w:val="-1705238520"/>
        </w:sdtPr>
        <w:sdtEndPr/>
        <w:sdtContent>
          <w:p w14:paraId="3C173240" w14:textId="77777777" w:rsidR="00EC2C9E" w:rsidRDefault="00925217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093387">
              <w:rPr>
                <w:b/>
                <w:bCs/>
                <w:noProof/>
              </w:rPr>
              <w:t>3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093387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60EF85BC" w14:textId="77777777" w:rsidR="00EC2C9E" w:rsidRDefault="00EC2C9E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60A8694F" w14:textId="77777777" w:rsidR="00EC2C9E" w:rsidRDefault="00EC2C9E">
    <w:pPr>
      <w:pStyle w:val="af3"/>
      <w:ind w:left="105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14AC85" w14:textId="77777777" w:rsidR="00925217" w:rsidRDefault="00925217">
      <w:r>
        <w:separator/>
      </w:r>
    </w:p>
  </w:footnote>
  <w:footnote w:type="continuationSeparator" w:id="0">
    <w:p w14:paraId="74CC07C4" w14:textId="77777777" w:rsidR="00925217" w:rsidRDefault="009252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AE83F94" w14:textId="77777777" w:rsidR="00EC2C9E" w:rsidRDefault="00925217">
    <w:r>
      <w:pict w14:anchorId="68807C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2051" type="#_x0000_t75" style="position:absolute;margin-left:0;margin-top:0;width:399.75pt;height:399.75pt;z-index:-251657216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4FC18521" w14:textId="77777777" w:rsidR="00EC2C9E" w:rsidRDefault="00925217">
    <w:r>
      <w:pict w14:anchorId="2429E18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2050" type="#_x0000_t75" style="position:absolute;margin-left:0;margin-top:0;width:399.75pt;height:399.75pt;z-index:-251656192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  <w:r>
      <w:rPr>
        <w:rFonts w:hint="eastAsia"/>
      </w:rPr>
      <w:t>PRD-2017-G01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sdt>
    <w:sdtPr>
      <w:id w:val="-854573966"/>
    </w:sdtPr>
    <w:sdtEndPr/>
    <w:sdtContent>
      <w:p w14:paraId="3C3A6A18" w14:textId="77777777" w:rsidR="00EC2C9E" w:rsidRDefault="00925217">
        <w:r>
          <w:pict w14:anchorId="75BD13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2049" type="#_x0000_t75" style="position:absolute;margin-left:0;margin-top:0;width:399.75pt;height:399.75pt;z-index:-251658240;mso-position-horizontal:center;mso-position-horizontal-relative:margin;mso-position-vertical:center;mso-position-vertical-relative:margin;mso-width-relative:page;mso-height-relative:page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2"/>
    <o:shapelayout v:ext="edit">
      <o:idmap v:ext="edit" data="1,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14FA2"/>
    <w:rsid w:val="00021BB3"/>
    <w:rsid w:val="00037DFF"/>
    <w:rsid w:val="00040D92"/>
    <w:rsid w:val="0004190F"/>
    <w:rsid w:val="000530EE"/>
    <w:rsid w:val="00070632"/>
    <w:rsid w:val="00083FAF"/>
    <w:rsid w:val="000853AF"/>
    <w:rsid w:val="00093387"/>
    <w:rsid w:val="000B1BAE"/>
    <w:rsid w:val="000B63E8"/>
    <w:rsid w:val="000D003D"/>
    <w:rsid w:val="000F6B08"/>
    <w:rsid w:val="00133891"/>
    <w:rsid w:val="00143BF4"/>
    <w:rsid w:val="001577A4"/>
    <w:rsid w:val="00164536"/>
    <w:rsid w:val="001731A6"/>
    <w:rsid w:val="001735AC"/>
    <w:rsid w:val="001A34EB"/>
    <w:rsid w:val="001A3E8F"/>
    <w:rsid w:val="001A7610"/>
    <w:rsid w:val="001B27DD"/>
    <w:rsid w:val="001C2DAF"/>
    <w:rsid w:val="001C4BA5"/>
    <w:rsid w:val="001D5270"/>
    <w:rsid w:val="001E5D28"/>
    <w:rsid w:val="001F14BD"/>
    <w:rsid w:val="00255676"/>
    <w:rsid w:val="0028226E"/>
    <w:rsid w:val="0029459B"/>
    <w:rsid w:val="002956B7"/>
    <w:rsid w:val="002A0292"/>
    <w:rsid w:val="002D3544"/>
    <w:rsid w:val="002E3090"/>
    <w:rsid w:val="002E5A13"/>
    <w:rsid w:val="002E7385"/>
    <w:rsid w:val="003032EB"/>
    <w:rsid w:val="00322364"/>
    <w:rsid w:val="00326FD8"/>
    <w:rsid w:val="00332D49"/>
    <w:rsid w:val="0036600C"/>
    <w:rsid w:val="003A0DC1"/>
    <w:rsid w:val="003B54DA"/>
    <w:rsid w:val="003B7700"/>
    <w:rsid w:val="003F3569"/>
    <w:rsid w:val="00410969"/>
    <w:rsid w:val="004206CE"/>
    <w:rsid w:val="004423DD"/>
    <w:rsid w:val="004447F2"/>
    <w:rsid w:val="00446584"/>
    <w:rsid w:val="0046483C"/>
    <w:rsid w:val="00474E0D"/>
    <w:rsid w:val="00481321"/>
    <w:rsid w:val="0048412F"/>
    <w:rsid w:val="004A1EBD"/>
    <w:rsid w:val="004B4ECF"/>
    <w:rsid w:val="004D1052"/>
    <w:rsid w:val="004E040D"/>
    <w:rsid w:val="004E4F70"/>
    <w:rsid w:val="004F18EA"/>
    <w:rsid w:val="004F2316"/>
    <w:rsid w:val="004F2D4B"/>
    <w:rsid w:val="00513F78"/>
    <w:rsid w:val="0055154F"/>
    <w:rsid w:val="00555B7B"/>
    <w:rsid w:val="00556906"/>
    <w:rsid w:val="00556DD0"/>
    <w:rsid w:val="00557325"/>
    <w:rsid w:val="005714AD"/>
    <w:rsid w:val="00573D4C"/>
    <w:rsid w:val="005936EC"/>
    <w:rsid w:val="0059402D"/>
    <w:rsid w:val="005976BE"/>
    <w:rsid w:val="005B781F"/>
    <w:rsid w:val="005B7999"/>
    <w:rsid w:val="005C4816"/>
    <w:rsid w:val="005D3754"/>
    <w:rsid w:val="005F01E4"/>
    <w:rsid w:val="005F0667"/>
    <w:rsid w:val="005F288C"/>
    <w:rsid w:val="00606464"/>
    <w:rsid w:val="006070E6"/>
    <w:rsid w:val="00614D4E"/>
    <w:rsid w:val="006267AE"/>
    <w:rsid w:val="00630978"/>
    <w:rsid w:val="006460BA"/>
    <w:rsid w:val="006519C6"/>
    <w:rsid w:val="006679D5"/>
    <w:rsid w:val="006732F3"/>
    <w:rsid w:val="00677F8B"/>
    <w:rsid w:val="00692C1A"/>
    <w:rsid w:val="006B1DC2"/>
    <w:rsid w:val="006E3026"/>
    <w:rsid w:val="00700EB7"/>
    <w:rsid w:val="00701B7C"/>
    <w:rsid w:val="0072107B"/>
    <w:rsid w:val="007359D4"/>
    <w:rsid w:val="0076408F"/>
    <w:rsid w:val="00777E8E"/>
    <w:rsid w:val="007C213D"/>
    <w:rsid w:val="007C3C28"/>
    <w:rsid w:val="007D4669"/>
    <w:rsid w:val="007E623E"/>
    <w:rsid w:val="007F047A"/>
    <w:rsid w:val="00810212"/>
    <w:rsid w:val="00816AF0"/>
    <w:rsid w:val="00825B64"/>
    <w:rsid w:val="00830431"/>
    <w:rsid w:val="00835DF5"/>
    <w:rsid w:val="008465DF"/>
    <w:rsid w:val="00856129"/>
    <w:rsid w:val="00864867"/>
    <w:rsid w:val="00874940"/>
    <w:rsid w:val="008833A8"/>
    <w:rsid w:val="00884E04"/>
    <w:rsid w:val="00890E21"/>
    <w:rsid w:val="008A3201"/>
    <w:rsid w:val="008A49FB"/>
    <w:rsid w:val="008C0F00"/>
    <w:rsid w:val="008C55CC"/>
    <w:rsid w:val="008C5A07"/>
    <w:rsid w:val="008D297F"/>
    <w:rsid w:val="008F5560"/>
    <w:rsid w:val="00917233"/>
    <w:rsid w:val="00920C00"/>
    <w:rsid w:val="00925217"/>
    <w:rsid w:val="009317E4"/>
    <w:rsid w:val="00932FB4"/>
    <w:rsid w:val="00970105"/>
    <w:rsid w:val="00975EE6"/>
    <w:rsid w:val="0099194F"/>
    <w:rsid w:val="009A3434"/>
    <w:rsid w:val="009B149F"/>
    <w:rsid w:val="00A10999"/>
    <w:rsid w:val="00A24A5E"/>
    <w:rsid w:val="00A27F79"/>
    <w:rsid w:val="00A37F6B"/>
    <w:rsid w:val="00A51AA3"/>
    <w:rsid w:val="00A76335"/>
    <w:rsid w:val="00A83C56"/>
    <w:rsid w:val="00AD0A18"/>
    <w:rsid w:val="00AE33B3"/>
    <w:rsid w:val="00AF7C24"/>
    <w:rsid w:val="00B326A4"/>
    <w:rsid w:val="00B4514C"/>
    <w:rsid w:val="00B63B87"/>
    <w:rsid w:val="00B70946"/>
    <w:rsid w:val="00B770FE"/>
    <w:rsid w:val="00BA35CA"/>
    <w:rsid w:val="00BB05BD"/>
    <w:rsid w:val="00BB7A4F"/>
    <w:rsid w:val="00BB7D70"/>
    <w:rsid w:val="00BC15BA"/>
    <w:rsid w:val="00BC4278"/>
    <w:rsid w:val="00BC6D25"/>
    <w:rsid w:val="00C01559"/>
    <w:rsid w:val="00C10F96"/>
    <w:rsid w:val="00C50EEC"/>
    <w:rsid w:val="00C926DE"/>
    <w:rsid w:val="00C9780A"/>
    <w:rsid w:val="00CA2516"/>
    <w:rsid w:val="00CD05FA"/>
    <w:rsid w:val="00CD0E41"/>
    <w:rsid w:val="00CD521F"/>
    <w:rsid w:val="00CE3475"/>
    <w:rsid w:val="00CF1D93"/>
    <w:rsid w:val="00D30D38"/>
    <w:rsid w:val="00D5045D"/>
    <w:rsid w:val="00D636BC"/>
    <w:rsid w:val="00D72E8D"/>
    <w:rsid w:val="00D76606"/>
    <w:rsid w:val="00D9630F"/>
    <w:rsid w:val="00DC3456"/>
    <w:rsid w:val="00DC59C6"/>
    <w:rsid w:val="00E03FD4"/>
    <w:rsid w:val="00E05C36"/>
    <w:rsid w:val="00E06A16"/>
    <w:rsid w:val="00E119E2"/>
    <w:rsid w:val="00E17EE8"/>
    <w:rsid w:val="00EC2C9E"/>
    <w:rsid w:val="00EF39F2"/>
    <w:rsid w:val="00EF609A"/>
    <w:rsid w:val="00F038B2"/>
    <w:rsid w:val="00F12FF0"/>
    <w:rsid w:val="00F2050D"/>
    <w:rsid w:val="00F20BBF"/>
    <w:rsid w:val="00F25C4A"/>
    <w:rsid w:val="00F52AE7"/>
    <w:rsid w:val="00F70237"/>
    <w:rsid w:val="00F74EFA"/>
    <w:rsid w:val="00FA3573"/>
    <w:rsid w:val="00FA7E5F"/>
    <w:rsid w:val="00FB2639"/>
    <w:rsid w:val="00FB598D"/>
    <w:rsid w:val="00FD2AF1"/>
    <w:rsid w:val="00FE31F9"/>
    <w:rsid w:val="2C2B1CD4"/>
    <w:rsid w:val="53E705FB"/>
    <w:rsid w:val="70E876DC"/>
    <w:rsid w:val="76243879"/>
    <w:rsid w:val="7A2A64EE"/>
    <w:rsid w:val="7D41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40BB4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unhideWhenUsed="1" w:qFormat="1"/>
    <w:lsdException w:name="footnote text" w:semiHidden="1" w:unhideWhenUsed="1"/>
    <w:lsdException w:name="annotation text" w:unhideWhenUsed="1" w:qFormat="1"/>
    <w:lsdException w:name="header" w:uiPriority="0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3">
    <w:name w:val="Normal"/>
    <w:qFormat/>
    <w:rPr>
      <w:rFonts w:ascii="宋体" w:hAnsi="宋体" w:cs="宋体"/>
      <w:sz w:val="21"/>
      <w:szCs w:val="22"/>
    </w:rPr>
  </w:style>
  <w:style w:type="paragraph" w:styleId="1">
    <w:name w:val="heading 1"/>
    <w:basedOn w:val="a3"/>
    <w:next w:val="a3"/>
    <w:link w:val="10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0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0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0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0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0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0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1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qFormat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aa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b">
    <w:name w:val="Body Text"/>
    <w:basedOn w:val="a3"/>
    <w:link w:val="ac"/>
    <w:qFormat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1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1">
    <w:name w:val="toc 3"/>
    <w:basedOn w:val="a3"/>
    <w:next w:val="a3"/>
    <w:uiPriority w:val="39"/>
    <w:qFormat/>
    <w:pPr>
      <w:ind w:leftChars="400" w:left="840"/>
    </w:pPr>
  </w:style>
  <w:style w:type="paragraph" w:styleId="ad">
    <w:name w:val="Plain Text"/>
    <w:basedOn w:val="a3"/>
    <w:link w:val="ae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1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f">
    <w:name w:val="Date"/>
    <w:basedOn w:val="a3"/>
    <w:next w:val="a3"/>
    <w:link w:val="af0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f1">
    <w:name w:val="Balloon Text"/>
    <w:basedOn w:val="a3"/>
    <w:link w:val="af2"/>
    <w:uiPriority w:val="99"/>
    <w:unhideWhenUsed/>
    <w:qFormat/>
    <w:rPr>
      <w:sz w:val="18"/>
      <w:szCs w:val="18"/>
    </w:rPr>
  </w:style>
  <w:style w:type="paragraph" w:styleId="af3">
    <w:name w:val="footer"/>
    <w:basedOn w:val="a3"/>
    <w:link w:val="af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5">
    <w:name w:val="header"/>
    <w:basedOn w:val="a3"/>
    <w:link w:val="af6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1">
    <w:name w:val="toc 1"/>
    <w:basedOn w:val="a3"/>
    <w:next w:val="a3"/>
    <w:uiPriority w:val="39"/>
    <w:unhideWhenUsed/>
    <w:qFormat/>
  </w:style>
  <w:style w:type="paragraph" w:styleId="41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7">
    <w:name w:val="Subtitle"/>
    <w:basedOn w:val="af8"/>
    <w:next w:val="a3"/>
    <w:link w:val="af9"/>
    <w:uiPriority w:val="11"/>
    <w:qFormat/>
    <w:rPr>
      <w:spacing w:val="15"/>
      <w:sz w:val="32"/>
    </w:rPr>
  </w:style>
  <w:style w:type="paragraph" w:styleId="af8">
    <w:name w:val="Title"/>
    <w:basedOn w:val="a3"/>
    <w:next w:val="a3"/>
    <w:link w:val="afa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b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1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c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1">
    <w:name w:val="toc 2"/>
    <w:basedOn w:val="a3"/>
    <w:next w:val="a3"/>
    <w:uiPriority w:val="39"/>
    <w:qFormat/>
    <w:pPr>
      <w:ind w:leftChars="200" w:left="420"/>
    </w:pPr>
  </w:style>
  <w:style w:type="paragraph" w:styleId="91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d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e">
    <w:name w:val="Strong"/>
    <w:uiPriority w:val="22"/>
    <w:qFormat/>
    <w:rPr>
      <w:b/>
      <w:bCs/>
      <w:color w:val="auto"/>
    </w:rPr>
  </w:style>
  <w:style w:type="character" w:styleId="aff">
    <w:name w:val="page number"/>
    <w:basedOn w:val="a4"/>
    <w:uiPriority w:val="99"/>
    <w:unhideWhenUsed/>
    <w:qFormat/>
    <w:rPr>
      <w:rFonts w:ascii="Times New Roman" w:eastAsia="宋体" w:hAnsi="Times New Roman"/>
      <w:sz w:val="16"/>
    </w:rPr>
  </w:style>
  <w:style w:type="character" w:styleId="aff0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f1">
    <w:name w:val="Emphasis"/>
    <w:uiPriority w:val="20"/>
    <w:qFormat/>
    <w:rPr>
      <w:i/>
      <w:iCs/>
      <w:color w:val="auto"/>
    </w:rPr>
  </w:style>
  <w:style w:type="character" w:styleId="aff2">
    <w:name w:val="Hyperlink"/>
    <w:basedOn w:val="a4"/>
    <w:uiPriority w:val="99"/>
    <w:unhideWhenUsed/>
    <w:qFormat/>
    <w:rPr>
      <w:color w:val="0000FF"/>
      <w:u w:val="single"/>
    </w:rPr>
  </w:style>
  <w:style w:type="character" w:styleId="aff3">
    <w:name w:val="annotation reference"/>
    <w:uiPriority w:val="99"/>
    <w:unhideWhenUsed/>
    <w:qFormat/>
    <w:rPr>
      <w:sz w:val="21"/>
      <w:szCs w:val="21"/>
    </w:rPr>
  </w:style>
  <w:style w:type="table" w:styleId="aff4">
    <w:name w:val="Table Grid"/>
    <w:basedOn w:val="a5"/>
    <w:qFormat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1">
    <w:name w:val="三级标题"/>
    <w:basedOn w:val="a0"/>
    <w:next w:val="a3"/>
    <w:link w:val="aff5"/>
    <w:qFormat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0">
    <w:name w:val="二级标题"/>
    <w:basedOn w:val="a"/>
    <w:next w:val="a3"/>
    <w:link w:val="aff6"/>
    <w:qFormat/>
    <w:pPr>
      <w:numPr>
        <w:ilvl w:val="1"/>
      </w:numPr>
      <w:outlineLvl w:val="1"/>
    </w:pPr>
    <w:rPr>
      <w:sz w:val="30"/>
    </w:rPr>
  </w:style>
  <w:style w:type="paragraph" w:customStyle="1" w:styleId="a">
    <w:name w:val="一级标题"/>
    <w:next w:val="a3"/>
    <w:link w:val="aff7"/>
    <w:qFormat/>
    <w:pPr>
      <w:numPr>
        <w:numId w:val="1"/>
      </w:numPr>
      <w:outlineLvl w:val="0"/>
    </w:pPr>
    <w:rPr>
      <w:rFonts w:asciiTheme="minorHAnsi" w:hAnsiTheme="minorHAnsi" w:cstheme="minorBidi"/>
      <w:b/>
      <w:color w:val="000000" w:themeColor="text1"/>
      <w:kern w:val="2"/>
      <w:sz w:val="32"/>
      <w:szCs w:val="22"/>
    </w:r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0">
    <w:name w:val="标题 1字符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0">
    <w:name w:val="标题 2字符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afa">
    <w:name w:val="标题字符"/>
    <w:link w:val="af8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0">
    <w:name w:val="标题 3字符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0">
    <w:name w:val="标题 4字符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0">
    <w:name w:val="标题 5字符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0">
    <w:name w:val="标题 6字符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0">
    <w:name w:val="标题 7字符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0">
    <w:name w:val="标题 8字符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0">
    <w:name w:val="标题 9字符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f8">
    <w:name w:val="表格"/>
    <w:qFormat/>
    <w:rPr>
      <w:b/>
      <w:sz w:val="21"/>
    </w:rPr>
  </w:style>
  <w:style w:type="character" w:customStyle="1" w:styleId="ae">
    <w:name w:val="纯文本字符"/>
    <w:basedOn w:val="a4"/>
    <w:link w:val="ad"/>
    <w:uiPriority w:val="99"/>
    <w:qFormat/>
    <w:rPr>
      <w:rFonts w:asciiTheme="minorEastAsia" w:hAnsi="Courier New" w:cs="Courier New"/>
      <w:color w:val="000000" w:themeColor="text1"/>
    </w:rPr>
  </w:style>
  <w:style w:type="character" w:customStyle="1" w:styleId="aff7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character" w:customStyle="1" w:styleId="aff6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af9">
    <w:name w:val="副标题字符"/>
    <w:link w:val="af7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9">
    <w:name w:val="List Paragraph"/>
    <w:basedOn w:val="a3"/>
    <w:uiPriority w:val="34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2">
    <w:name w:val="列出段落1"/>
    <w:basedOn w:val="a3"/>
    <w:uiPriority w:val="34"/>
    <w:qFormat/>
    <w:pPr>
      <w:ind w:firstLineChars="200" w:firstLine="420"/>
    </w:pPr>
  </w:style>
  <w:style w:type="character" w:customStyle="1" w:styleId="af2">
    <w:name w:val="批注框文本字符"/>
    <w:link w:val="af1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aa">
    <w:name w:val="批注文字字符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af0">
    <w:name w:val="日期字符"/>
    <w:basedOn w:val="a4"/>
    <w:link w:val="af"/>
    <w:uiPriority w:val="99"/>
    <w:qFormat/>
    <w:rPr>
      <w:rFonts w:eastAsia="宋体"/>
      <w:color w:val="000000" w:themeColor="text1"/>
    </w:rPr>
  </w:style>
  <w:style w:type="character" w:customStyle="1" w:styleId="aff5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a"/>
    <w:qFormat/>
    <w:pPr>
      <w:numPr>
        <w:ilvl w:val="3"/>
      </w:numPr>
      <w:outlineLvl w:val="3"/>
    </w:pPr>
    <w:rPr>
      <w:sz w:val="24"/>
    </w:rPr>
  </w:style>
  <w:style w:type="character" w:customStyle="1" w:styleId="affa">
    <w:name w:val="四级标题 字符"/>
    <w:basedOn w:val="aff5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b">
    <w:name w:val="No Spacing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13">
    <w:name w:val="无间隔1"/>
    <w:uiPriority w:val="1"/>
    <w:qFormat/>
    <w:pPr>
      <w:widowControl w:val="0"/>
      <w:jc w:val="both"/>
    </w:pPr>
    <w:rPr>
      <w:rFonts w:asciiTheme="minorHAnsi" w:hAnsiTheme="minorHAnsi" w:cstheme="minorBidi"/>
      <w:color w:val="000000" w:themeColor="text1"/>
      <w:kern w:val="2"/>
      <w:sz w:val="21"/>
      <w:szCs w:val="22"/>
    </w:rPr>
  </w:style>
  <w:style w:type="paragraph" w:customStyle="1" w:styleId="affc">
    <w:name w:val="小四正文"/>
    <w:basedOn w:val="ad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af4">
    <w:name w:val="页脚字符"/>
    <w:link w:val="af3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af6">
    <w:name w:val="页眉字符"/>
    <w:link w:val="af5"/>
    <w:qFormat/>
    <w:rPr>
      <w:rFonts w:ascii="宋体" w:eastAsia="宋体" w:hAnsi="宋体" w:cs="宋体"/>
      <w:kern w:val="0"/>
      <w:sz w:val="16"/>
      <w:szCs w:val="18"/>
    </w:rPr>
  </w:style>
  <w:style w:type="paragraph" w:customStyle="1" w:styleId="affd">
    <w:name w:val="引用标志"/>
    <w:basedOn w:val="a3"/>
    <w:next w:val="a3"/>
    <w:qFormat/>
  </w:style>
  <w:style w:type="character" w:customStyle="1" w:styleId="ac">
    <w:name w:val="正文文本字符"/>
    <w:basedOn w:val="a4"/>
    <w:link w:val="ab"/>
    <w:qFormat/>
    <w:rPr>
      <w:rFonts w:ascii="Times New Roman" w:eastAsia="宋体" w:hAnsi="Times New Roman" w:cs="Times New Roman"/>
      <w:szCs w:val="20"/>
    </w:rPr>
  </w:style>
  <w:style w:type="character" w:customStyle="1" w:styleId="UnresolvedMention">
    <w:name w:val="Unresolved Mention"/>
    <w:basedOn w:val="a4"/>
    <w:uiPriority w:val="99"/>
    <w:semiHidden/>
    <w:unhideWhenUsed/>
    <w:qFormat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mailto:yangc@zucc.edu.cn" TargetMode="External"/><Relationship Id="rId11" Type="http://schemas.openxmlformats.org/officeDocument/2006/relationships/hyperlink" Target="mailto:houhl@zucc.edu.cn" TargetMode="External"/><Relationship Id="rId12" Type="http://schemas.openxmlformats.org/officeDocument/2006/relationships/hyperlink" Target="mailto:yangc@zucc.edu.cn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H:\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71BAFB-F880-9A4F-8CA2-9FA1E3D85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H:\C:\Users\Administrator\Desktop\PRD-2017-G01-文档编写说明.dotm</Template>
  <TotalTime>4</TotalTime>
  <Pages>5</Pages>
  <Words>226</Words>
  <Characters>1291</Characters>
  <Application>Microsoft Macintosh Word</Application>
  <DocSecurity>0</DocSecurity>
  <Lines>10</Lines>
  <Paragraphs>3</Paragraphs>
  <ScaleCrop>false</ScaleCrop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</dc:creator>
  <cp:lastModifiedBy>740490553@qq.com</cp:lastModifiedBy>
  <cp:revision>68</cp:revision>
  <dcterms:created xsi:type="dcterms:W3CDTF">2018-10-27T16:07:00Z</dcterms:created>
  <dcterms:modified xsi:type="dcterms:W3CDTF">2019-01-12T16:15:00Z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