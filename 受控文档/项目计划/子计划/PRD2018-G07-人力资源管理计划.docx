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1A" w:rsidRDefault="000E3DDB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1A" w:rsidRDefault="007E661A">
      <w:pPr>
        <w:jc w:val="center"/>
        <w:rPr>
          <w:b/>
        </w:rPr>
      </w:pPr>
    </w:p>
    <w:p w:rsidR="007E661A" w:rsidRDefault="007E661A">
      <w:pPr>
        <w:jc w:val="center"/>
        <w:rPr>
          <w:b/>
        </w:rPr>
      </w:pPr>
    </w:p>
    <w:p w:rsidR="007E661A" w:rsidRDefault="007E661A">
      <w:pPr>
        <w:rPr>
          <w:b/>
        </w:rPr>
      </w:pPr>
    </w:p>
    <w:p w:rsidR="007E661A" w:rsidRDefault="000E3DDB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E661A">
        <w:tc>
          <w:tcPr>
            <w:tcW w:w="2653" w:type="dxa"/>
            <w:vMerge w:val="restart"/>
            <w:shd w:val="clear" w:color="auto" w:fill="auto"/>
          </w:tcPr>
          <w:p w:rsidR="007E661A" w:rsidRDefault="000E3DDB">
            <w:r>
              <w:rPr>
                <w:rFonts w:hint="eastAsia"/>
              </w:rPr>
              <w:t>文件状态：</w:t>
            </w:r>
          </w:p>
          <w:p w:rsidR="007E661A" w:rsidRDefault="000E3DD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7E661A" w:rsidRDefault="000E3DD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7E661A" w:rsidRDefault="000E3DD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 w:rsidR="007E661A">
        <w:tc>
          <w:tcPr>
            <w:tcW w:w="2653" w:type="dxa"/>
            <w:vMerge/>
            <w:shd w:val="clear" w:color="auto" w:fill="auto"/>
          </w:tcPr>
          <w:p w:rsidR="007E661A" w:rsidRDefault="007E661A"/>
        </w:tc>
        <w:tc>
          <w:tcPr>
            <w:tcW w:w="1170" w:type="dxa"/>
            <w:shd w:val="clear" w:color="auto" w:fill="BEBEBE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3.0</w:t>
            </w:r>
          </w:p>
        </w:tc>
      </w:tr>
      <w:tr w:rsidR="007E661A">
        <w:tc>
          <w:tcPr>
            <w:tcW w:w="2653" w:type="dxa"/>
            <w:vMerge/>
            <w:shd w:val="clear" w:color="auto" w:fill="auto"/>
          </w:tcPr>
          <w:p w:rsidR="007E661A" w:rsidRDefault="007E661A"/>
        </w:tc>
        <w:tc>
          <w:tcPr>
            <w:tcW w:w="1170" w:type="dxa"/>
            <w:shd w:val="clear" w:color="auto" w:fill="BEBEBE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 w:rsidR="007E661A">
        <w:tc>
          <w:tcPr>
            <w:tcW w:w="2653" w:type="dxa"/>
            <w:vMerge/>
            <w:shd w:val="clear" w:color="auto" w:fill="auto"/>
          </w:tcPr>
          <w:p w:rsidR="007E661A" w:rsidRDefault="007E661A"/>
        </w:tc>
        <w:tc>
          <w:tcPr>
            <w:tcW w:w="1170" w:type="dxa"/>
            <w:shd w:val="clear" w:color="auto" w:fill="BEBEBE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8.11.11</w:t>
            </w:r>
          </w:p>
        </w:tc>
      </w:tr>
    </w:tbl>
    <w:p w:rsidR="007E661A" w:rsidRDefault="000E3DD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7E661A" w:rsidRDefault="000E3DD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0E3DDB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46076693"/>
      <w:bookmarkStart w:id="2" w:name="_Toc466020645"/>
      <w:bookmarkStart w:id="3" w:name="_Toc496719355"/>
      <w:bookmarkStart w:id="4" w:name="_Toc12861"/>
      <w:bookmarkStart w:id="5" w:name="_Toc495739754"/>
      <w:bookmarkStart w:id="6" w:name="_Toc466742046"/>
      <w:bookmarkStart w:id="7" w:name="_Toc447553497"/>
      <w:bookmarkStart w:id="8" w:name="_Toc27132"/>
      <w:bookmarkStart w:id="9" w:name="_Toc529726791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E661A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7E661A" w:rsidRDefault="000E3D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7E661A" w:rsidRDefault="000E3D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7E661A" w:rsidRDefault="000E3D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7E661A" w:rsidRDefault="000E3D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7E661A" w:rsidRDefault="000E3D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7E661A">
        <w:trPr>
          <w:trHeight w:val="90"/>
        </w:trPr>
        <w:tc>
          <w:tcPr>
            <w:tcW w:w="1269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7E661A" w:rsidRDefault="007E661A">
            <w:pPr>
              <w:rPr>
                <w:szCs w:val="21"/>
              </w:rPr>
            </w:pPr>
          </w:p>
        </w:tc>
        <w:tc>
          <w:tcPr>
            <w:tcW w:w="16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7E661A">
        <w:trPr>
          <w:trHeight w:val="90"/>
        </w:trPr>
        <w:tc>
          <w:tcPr>
            <w:tcW w:w="1269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7E661A" w:rsidRDefault="007E661A">
            <w:pPr>
              <w:rPr>
                <w:szCs w:val="21"/>
              </w:rPr>
            </w:pPr>
          </w:p>
        </w:tc>
        <w:tc>
          <w:tcPr>
            <w:tcW w:w="16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第一次修订</w:t>
            </w:r>
          </w:p>
        </w:tc>
      </w:tr>
      <w:tr w:rsidR="007E661A">
        <w:trPr>
          <w:trHeight w:val="90"/>
        </w:trPr>
        <w:tc>
          <w:tcPr>
            <w:tcW w:w="1269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7E661A" w:rsidRDefault="007E661A">
            <w:pPr>
              <w:rPr>
                <w:szCs w:val="21"/>
              </w:rPr>
            </w:pPr>
          </w:p>
        </w:tc>
        <w:tc>
          <w:tcPr>
            <w:tcW w:w="16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第二次修订</w:t>
            </w:r>
          </w:p>
        </w:tc>
      </w:tr>
    </w:tbl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7E661A" w:rsidRDefault="000E3DDB">
          <w:pPr>
            <w:jc w:val="center"/>
          </w:pPr>
          <w:r>
            <w:t>目录</w:t>
          </w:r>
        </w:p>
        <w:p w:rsidR="005B245A" w:rsidRDefault="000E3DD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0" w:name="_GoBack"/>
          <w:bookmarkEnd w:id="10"/>
          <w:r w:rsidR="005B245A" w:rsidRPr="00EB5FFA">
            <w:rPr>
              <w:rStyle w:val="aff2"/>
              <w:noProof/>
            </w:rPr>
            <w:fldChar w:fldCharType="begin"/>
          </w:r>
          <w:r w:rsidR="005B245A" w:rsidRPr="00EB5FFA">
            <w:rPr>
              <w:rStyle w:val="aff2"/>
              <w:noProof/>
            </w:rPr>
            <w:instrText xml:space="preserve"> </w:instrText>
          </w:r>
          <w:r w:rsidR="005B245A">
            <w:rPr>
              <w:noProof/>
            </w:rPr>
            <w:instrText>HYPERLINK \l "_Toc529726791"</w:instrText>
          </w:r>
          <w:r w:rsidR="005B245A" w:rsidRPr="00EB5FFA">
            <w:rPr>
              <w:rStyle w:val="aff2"/>
              <w:noProof/>
            </w:rPr>
            <w:instrText xml:space="preserve"> </w:instrText>
          </w:r>
          <w:r w:rsidR="005B245A" w:rsidRPr="00EB5FFA">
            <w:rPr>
              <w:rStyle w:val="aff2"/>
              <w:noProof/>
            </w:rPr>
          </w:r>
          <w:r w:rsidR="005B245A" w:rsidRPr="00EB5FFA">
            <w:rPr>
              <w:rStyle w:val="aff2"/>
              <w:noProof/>
            </w:rPr>
            <w:fldChar w:fldCharType="separate"/>
          </w:r>
          <w:r w:rsidR="005B245A" w:rsidRPr="00EB5FFA">
            <w:rPr>
              <w:rStyle w:val="aff2"/>
              <w:rFonts w:ascii="Times New Roman" w:hAnsi="Times New Roman" w:cs="Times New Roman"/>
              <w:b/>
              <w:bCs/>
              <w:noProof/>
              <w:kern w:val="44"/>
            </w:rPr>
            <w:t>版</w:t>
          </w:r>
          <w:r w:rsidR="005B245A" w:rsidRPr="00EB5FFA">
            <w:rPr>
              <w:rStyle w:val="aff2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5B245A" w:rsidRPr="00EB5FFA">
            <w:rPr>
              <w:rStyle w:val="aff2"/>
              <w:rFonts w:ascii="Times New Roman" w:hAnsi="Times New Roman" w:cs="Times New Roman"/>
              <w:b/>
              <w:bCs/>
              <w:noProof/>
              <w:kern w:val="44"/>
            </w:rPr>
            <w:t>本</w:t>
          </w:r>
          <w:r w:rsidR="005B245A" w:rsidRPr="00EB5FFA">
            <w:rPr>
              <w:rStyle w:val="aff2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5B245A" w:rsidRPr="00EB5FFA">
            <w:rPr>
              <w:rStyle w:val="aff2"/>
              <w:rFonts w:ascii="Times New Roman" w:hAnsi="Times New Roman" w:cs="Times New Roman"/>
              <w:b/>
              <w:bCs/>
              <w:noProof/>
              <w:kern w:val="44"/>
            </w:rPr>
            <w:t>历</w:t>
          </w:r>
          <w:r w:rsidR="005B245A" w:rsidRPr="00EB5FFA">
            <w:rPr>
              <w:rStyle w:val="aff2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 w:rsidR="005B245A" w:rsidRPr="00EB5FFA">
            <w:rPr>
              <w:rStyle w:val="aff2"/>
              <w:rFonts w:ascii="Times New Roman" w:hAnsi="Times New Roman" w:cs="Times New Roman"/>
              <w:b/>
              <w:bCs/>
              <w:noProof/>
              <w:kern w:val="44"/>
            </w:rPr>
            <w:t>史</w:t>
          </w:r>
          <w:r w:rsidR="005B245A">
            <w:rPr>
              <w:noProof/>
              <w:webHidden/>
            </w:rPr>
            <w:tab/>
          </w:r>
          <w:r w:rsidR="005B245A">
            <w:rPr>
              <w:noProof/>
              <w:webHidden/>
            </w:rPr>
            <w:fldChar w:fldCharType="begin"/>
          </w:r>
          <w:r w:rsidR="005B245A">
            <w:rPr>
              <w:noProof/>
              <w:webHidden/>
            </w:rPr>
            <w:instrText xml:space="preserve"> PAGEREF _Toc529726791 \h </w:instrText>
          </w:r>
          <w:r w:rsidR="005B245A">
            <w:rPr>
              <w:noProof/>
              <w:webHidden/>
            </w:rPr>
          </w:r>
          <w:r w:rsidR="005B245A">
            <w:rPr>
              <w:noProof/>
              <w:webHidden/>
            </w:rPr>
            <w:fldChar w:fldCharType="separate"/>
          </w:r>
          <w:r w:rsidR="005B245A">
            <w:rPr>
              <w:noProof/>
              <w:webHidden/>
            </w:rPr>
            <w:t>2</w:t>
          </w:r>
          <w:r w:rsidR="005B245A">
            <w:rPr>
              <w:noProof/>
              <w:webHidden/>
            </w:rPr>
            <w:fldChar w:fldCharType="end"/>
          </w:r>
          <w:r w:rsidR="005B245A" w:rsidRPr="00EB5FFA">
            <w:rPr>
              <w:rStyle w:val="aff2"/>
              <w:noProof/>
            </w:rPr>
            <w:fldChar w:fldCharType="end"/>
          </w:r>
        </w:p>
        <w:p w:rsidR="005B245A" w:rsidRDefault="005B24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2" w:history="1">
            <w:r w:rsidRPr="00EB5FFA">
              <w:rPr>
                <w:rStyle w:val="aff2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3" w:history="1">
            <w:r w:rsidRPr="00EB5FFA">
              <w:rPr>
                <w:rStyle w:val="aff2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4" w:history="1">
            <w:r w:rsidRPr="00EB5FFA">
              <w:rPr>
                <w:rStyle w:val="aff2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任务审核员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5" w:history="1">
            <w:r w:rsidRPr="00EB5FFA">
              <w:rPr>
                <w:rStyle w:val="aff2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计划调整员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6" w:history="1">
            <w:r w:rsidRPr="00EB5FFA">
              <w:rPr>
                <w:rStyle w:val="aff2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文档模板员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7" w:history="1">
            <w:r w:rsidRPr="00EB5FFA">
              <w:rPr>
                <w:rStyle w:val="aff2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文档整合员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8" w:history="1">
            <w:r w:rsidRPr="00EB5FFA">
              <w:rPr>
                <w:rStyle w:val="aff2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PPT模板员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799" w:history="1">
            <w:r w:rsidRPr="00EB5FFA">
              <w:rPr>
                <w:rStyle w:val="aff2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PPT整合员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0" w:history="1">
            <w:r w:rsidRPr="00EB5FFA">
              <w:rPr>
                <w:rStyle w:val="aff2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会议记录员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1" w:history="1">
            <w:r w:rsidRPr="00EB5FFA">
              <w:rPr>
                <w:rStyle w:val="aff2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录音记录员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2" w:history="1">
            <w:r w:rsidRPr="00EB5FFA">
              <w:rPr>
                <w:rStyle w:val="aff2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配置管理员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3" w:history="1">
            <w:r w:rsidRPr="00EB5FFA">
              <w:rPr>
                <w:rStyle w:val="aff2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开发环境集成员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4" w:history="1">
            <w:r w:rsidRPr="00EB5FFA">
              <w:rPr>
                <w:rStyle w:val="aff2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网络管理员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5" w:history="1">
            <w:r w:rsidRPr="00EB5FFA">
              <w:rPr>
                <w:rStyle w:val="aff2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设备管理员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6" w:history="1">
            <w:r w:rsidRPr="00EB5FFA">
              <w:rPr>
                <w:rStyle w:val="aff2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原型设计员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7" w:history="1">
            <w:r w:rsidRPr="00EB5FFA">
              <w:rPr>
                <w:rStyle w:val="aff2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用户访谈员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8" w:history="1">
            <w:r w:rsidRPr="00EB5FFA">
              <w:rPr>
                <w:rStyle w:val="aff2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前端开发人员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09" w:history="1">
            <w:r w:rsidRPr="00EB5FFA">
              <w:rPr>
                <w:rStyle w:val="aff2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后端开发人员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0" w:history="1">
            <w:r w:rsidRPr="00EB5FFA">
              <w:rPr>
                <w:rStyle w:val="aff2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部署发布员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1" w:history="1">
            <w:r w:rsidRPr="00EB5FFA">
              <w:rPr>
                <w:rStyle w:val="aff2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软件设计人员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2" w:history="1">
            <w:r w:rsidRPr="00EB5FFA">
              <w:rPr>
                <w:rStyle w:val="aff2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软件维护人员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3" w:history="1">
            <w:r w:rsidRPr="00EB5FFA">
              <w:rPr>
                <w:rStyle w:val="aff2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软件测试人员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4" w:history="1">
            <w:r w:rsidRPr="00EB5FFA">
              <w:rPr>
                <w:rStyle w:val="aff2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提交变更人员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5" w:history="1">
            <w:r w:rsidRPr="00EB5FFA">
              <w:rPr>
                <w:rStyle w:val="aff2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批准变更人员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6" w:history="1">
            <w:r w:rsidRPr="00EB5FFA">
              <w:rPr>
                <w:rStyle w:val="aff2"/>
                <w:noProof/>
              </w:rPr>
              <w:t>1.23 验证变更人员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7" w:history="1">
            <w:r w:rsidRPr="00EB5FFA">
              <w:rPr>
                <w:rStyle w:val="aff2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组织分解结构（OBS）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8" w:history="1">
            <w:r w:rsidRPr="00EB5FFA">
              <w:rPr>
                <w:rStyle w:val="aff2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人员配备管理计划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19" w:history="1">
            <w:r w:rsidRPr="00EB5FFA">
              <w:rPr>
                <w:rStyle w:val="aff2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人员招募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20" w:history="1">
            <w:r w:rsidRPr="00EB5FFA">
              <w:rPr>
                <w:rStyle w:val="aff2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资源日历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21" w:history="1">
            <w:r w:rsidRPr="00EB5FFA">
              <w:rPr>
                <w:rStyle w:val="aff2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人员遣散计划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22" w:history="1">
            <w:r w:rsidRPr="00EB5FFA">
              <w:rPr>
                <w:rStyle w:val="aff2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人员技能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23" w:history="1">
            <w:r w:rsidRPr="00EB5FFA">
              <w:rPr>
                <w:rStyle w:val="aff2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培训需要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24" w:history="1">
            <w:r w:rsidRPr="00EB5FFA">
              <w:rPr>
                <w:rStyle w:val="aff2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认可与奖励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25" w:history="1">
            <w:r w:rsidRPr="00EB5FFA">
              <w:rPr>
                <w:rStyle w:val="aff2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合规性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45A" w:rsidRDefault="005B245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9726826" w:history="1">
            <w:r w:rsidRPr="00EB5FFA">
              <w:rPr>
                <w:rStyle w:val="aff2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B5FFA">
              <w:rPr>
                <w:rStyle w:val="aff2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1A" w:rsidRDefault="000E3DDB">
          <w:r>
            <w:rPr>
              <w:bCs/>
              <w:lang w:val="zh-CN"/>
            </w:rPr>
            <w:fldChar w:fldCharType="end"/>
          </w:r>
        </w:p>
      </w:sdtContent>
    </w:sdt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7E661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7E661A" w:rsidRDefault="000E3DDB">
      <w:pPr>
        <w:pStyle w:val="a"/>
      </w:pPr>
      <w:bookmarkStart w:id="11" w:name="_Toc497072225"/>
      <w:bookmarkStart w:id="12" w:name="_Toc529726792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1"/>
      <w:bookmarkEnd w:id="12"/>
    </w:p>
    <w:p w:rsidR="007E661A" w:rsidRDefault="000E3DDB">
      <w:pPr>
        <w:pStyle w:val="a0"/>
      </w:pPr>
      <w:bookmarkStart w:id="13" w:name="_Toc497072226"/>
      <w:bookmarkStart w:id="14" w:name="_Toc529726793"/>
      <w:r>
        <w:t>项目经理</w:t>
      </w:r>
      <w:bookmarkEnd w:id="13"/>
      <w:bookmarkEnd w:id="14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 w:rsidR="007E661A" w:rsidRDefault="007E661A">
      <w:pPr>
        <w:ind w:leftChars="200" w:left="420" w:firstLine="420"/>
      </w:pP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1-608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15" w:name="_Toc529726794"/>
      <w:r>
        <w:rPr>
          <w:rFonts w:hint="eastAsia"/>
        </w:rPr>
        <w:t>任务审核员</w:t>
      </w:r>
      <w:bookmarkEnd w:id="15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对分配下去任务的完成情况进行审查与核实并进行评价</w:t>
      </w:r>
    </w:p>
    <w:p w:rsidR="007E661A" w:rsidRDefault="007E661A">
      <w:pPr>
        <w:ind w:leftChars="200" w:left="420" w:firstLine="420"/>
      </w:pPr>
    </w:p>
    <w:p w:rsidR="007E661A" w:rsidRDefault="000E3DDB">
      <w:pPr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、所有组员都是任务审核员，组员之间进行互相审核，进行循环审核，</w:t>
      </w:r>
      <w:r>
        <w:rPr>
          <w:rFonts w:hint="eastAsia"/>
        </w:rPr>
        <w:t>A</w:t>
      </w:r>
      <w:r>
        <w:rPr>
          <w:rFonts w:hint="eastAsia"/>
        </w:rPr>
        <w:t>审核</w:t>
      </w:r>
      <w:r>
        <w:rPr>
          <w:rFonts w:hint="eastAsia"/>
        </w:rPr>
        <w:t>B</w:t>
      </w:r>
      <w:r>
        <w:t>,B</w:t>
      </w:r>
      <w:r>
        <w:rPr>
          <w:rFonts w:hint="eastAsia"/>
        </w:rPr>
        <w:t>审核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以此类推。如若出现监管不力，连带责任，两人一起受罚，分别罚款</w:t>
      </w:r>
      <w:r>
        <w:rPr>
          <w:rFonts w:hint="eastAsia"/>
        </w:rPr>
        <w:t>100</w:t>
      </w:r>
      <w:r>
        <w:rPr>
          <w:rFonts w:hint="eastAsia"/>
        </w:rPr>
        <w:t>元。</w:t>
      </w:r>
    </w:p>
    <w:p w:rsidR="007E661A" w:rsidRDefault="007E661A">
      <w:pPr>
        <w:ind w:leftChars="200" w:left="420" w:firstLine="420"/>
      </w:pPr>
    </w:p>
    <w:p w:rsidR="007E661A" w:rsidRDefault="000E3DDB">
      <w:pPr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、最后再由组长进行统一审核。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7E661A" w:rsidRDefault="000E3DDB"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 w:rsidR="007E661A" w:rsidRDefault="000E3DDB">
            <w:pPr>
              <w:ind w:firstLineChars="95" w:firstLine="199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7E661A" w:rsidRDefault="000E3DDB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7E661A" w:rsidRDefault="000E3DDB"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 w:rsidR="007E661A" w:rsidRDefault="000E3DDB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7E661A" w:rsidRDefault="000E3DDB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  <w:tr w:rsidR="007E661A">
        <w:tc>
          <w:tcPr>
            <w:tcW w:w="1094" w:type="dxa"/>
          </w:tcPr>
          <w:p w:rsidR="007E661A" w:rsidRDefault="000E3DDB"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7E661A" w:rsidRDefault="000E3DDB">
            <w:pPr>
              <w:ind w:firstLine="420"/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1120" w:type="dxa"/>
          </w:tcPr>
          <w:p w:rsidR="007E661A" w:rsidRDefault="000E3DDB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7E661A" w:rsidRDefault="000E3DDB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7E661A" w:rsidRDefault="000E3DDB"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 w:rsidR="007E661A" w:rsidRDefault="000E3DDB"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 w:rsidR="007E661A" w:rsidRDefault="000E3DDB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  <w:tr w:rsidR="007E661A">
        <w:tc>
          <w:tcPr>
            <w:tcW w:w="1094" w:type="dxa"/>
          </w:tcPr>
          <w:p w:rsidR="007E661A" w:rsidRDefault="000E3DDB"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7E661A" w:rsidRDefault="000E3DDB">
            <w:pPr>
              <w:ind w:firstLine="420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</w:p>
        </w:tc>
        <w:tc>
          <w:tcPr>
            <w:tcW w:w="1120" w:type="dxa"/>
          </w:tcPr>
          <w:p w:rsidR="007E661A" w:rsidRDefault="000E3DDB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7E661A" w:rsidRDefault="000E3DDB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7E661A" w:rsidRDefault="000E3DDB"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 w:rsidR="007E661A" w:rsidRDefault="000E3DDB"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 w:rsidR="007E661A" w:rsidRDefault="000E3DDB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  <w:tr w:rsidR="007E661A">
        <w:tc>
          <w:tcPr>
            <w:tcW w:w="1094" w:type="dxa"/>
          </w:tcPr>
          <w:p w:rsidR="007E661A" w:rsidRDefault="000E3DDB"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7E661A" w:rsidRDefault="000E3DDB"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 w:rsidR="007E661A" w:rsidRDefault="000E3DDB"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7E661A" w:rsidRDefault="000E3DDB"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7E661A" w:rsidRDefault="000E3DDB"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 w:rsidR="007E661A" w:rsidRDefault="000E3DDB"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 w:rsidR="007E661A" w:rsidRDefault="000E3DDB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1-524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16" w:name="_Toc529726795"/>
      <w:r>
        <w:rPr>
          <w:rFonts w:hint="eastAsia"/>
        </w:rPr>
        <w:t>计划调整员</w:t>
      </w:r>
      <w:bookmarkEnd w:id="16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Chars="250" w:firstLine="525"/>
      </w:pPr>
      <w:r>
        <w:rPr>
          <w:rFonts w:hint="eastAsia"/>
        </w:rPr>
        <w:t>更新</w:t>
      </w:r>
      <w:proofErr w:type="gramStart"/>
      <w:r>
        <w:rPr>
          <w:rFonts w:hint="eastAsia"/>
        </w:rPr>
        <w:t>甘特图</w:t>
      </w:r>
      <w:proofErr w:type="gramEnd"/>
    </w:p>
    <w:p w:rsidR="007E661A" w:rsidRDefault="007E661A">
      <w:pPr>
        <w:rPr>
          <w:b/>
        </w:rPr>
      </w:pP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完任务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1-603</w:t>
            </w:r>
          </w:p>
        </w:tc>
      </w:tr>
    </w:tbl>
    <w:p w:rsidR="007E661A" w:rsidRDefault="007E661A"/>
    <w:p w:rsidR="007E661A" w:rsidRDefault="007E661A"/>
    <w:p w:rsidR="007E661A" w:rsidRDefault="007E661A"/>
    <w:p w:rsidR="007E661A" w:rsidRDefault="000E3DDB">
      <w:pPr>
        <w:pStyle w:val="a0"/>
      </w:pPr>
      <w:bookmarkStart w:id="17" w:name="_Toc529726796"/>
      <w:r>
        <w:rPr>
          <w:rFonts w:hint="eastAsia"/>
        </w:rPr>
        <w:t>文档模板员</w:t>
      </w:r>
      <w:bookmarkEnd w:id="17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负责寻找文档模板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文档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18" w:name="_Toc529726797"/>
      <w:r>
        <w:rPr>
          <w:rFonts w:hint="eastAsia"/>
        </w:rPr>
        <w:t>文档整合员</w:t>
      </w:r>
      <w:bookmarkEnd w:id="18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负责整合文档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</w:t>
            </w:r>
            <w:proofErr w:type="gramStart"/>
            <w:r>
              <w:rPr>
                <w:rFonts w:hint="eastAsia"/>
                <w:color w:val="000000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19" w:name="_Toc529726798"/>
      <w:r>
        <w:rPr>
          <w:rFonts w:hint="eastAsia"/>
        </w:rPr>
        <w:t>PPT</w:t>
      </w:r>
      <w:r>
        <w:rPr>
          <w:rFonts w:hint="eastAsia"/>
        </w:rPr>
        <w:t>模板员</w:t>
      </w:r>
      <w:bookmarkEnd w:id="19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搭建</w:t>
      </w:r>
      <w:r>
        <w:rPr>
          <w:rFonts w:hint="eastAsia"/>
        </w:rPr>
        <w:t>PPT</w:t>
      </w:r>
      <w:r>
        <w:rPr>
          <w:rFonts w:hint="eastAsia"/>
        </w:rPr>
        <w:t>模板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</w:t>
            </w:r>
            <w:r>
              <w:rPr>
                <w:rFonts w:hint="eastAsia"/>
                <w:bCs/>
                <w:color w:val="000000"/>
                <w:szCs w:val="21"/>
              </w:rPr>
              <w:t>PPT</w:t>
            </w:r>
            <w:r>
              <w:rPr>
                <w:rFonts w:hint="eastAsia"/>
                <w:bCs/>
                <w:color w:val="000000"/>
                <w:szCs w:val="21"/>
              </w:rPr>
              <w:t>模板</w:t>
            </w:r>
            <w:r>
              <w:rPr>
                <w:rFonts w:hint="eastAsia"/>
                <w:color w:val="000000"/>
                <w:szCs w:val="21"/>
              </w:rPr>
              <w:t>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20" w:name="_Toc529726799"/>
      <w:r>
        <w:rPr>
          <w:rFonts w:hint="eastAsia"/>
        </w:rPr>
        <w:t>PPT</w:t>
      </w:r>
      <w:r>
        <w:rPr>
          <w:rFonts w:hint="eastAsia"/>
        </w:rPr>
        <w:t>整合员</w:t>
      </w:r>
      <w:bookmarkEnd w:id="20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负责整合文档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PPT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</w:t>
            </w:r>
            <w:proofErr w:type="gramStart"/>
            <w:r>
              <w:rPr>
                <w:rFonts w:hint="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模块进行整合，更新目录，上传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21" w:name="_Toc529726800"/>
      <w:r>
        <w:rPr>
          <w:rFonts w:hint="eastAsia"/>
        </w:rPr>
        <w:t>会议记录员</w:t>
      </w:r>
      <w:bookmarkEnd w:id="21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负责会议记录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22" w:name="_Toc529726801"/>
      <w:r>
        <w:rPr>
          <w:rFonts w:hint="eastAsia"/>
        </w:rPr>
        <w:t>录音记录员</w:t>
      </w:r>
      <w:bookmarkEnd w:id="22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负责录音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1-524</w:t>
            </w:r>
          </w:p>
        </w:tc>
      </w:tr>
    </w:tbl>
    <w:p w:rsidR="007E661A" w:rsidRDefault="007E661A">
      <w:pPr>
        <w:rPr>
          <w:b/>
        </w:rPr>
      </w:pPr>
    </w:p>
    <w:p w:rsidR="007E661A" w:rsidRDefault="000E3DDB">
      <w:pPr>
        <w:pStyle w:val="a0"/>
      </w:pPr>
      <w:bookmarkStart w:id="23" w:name="_Toc529726802"/>
      <w:r>
        <w:rPr>
          <w:rFonts w:hint="eastAsia"/>
        </w:rPr>
        <w:t>配置</w:t>
      </w:r>
      <w:r>
        <w:rPr>
          <w:rFonts w:hint="eastAsia"/>
        </w:rPr>
        <w:t>管理员</w:t>
      </w:r>
      <w:bookmarkEnd w:id="23"/>
    </w:p>
    <w:p w:rsidR="007E661A" w:rsidRDefault="000E3DDB">
      <w:pPr>
        <w:ind w:leftChars="200" w:left="420"/>
      </w:pPr>
      <w:bookmarkStart w:id="24" w:name="_Toc497072233"/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配置</w:t>
            </w:r>
            <w:r>
              <w:rPr>
                <w:rFonts w:hint="eastAsia"/>
                <w:bCs/>
                <w:color w:val="000000"/>
                <w:szCs w:val="21"/>
              </w:rPr>
              <w:t>管理员</w:t>
            </w:r>
          </w:p>
        </w:tc>
        <w:tc>
          <w:tcPr>
            <w:tcW w:w="109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7E661A" w:rsidRDefault="000E3DDB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7E661A" w:rsidRDefault="000E3DDB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1-608</w:t>
            </w:r>
          </w:p>
        </w:tc>
      </w:tr>
    </w:tbl>
    <w:p w:rsidR="007E661A" w:rsidRDefault="007E661A">
      <w:pPr>
        <w:pStyle w:val="a0"/>
        <w:numPr>
          <w:ilvl w:val="0"/>
          <w:numId w:val="0"/>
        </w:numPr>
        <w:ind w:left="709" w:hanging="709"/>
      </w:pPr>
    </w:p>
    <w:p w:rsidR="007E661A" w:rsidRDefault="000E3DDB">
      <w:pPr>
        <w:pStyle w:val="a0"/>
      </w:pPr>
      <w:bookmarkStart w:id="25" w:name="_Toc529726803"/>
      <w:r>
        <w:rPr>
          <w:rFonts w:hint="eastAsia"/>
        </w:rPr>
        <w:t>开发环境集成员</w:t>
      </w:r>
      <w:bookmarkEnd w:id="25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="420" w:firstLine="420"/>
      </w:pPr>
      <w:r>
        <w:rPr>
          <w:rFonts w:hint="eastAsia"/>
        </w:rPr>
        <w:t>在软件项目开发过程中</w:t>
      </w:r>
      <w:r>
        <w:rPr>
          <w:rFonts w:hint="eastAsia"/>
        </w:rPr>
        <w:t>对开发环境进行集成，使得各成员拥有相同</w:t>
      </w:r>
      <w:proofErr w:type="gramStart"/>
      <w:r>
        <w:rPr>
          <w:rFonts w:hint="eastAsia"/>
        </w:rPr>
        <w:t>且正确</w:t>
      </w:r>
      <w:proofErr w:type="gramEnd"/>
      <w:r>
        <w:rPr>
          <w:rFonts w:hint="eastAsia"/>
        </w:rPr>
        <w:t>的开发环境。</w:t>
      </w: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  <w:proofErr w:type="gramStart"/>
            <w:r>
              <w:rPr>
                <w:rFonts w:hint="eastAsia"/>
                <w:szCs w:val="21"/>
              </w:rPr>
              <w:t>集成员</w:t>
            </w:r>
            <w:proofErr w:type="gramEnd"/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</w:t>
            </w:r>
            <w:proofErr w:type="gramStart"/>
            <w:r>
              <w:rPr>
                <w:rFonts w:hint="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7E661A" w:rsidRDefault="007E661A">
      <w:pPr>
        <w:ind w:left="420" w:firstLine="420"/>
      </w:pPr>
    </w:p>
    <w:p w:rsidR="007E661A" w:rsidRDefault="007E661A"/>
    <w:p w:rsidR="007E661A" w:rsidRDefault="000E3DDB">
      <w:pPr>
        <w:pStyle w:val="a0"/>
      </w:pPr>
      <w:bookmarkStart w:id="26" w:name="_Toc529726804"/>
      <w:r>
        <w:rPr>
          <w:rFonts w:hint="eastAsia"/>
        </w:rPr>
        <w:t>网络管理员</w:t>
      </w:r>
      <w:bookmarkEnd w:id="26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负责设备的网络情况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网络管理员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1601</w:t>
            </w:r>
            <w:r>
              <w:rPr>
                <w:rFonts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</w:t>
            </w:r>
            <w:r>
              <w:rPr>
                <w:rFonts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</w:t>
            </w:r>
            <w:r>
              <w:rPr>
                <w:rFonts w:hint="eastAsia"/>
                <w:bCs/>
                <w:color w:val="000000"/>
                <w:szCs w:val="21"/>
              </w:rPr>
              <w:t>1-608</w:t>
            </w:r>
          </w:p>
        </w:tc>
      </w:tr>
    </w:tbl>
    <w:p w:rsidR="007E661A" w:rsidRDefault="007E661A"/>
    <w:p w:rsidR="007E661A" w:rsidRDefault="007E661A">
      <w:pPr>
        <w:pStyle w:val="a0"/>
        <w:numPr>
          <w:ilvl w:val="0"/>
          <w:numId w:val="0"/>
        </w:numPr>
        <w:ind w:left="709" w:hanging="709"/>
      </w:pPr>
    </w:p>
    <w:p w:rsidR="007E661A" w:rsidRDefault="000E3DDB">
      <w:pPr>
        <w:pStyle w:val="a0"/>
      </w:pPr>
      <w:bookmarkStart w:id="27" w:name="_Toc529726805"/>
      <w:r>
        <w:rPr>
          <w:rFonts w:hint="eastAsia"/>
        </w:rPr>
        <w:t>设备管理员</w:t>
      </w:r>
      <w:bookmarkEnd w:id="27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负责设备的管理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</w:t>
            </w:r>
            <w:r>
              <w:rPr>
                <w:rFonts w:hint="eastAsia"/>
                <w:color w:val="000000"/>
                <w:szCs w:val="21"/>
              </w:rPr>
              <w:t>HDMI</w:t>
            </w:r>
            <w:r>
              <w:rPr>
                <w:rFonts w:hint="eastAsia"/>
                <w:color w:val="000000"/>
                <w:szCs w:val="21"/>
              </w:rPr>
              <w:t>转</w:t>
            </w:r>
            <w:r>
              <w:rPr>
                <w:rFonts w:hint="eastAsia"/>
                <w:color w:val="000000"/>
                <w:szCs w:val="21"/>
              </w:rPr>
              <w:t>VGA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28" w:name="_Toc529726806"/>
      <w:r>
        <w:rPr>
          <w:rFonts w:hint="eastAsia"/>
        </w:rPr>
        <w:t>原型设计员</w:t>
      </w:r>
      <w:bookmarkEnd w:id="28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负责网站原型设计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proofErr w:type="gramStart"/>
            <w:r>
              <w:rPr>
                <w:rFonts w:hint="eastAsia"/>
                <w:color w:val="000000"/>
                <w:szCs w:val="21"/>
              </w:rPr>
              <w:t>安卓端</w:t>
            </w:r>
            <w:proofErr w:type="gramEnd"/>
            <w:r>
              <w:rPr>
                <w:rFonts w:hint="eastAsia"/>
                <w:color w:val="000000"/>
                <w:szCs w:val="21"/>
              </w:rPr>
              <w:t>和网页</w:t>
            </w:r>
            <w:r>
              <w:rPr>
                <w:rFonts w:hint="eastAsia"/>
                <w:color w:val="000000"/>
                <w:szCs w:val="21"/>
              </w:rPr>
              <w:t>的原型设计，上传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</w:t>
            </w:r>
            <w:proofErr w:type="gramEnd"/>
            <w:r>
              <w:rPr>
                <w:color w:val="000000"/>
                <w:szCs w:val="21"/>
              </w:rPr>
              <w:t>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-524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</w:t>
            </w:r>
            <w:proofErr w:type="gramEnd"/>
            <w:r>
              <w:rPr>
                <w:color w:val="000000"/>
                <w:szCs w:val="21"/>
              </w:rPr>
              <w:t>原型设计，上传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Git</w:t>
            </w:r>
            <w:proofErr w:type="spellEnd"/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1-603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29" w:name="_Toc529726807"/>
      <w:r>
        <w:rPr>
          <w:rFonts w:hint="eastAsia"/>
        </w:rPr>
        <w:lastRenderedPageBreak/>
        <w:t>用户访谈员</w:t>
      </w:r>
      <w:bookmarkEnd w:id="29"/>
    </w:p>
    <w:p w:rsidR="007E661A" w:rsidRDefault="000E3DDB">
      <w:pPr>
        <w:ind w:leftChars="200" w:left="420"/>
      </w:pPr>
      <w:r>
        <w:rPr>
          <w:rFonts w:hint="eastAsia"/>
        </w:rPr>
        <w:t>本职概述：</w:t>
      </w:r>
    </w:p>
    <w:p w:rsidR="007E661A" w:rsidRDefault="000E3DDB">
      <w:pPr>
        <w:ind w:leftChars="200" w:left="420" w:firstLine="420"/>
      </w:pPr>
      <w:r>
        <w:rPr>
          <w:rFonts w:hint="eastAsia"/>
        </w:rPr>
        <w:t>负责用户访谈</w:t>
      </w:r>
    </w:p>
    <w:p w:rsidR="007E661A" w:rsidRDefault="007E661A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7E661A" w:rsidRDefault="007E661A"/>
    <w:p w:rsidR="007E661A" w:rsidRDefault="007E661A"/>
    <w:p w:rsidR="007E661A" w:rsidRDefault="000E3DDB">
      <w:pPr>
        <w:pStyle w:val="a0"/>
      </w:pPr>
      <w:bookmarkStart w:id="30" w:name="_Toc529726808"/>
      <w:r>
        <w:rPr>
          <w:rFonts w:hint="eastAsia"/>
        </w:rPr>
        <w:t>前端开发人员</w:t>
      </w:r>
      <w:bookmarkEnd w:id="30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</w:t>
            </w:r>
            <w:proofErr w:type="gramStart"/>
            <w:r>
              <w:rPr>
                <w:rFonts w:hint="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前端开发人员</w:t>
            </w:r>
          </w:p>
        </w:tc>
        <w:tc>
          <w:tcPr>
            <w:tcW w:w="109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负责开发软件前端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 w:rsidR="007E661A" w:rsidRDefault="007E661A"/>
    <w:p w:rsidR="007E661A" w:rsidRDefault="007E661A"/>
    <w:p w:rsidR="007E661A" w:rsidRDefault="007E661A"/>
    <w:p w:rsidR="007E661A" w:rsidRDefault="000E3DDB">
      <w:pPr>
        <w:pStyle w:val="a0"/>
      </w:pPr>
      <w:bookmarkStart w:id="31" w:name="_Toc529726809"/>
      <w:r>
        <w:rPr>
          <w:rFonts w:hint="eastAsia"/>
        </w:rPr>
        <w:t>后端开发人员</w:t>
      </w:r>
      <w:bookmarkEnd w:id="31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开发软件后端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开发软件后端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后端开发人员</w:t>
            </w:r>
          </w:p>
        </w:tc>
        <w:tc>
          <w:tcPr>
            <w:tcW w:w="1093" w:type="dxa"/>
          </w:tcPr>
          <w:p w:rsidR="007E661A" w:rsidRDefault="000E3DD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2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开发软件后端</w:t>
            </w:r>
          </w:p>
        </w:tc>
        <w:tc>
          <w:tcPr>
            <w:tcW w:w="1123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7E661A" w:rsidRDefault="000E3DDB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7E661A" w:rsidRDefault="007E661A"/>
    <w:p w:rsidR="007E661A" w:rsidRDefault="007E661A"/>
    <w:p w:rsidR="007E661A" w:rsidRDefault="007E661A"/>
    <w:p w:rsidR="007E661A" w:rsidRDefault="000E3DDB">
      <w:pPr>
        <w:pStyle w:val="a0"/>
      </w:pPr>
      <w:bookmarkStart w:id="32" w:name="_Toc529726810"/>
      <w:r>
        <w:rPr>
          <w:rFonts w:hint="eastAsia"/>
        </w:rPr>
        <w:t>部署发布员</w:t>
      </w:r>
      <w:bookmarkEnd w:id="32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706"/>
        <w:gridCol w:w="1800"/>
        <w:gridCol w:w="830"/>
        <w:gridCol w:w="1194"/>
        <w:gridCol w:w="1560"/>
        <w:gridCol w:w="1112"/>
      </w:tblGrid>
      <w:tr w:rsidR="007E661A">
        <w:tc>
          <w:tcPr>
            <w:tcW w:w="10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职务</w:t>
            </w:r>
          </w:p>
        </w:tc>
        <w:tc>
          <w:tcPr>
            <w:tcW w:w="706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83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094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部署发布人员</w:t>
            </w:r>
          </w:p>
        </w:tc>
        <w:tc>
          <w:tcPr>
            <w:tcW w:w="706" w:type="dxa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80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在服务器部署需要的服务，并在应用商店发布最新版本的软件</w:t>
            </w:r>
          </w:p>
        </w:tc>
        <w:tc>
          <w:tcPr>
            <w:tcW w:w="830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94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</w:tcPr>
          <w:p w:rsidR="007E661A" w:rsidRDefault="007E661A">
            <w:pPr>
              <w:jc w:val="center"/>
            </w:pPr>
          </w:p>
          <w:p w:rsidR="007E661A" w:rsidRDefault="000E3DDB">
            <w:pPr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7E661A" w:rsidRDefault="000E3DD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</w:tbl>
    <w:p w:rsidR="007E661A" w:rsidRDefault="007E661A"/>
    <w:p w:rsidR="007E661A" w:rsidRDefault="007E661A"/>
    <w:p w:rsidR="007E661A" w:rsidRDefault="000E3DDB">
      <w:pPr>
        <w:pStyle w:val="a0"/>
      </w:pPr>
      <w:bookmarkStart w:id="33" w:name="_Toc529726811"/>
      <w:r>
        <w:rPr>
          <w:rFonts w:hint="eastAsia"/>
        </w:rPr>
        <w:t>软件设计人员</w:t>
      </w:r>
      <w:bookmarkEnd w:id="33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软件总体设计、软件前端部分详细设计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软件后端部分详细设计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软件后端部分详细设计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软件后端部分详细设计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软件设计人员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软件前端部分详细设计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34" w:name="_Toc529726812"/>
      <w:r>
        <w:rPr>
          <w:rFonts w:hint="eastAsia"/>
        </w:rPr>
        <w:t>软件维护人员</w:t>
      </w:r>
      <w:bookmarkEnd w:id="34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软件前端的维护工作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软件后端的维护工作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软件后端的维护工作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软件维护人员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软件后端的维护工作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软件维护人员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软件前端的维护工作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7E661A" w:rsidRDefault="007E661A"/>
    <w:p w:rsidR="007E661A" w:rsidRDefault="007E661A"/>
    <w:p w:rsidR="007E661A" w:rsidRDefault="007E661A"/>
    <w:p w:rsidR="007E661A" w:rsidRDefault="000E3DDB">
      <w:pPr>
        <w:pStyle w:val="a0"/>
      </w:pPr>
      <w:bookmarkStart w:id="35" w:name="_Toc529726813"/>
      <w:r>
        <w:rPr>
          <w:rFonts w:hint="eastAsia"/>
        </w:rPr>
        <w:t>软件测试人员</w:t>
      </w:r>
      <w:bookmarkEnd w:id="35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暂定交叉测试后端代码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软件测试人员</w:t>
            </w:r>
          </w:p>
        </w:tc>
        <w:tc>
          <w:tcPr>
            <w:tcW w:w="1144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暂定交叉测试前端代码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36" w:name="_Toc529726814"/>
      <w:r>
        <w:rPr>
          <w:rFonts w:hint="eastAsia"/>
        </w:rPr>
        <w:t>提交变更人员</w:t>
      </w:r>
      <w:bookmarkEnd w:id="36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4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通过与用户沟通和确认，提交变更请求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通过与用户沟通和确认，提交变更请求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  <w:proofErr w:type="gramEnd"/>
          </w:p>
        </w:tc>
        <w:tc>
          <w:tcPr>
            <w:tcW w:w="14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通过与用户沟通和确认，提交变更请求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提交变更人员</w:t>
            </w:r>
          </w:p>
        </w:tc>
        <w:tc>
          <w:tcPr>
            <w:tcW w:w="839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146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通过与用户沟通和确认，提交变更请求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1-603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rFonts w:hint="eastAsia"/>
                <w:color w:val="000000"/>
                <w:szCs w:val="21"/>
              </w:rPr>
              <w:t>通过与用户沟通和确认，提交变更请求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1-524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37" w:name="_Toc529726815"/>
      <w:r>
        <w:rPr>
          <w:rFonts w:hint="eastAsia"/>
        </w:rPr>
        <w:t>批准变更人员</w:t>
      </w:r>
      <w:bookmarkEnd w:id="37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275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7E661A" w:rsidRDefault="007E661A"/>
    <w:p w:rsidR="007E661A" w:rsidRDefault="007E661A"/>
    <w:p w:rsidR="007E661A" w:rsidRDefault="000E3DDB">
      <w:pPr>
        <w:pStyle w:val="a0"/>
        <w:numPr>
          <w:ilvl w:val="1"/>
          <w:numId w:val="0"/>
        </w:numPr>
      </w:pPr>
      <w:bookmarkStart w:id="38" w:name="_Toc529726816"/>
      <w:r>
        <w:rPr>
          <w:rFonts w:hint="eastAsia"/>
        </w:rPr>
        <w:t xml:space="preserve">1.23 </w:t>
      </w:r>
      <w:r>
        <w:rPr>
          <w:rFonts w:hint="eastAsia"/>
        </w:rPr>
        <w:t>验证变更人员</w:t>
      </w:r>
      <w:bookmarkEnd w:id="38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 w:rsidR="007E661A">
        <w:tc>
          <w:tcPr>
            <w:tcW w:w="11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7E661A">
        <w:tc>
          <w:tcPr>
            <w:tcW w:w="1143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1356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 w:rsidR="007E661A" w:rsidRDefault="000E3DDB">
            <w:pPr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1601</w:t>
            </w:r>
          </w:p>
        </w:tc>
        <w:tc>
          <w:tcPr>
            <w:tcW w:w="1178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71" w:type="dxa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7E661A" w:rsidRDefault="000E3DD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t>1-608</w:t>
            </w:r>
          </w:p>
        </w:tc>
      </w:tr>
    </w:tbl>
    <w:p w:rsidR="007E661A" w:rsidRDefault="007E661A"/>
    <w:p w:rsidR="007E661A" w:rsidRDefault="007E661A"/>
    <w:p w:rsidR="007E661A" w:rsidRDefault="007E661A"/>
    <w:p w:rsidR="007E661A" w:rsidRDefault="000E3DDB">
      <w:pPr>
        <w:pStyle w:val="a"/>
      </w:pPr>
      <w:bookmarkStart w:id="39" w:name="_Toc529726817"/>
      <w:r>
        <w:t>组织</w:t>
      </w:r>
      <w:r w:rsidR="00D06A92">
        <w:rPr>
          <w:rFonts w:hint="eastAsia"/>
        </w:rPr>
        <w:t>分解</w:t>
      </w:r>
      <w:r>
        <w:t>结构</w:t>
      </w:r>
      <w:r>
        <w:rPr>
          <w:rFonts w:hint="eastAsia"/>
        </w:rPr>
        <w:t>（</w:t>
      </w:r>
      <w:r>
        <w:rPr>
          <w:rFonts w:hint="eastAsia"/>
        </w:rPr>
        <w:t>OBS</w:t>
      </w:r>
      <w:r>
        <w:rPr>
          <w:rFonts w:hint="eastAsia"/>
        </w:rPr>
        <w:t>）</w:t>
      </w:r>
      <w:bookmarkEnd w:id="24"/>
      <w:bookmarkEnd w:id="39"/>
    </w:p>
    <w:p w:rsidR="007E661A" w:rsidRDefault="007E661A"/>
    <w:p w:rsidR="007E661A" w:rsidRPr="00D06A92" w:rsidRDefault="007E661A"/>
    <w:p w:rsidR="007E661A" w:rsidRDefault="000E3DDB">
      <w:r>
        <w:rPr>
          <w:rFonts w:hint="eastAsia"/>
          <w:noProof/>
        </w:rPr>
        <w:lastRenderedPageBreak/>
        <w:drawing>
          <wp:inline distT="0" distB="0" distL="114300" distR="114300" wp14:anchorId="2FB65D7B" wp14:editId="022D1679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1A" w:rsidRDefault="007E661A"/>
    <w:p w:rsidR="007E661A" w:rsidRDefault="007E661A"/>
    <w:p w:rsidR="007E661A" w:rsidRDefault="000E3DDB">
      <w:r>
        <w:rPr>
          <w:rFonts w:hint="eastAsia"/>
          <w:noProof/>
        </w:rPr>
        <w:drawing>
          <wp:inline distT="0" distB="0" distL="114300" distR="114300" wp14:anchorId="16C3CAD2" wp14:editId="704889DE">
            <wp:extent cx="5259705" cy="2302510"/>
            <wp:effectExtent l="0" t="0" r="0" b="0"/>
            <wp:docPr id="4" name="图片 4" descr="通用组织结构图(完整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通用组织结构图(完整版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1A" w:rsidRDefault="007E661A"/>
    <w:p w:rsidR="007E661A" w:rsidRDefault="007E661A"/>
    <w:p w:rsidR="007E661A" w:rsidRDefault="000E3DDB">
      <w:pPr>
        <w:pStyle w:val="a"/>
      </w:pPr>
      <w:bookmarkStart w:id="40" w:name="_Toc497072234"/>
      <w:bookmarkStart w:id="41" w:name="_Toc529726818"/>
      <w:r>
        <w:t>人员配备管理计划</w:t>
      </w:r>
      <w:bookmarkEnd w:id="40"/>
      <w:bookmarkEnd w:id="41"/>
    </w:p>
    <w:p w:rsidR="007E661A" w:rsidRDefault="000E3DDB">
      <w:pPr>
        <w:pStyle w:val="a0"/>
      </w:pPr>
      <w:bookmarkStart w:id="42" w:name="_Toc496816783"/>
      <w:bookmarkStart w:id="43" w:name="_Toc497072235"/>
      <w:bookmarkStart w:id="44" w:name="_Toc529726819"/>
      <w:r>
        <w:t>人员招募</w:t>
      </w:r>
      <w:bookmarkEnd w:id="42"/>
      <w:bookmarkEnd w:id="43"/>
      <w:bookmarkEnd w:id="44"/>
    </w:p>
    <w:p w:rsidR="007E661A" w:rsidRDefault="000E3DDB">
      <w:pPr>
        <w:ind w:left="420" w:firstLine="420"/>
      </w:pPr>
      <w:bookmarkStart w:id="45" w:name="_Toc496816784"/>
      <w:bookmarkStart w:id="46" w:name="_Toc497072236"/>
      <w:r>
        <w:rPr>
          <w:rFonts w:hint="eastAsia"/>
        </w:rPr>
        <w:t>在上学期的软件工程基础课上，我们</w:t>
      </w:r>
      <w:r>
        <w:rPr>
          <w:rFonts w:hint="eastAsia"/>
        </w:rPr>
        <w:t>5</w:t>
      </w:r>
      <w:r>
        <w:rPr>
          <w:rFonts w:hint="eastAsia"/>
        </w:rPr>
        <w:t>人决定在下学期组成一个小组，共同开发项目</w:t>
      </w:r>
    </w:p>
    <w:p w:rsidR="007E661A" w:rsidRDefault="000E3DDB">
      <w:pPr>
        <w:pStyle w:val="a0"/>
      </w:pPr>
      <w:bookmarkStart w:id="47" w:name="_Toc529726820"/>
      <w:r>
        <w:t>资源日历</w:t>
      </w:r>
      <w:bookmarkEnd w:id="45"/>
      <w:bookmarkEnd w:id="46"/>
      <w:bookmarkEnd w:id="47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7E661A">
        <w:trPr>
          <w:jc w:val="right"/>
        </w:trPr>
        <w:tc>
          <w:tcPr>
            <w:tcW w:w="1068" w:type="dxa"/>
            <w:shd w:val="clear" w:color="auto" w:fill="auto"/>
          </w:tcPr>
          <w:p w:rsidR="007E661A" w:rsidRDefault="007E661A"/>
        </w:tc>
        <w:tc>
          <w:tcPr>
            <w:tcW w:w="1050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周日</w:t>
            </w:r>
          </w:p>
        </w:tc>
      </w:tr>
      <w:tr w:rsidR="007E661A">
        <w:trPr>
          <w:jc w:val="right"/>
        </w:trPr>
        <w:tc>
          <w:tcPr>
            <w:tcW w:w="1068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-1</w:t>
            </w:r>
          </w:p>
        </w:tc>
        <w:tc>
          <w:tcPr>
            <w:tcW w:w="1050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1051" w:type="dxa"/>
            <w:shd w:val="clear" w:color="auto" w:fill="auto"/>
          </w:tcPr>
          <w:p w:rsidR="007E661A" w:rsidRDefault="007E661A"/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赵刘林</w:t>
            </w:r>
            <w:proofErr w:type="gramEnd"/>
          </w:p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刘陈林</w:t>
            </w:r>
          </w:p>
        </w:tc>
      </w:tr>
      <w:tr w:rsidR="007E661A">
        <w:trPr>
          <w:jc w:val="right"/>
        </w:trPr>
        <w:tc>
          <w:tcPr>
            <w:tcW w:w="1068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-2</w:t>
            </w:r>
          </w:p>
        </w:tc>
        <w:tc>
          <w:tcPr>
            <w:tcW w:w="1050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7E661A" w:rsidRDefault="007E661A"/>
        </w:tc>
        <w:tc>
          <w:tcPr>
            <w:tcW w:w="1051" w:type="dxa"/>
            <w:shd w:val="clear" w:color="auto" w:fill="auto"/>
          </w:tcPr>
          <w:p w:rsidR="007E661A" w:rsidRDefault="007E661A"/>
        </w:tc>
        <w:tc>
          <w:tcPr>
            <w:tcW w:w="1052" w:type="dxa"/>
            <w:shd w:val="clear" w:color="auto" w:fill="auto"/>
          </w:tcPr>
          <w:p w:rsidR="007E661A" w:rsidRDefault="007E661A"/>
        </w:tc>
        <w:tc>
          <w:tcPr>
            <w:tcW w:w="1052" w:type="dxa"/>
            <w:shd w:val="clear" w:color="auto" w:fill="auto"/>
          </w:tcPr>
          <w:p w:rsidR="007E661A" w:rsidRDefault="007E661A"/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刘陈林</w:t>
            </w:r>
          </w:p>
        </w:tc>
      </w:tr>
      <w:tr w:rsidR="007E661A">
        <w:trPr>
          <w:jc w:val="right"/>
        </w:trPr>
        <w:tc>
          <w:tcPr>
            <w:tcW w:w="1068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lastRenderedPageBreak/>
              <w:t>下午</w:t>
            </w:r>
            <w:r>
              <w:rPr>
                <w:rFonts w:hint="eastAsia"/>
              </w:rPr>
              <w:t>-1</w:t>
            </w:r>
          </w:p>
        </w:tc>
        <w:tc>
          <w:tcPr>
            <w:tcW w:w="1050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  <w:tr w:rsidR="007E661A">
        <w:trPr>
          <w:jc w:val="right"/>
        </w:trPr>
        <w:tc>
          <w:tcPr>
            <w:tcW w:w="1068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-2</w:t>
            </w:r>
          </w:p>
        </w:tc>
        <w:tc>
          <w:tcPr>
            <w:tcW w:w="1050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  <w:tr w:rsidR="007E661A">
        <w:trPr>
          <w:jc w:val="right"/>
        </w:trPr>
        <w:tc>
          <w:tcPr>
            <w:tcW w:w="1068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张赵陈</w:t>
            </w:r>
            <w:proofErr w:type="gramEnd"/>
            <w:r>
              <w:rPr>
                <w:rFonts w:hint="eastAsia"/>
              </w:rPr>
              <w:t>林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张赵刘</w:t>
            </w:r>
            <w:proofErr w:type="gramEnd"/>
            <w:r>
              <w:rPr>
                <w:rFonts w:hint="eastAsia"/>
              </w:rPr>
              <w:t>陈林</w:t>
            </w:r>
          </w:p>
        </w:tc>
        <w:tc>
          <w:tcPr>
            <w:tcW w:w="986" w:type="dxa"/>
            <w:shd w:val="clear" w:color="auto" w:fill="auto"/>
          </w:tcPr>
          <w:p w:rsidR="007E661A" w:rsidRDefault="000E3DDB">
            <w:proofErr w:type="gramStart"/>
            <w:r>
              <w:rPr>
                <w:rFonts w:hint="eastAsia"/>
              </w:rPr>
              <w:t>赵刘陈</w:t>
            </w:r>
            <w:proofErr w:type="gramEnd"/>
            <w:r>
              <w:rPr>
                <w:rFonts w:hint="eastAsia"/>
              </w:rPr>
              <w:t>林</w:t>
            </w:r>
          </w:p>
        </w:tc>
      </w:tr>
    </w:tbl>
    <w:p w:rsidR="007E661A" w:rsidRDefault="007E661A">
      <w:pPr>
        <w:ind w:left="420"/>
      </w:pPr>
    </w:p>
    <w:p w:rsidR="007E661A" w:rsidRDefault="000E3DDB">
      <w:pPr>
        <w:pStyle w:val="a0"/>
      </w:pPr>
      <w:bookmarkStart w:id="48" w:name="_Toc496816785"/>
      <w:bookmarkStart w:id="49" w:name="_Toc497072237"/>
      <w:bookmarkStart w:id="50" w:name="_Toc529726821"/>
      <w:r>
        <w:t>人员遣散计划</w:t>
      </w:r>
      <w:bookmarkEnd w:id="48"/>
      <w:bookmarkEnd w:id="49"/>
      <w:bookmarkEnd w:id="50"/>
    </w:p>
    <w:p w:rsidR="007E661A" w:rsidRDefault="000E3DDB">
      <w:r>
        <w:rPr>
          <w:rFonts w:hint="eastAsia"/>
        </w:rPr>
        <w:t>TBD</w:t>
      </w:r>
    </w:p>
    <w:p w:rsidR="007E661A" w:rsidRDefault="000E3DDB">
      <w:pPr>
        <w:pStyle w:val="a0"/>
      </w:pPr>
      <w:bookmarkStart w:id="51" w:name="_Toc496816786"/>
      <w:bookmarkStart w:id="52" w:name="_Toc497072238"/>
      <w:bookmarkStart w:id="53" w:name="_Toc529726822"/>
      <w:r>
        <w:t>人员技能</w:t>
      </w:r>
      <w:bookmarkEnd w:id="51"/>
      <w:bookmarkEnd w:id="52"/>
      <w:bookmarkEnd w:id="53"/>
    </w:p>
    <w:p w:rsidR="007E661A" w:rsidRDefault="000E3DDB">
      <w:r>
        <w:rPr>
          <w:rFonts w:hint="eastAsia"/>
        </w:rPr>
        <w:t>TBD</w:t>
      </w:r>
    </w:p>
    <w:p w:rsidR="007E661A" w:rsidRDefault="000E3DDB">
      <w:pPr>
        <w:pStyle w:val="a0"/>
      </w:pPr>
      <w:bookmarkStart w:id="54" w:name="_Toc496816787"/>
      <w:bookmarkStart w:id="55" w:name="_Toc497072239"/>
      <w:bookmarkStart w:id="56" w:name="_Toc529726823"/>
      <w:r>
        <w:t>培训需要</w:t>
      </w:r>
      <w:bookmarkEnd w:id="54"/>
      <w:bookmarkEnd w:id="55"/>
      <w:bookmarkEnd w:id="56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7E661A">
        <w:tc>
          <w:tcPr>
            <w:tcW w:w="2122" w:type="dxa"/>
            <w:shd w:val="clear" w:color="auto" w:fill="BDD6EE" w:themeFill="accent1" w:themeFillTint="66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 w:rsidR="007E661A">
        <w:tc>
          <w:tcPr>
            <w:tcW w:w="2122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Git</w:t>
            </w:r>
            <w:proofErr w:type="spellEnd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7E661A">
        <w:tc>
          <w:tcPr>
            <w:tcW w:w="2122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林翼力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7E661A">
        <w:tc>
          <w:tcPr>
            <w:tcW w:w="2122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7E661A">
        <w:tc>
          <w:tcPr>
            <w:tcW w:w="2122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Axure</w:t>
            </w:r>
            <w:proofErr w:type="spell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RP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主讲人：张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荣阳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7E661A">
        <w:tc>
          <w:tcPr>
            <w:tcW w:w="2122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7E661A" w:rsidRDefault="000E3DDB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主讲人：刘</w:t>
            </w:r>
            <w:proofErr w:type="gramStart"/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浥</w:t>
            </w:r>
            <w:proofErr w:type="gramEnd"/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57" w:name="_Toc496816788"/>
      <w:bookmarkStart w:id="58" w:name="_Toc497072240"/>
      <w:bookmarkStart w:id="59" w:name="_Toc529726824"/>
      <w:r>
        <w:t>认可与奖励</w:t>
      </w:r>
      <w:bookmarkEnd w:id="57"/>
      <w:bookmarkEnd w:id="58"/>
      <w:bookmarkEnd w:id="59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7E661A">
        <w:tc>
          <w:tcPr>
            <w:tcW w:w="2787" w:type="dxa"/>
            <w:shd w:val="clear" w:color="auto" w:fill="BDD6EE" w:themeFill="accent1" w:themeFillTint="66"/>
          </w:tcPr>
          <w:p w:rsidR="007E661A" w:rsidRDefault="000E3DD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 w:rsidR="007E661A" w:rsidRDefault="000E3DD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 w:rsidR="007E661A" w:rsidRDefault="000E3DD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 w:rsidR="007E661A">
        <w:tc>
          <w:tcPr>
            <w:tcW w:w="2787" w:type="dxa"/>
            <w:shd w:val="clear" w:color="auto" w:fill="auto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:rsidR="007E661A" w:rsidRDefault="000E3DDB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请小组</w:t>
            </w:r>
            <w:proofErr w:type="gramEnd"/>
            <w:r>
              <w:rPr>
                <w:rFonts w:hint="eastAsia"/>
                <w:sz w:val="20"/>
                <w:szCs w:val="20"/>
              </w:rPr>
              <w:t>成员吃饭</w:t>
            </w:r>
          </w:p>
        </w:tc>
      </w:tr>
      <w:tr w:rsidR="007E661A">
        <w:tc>
          <w:tcPr>
            <w:tcW w:w="2787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 w:rsidR="007E661A">
        <w:tc>
          <w:tcPr>
            <w:tcW w:w="2787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7E661A">
        <w:tc>
          <w:tcPr>
            <w:tcW w:w="2787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 w:rsidR="007E661A" w:rsidRDefault="000E3DDB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能完高质量</w:t>
            </w:r>
            <w:proofErr w:type="gramEnd"/>
            <w:r>
              <w:rPr>
                <w:rFonts w:hint="eastAsia"/>
                <w:sz w:val="20"/>
                <w:szCs w:val="20"/>
              </w:rPr>
              <w:t>的完成布置的任务，或以其他原因使全组加分</w:t>
            </w:r>
          </w:p>
        </w:tc>
        <w:tc>
          <w:tcPr>
            <w:tcW w:w="2718" w:type="dxa"/>
          </w:tcPr>
          <w:p w:rsidR="007E661A" w:rsidRDefault="000E3D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 w:rsidR="007E661A" w:rsidRDefault="007E661A"/>
    <w:p w:rsidR="007E661A" w:rsidRDefault="000E3DDB">
      <w:pPr>
        <w:pStyle w:val="a0"/>
      </w:pPr>
      <w:bookmarkStart w:id="60" w:name="_Toc496816789"/>
      <w:bookmarkStart w:id="61" w:name="_Toc497072241"/>
      <w:bookmarkStart w:id="62" w:name="_Toc529726825"/>
      <w:r>
        <w:t>合</w:t>
      </w:r>
      <w:proofErr w:type="gramStart"/>
      <w:r>
        <w:t>规</w:t>
      </w:r>
      <w:proofErr w:type="gramEnd"/>
      <w:r>
        <w:t>性</w:t>
      </w:r>
      <w:bookmarkEnd w:id="60"/>
      <w:bookmarkEnd w:id="61"/>
      <w:bookmarkEnd w:id="62"/>
    </w:p>
    <w:p w:rsidR="007E661A" w:rsidRDefault="000E3DD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 w:rsidR="007E661A" w:rsidRDefault="000E3DD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 w:rsidR="007E661A" w:rsidRDefault="000E3DD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 w:rsidR="007E661A" w:rsidRDefault="000E3DDB">
      <w:pPr>
        <w:pStyle w:val="a0"/>
      </w:pPr>
      <w:bookmarkStart w:id="63" w:name="_Toc497072242"/>
      <w:bookmarkStart w:id="64" w:name="_Toc496816790"/>
      <w:bookmarkStart w:id="65" w:name="_Toc529726826"/>
      <w:r>
        <w:rPr>
          <w:rFonts w:hint="eastAsia"/>
        </w:rPr>
        <w:t>安全</w:t>
      </w:r>
      <w:bookmarkEnd w:id="63"/>
      <w:bookmarkEnd w:id="64"/>
      <w:bookmarkEnd w:id="65"/>
    </w:p>
    <w:p w:rsidR="007E661A" w:rsidRDefault="000E3DDB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 w:rsidR="007E661A" w:rsidRDefault="000E3DDB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在寝室门禁之前，不在寝室外逗留</w:t>
      </w:r>
    </w:p>
    <w:p w:rsidR="007E661A" w:rsidRDefault="000E3DDB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sectPr w:rsidR="007E66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DDB" w:rsidRDefault="000E3DDB">
      <w:r>
        <w:separator/>
      </w:r>
    </w:p>
  </w:endnote>
  <w:endnote w:type="continuationSeparator" w:id="0">
    <w:p w:rsidR="000E3DDB" w:rsidRDefault="000E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A" w:rsidRDefault="007E661A">
    <w:pPr>
      <w:pStyle w:val="af3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</w:sdtPr>
    <w:sdtEndPr/>
    <w:sdtContent>
      <w:sdt>
        <w:sdtPr>
          <w:id w:val="-1705238520"/>
        </w:sdtPr>
        <w:sdtEndPr/>
        <w:sdtContent>
          <w:p w:rsidR="007E661A" w:rsidRDefault="000E3DDB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B245A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B245A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E661A" w:rsidRDefault="007E661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A" w:rsidRDefault="007E661A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DDB" w:rsidRDefault="000E3DDB">
      <w:r>
        <w:separator/>
      </w:r>
    </w:p>
  </w:footnote>
  <w:footnote w:type="continuationSeparator" w:id="0">
    <w:p w:rsidR="000E3DDB" w:rsidRDefault="000E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A" w:rsidRDefault="000E3DDB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1A" w:rsidRDefault="000E3DDB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PRD201</w:t>
    </w:r>
    <w:r>
      <w:rPr>
        <w:rFonts w:hint="eastAsia"/>
      </w:rPr>
      <w:t>8</w:t>
    </w:r>
    <w:r>
      <w:rPr>
        <w:rFonts w:hint="eastAsia"/>
      </w:rPr>
      <w:t>-G0</w:t>
    </w:r>
    <w:r>
      <w:rPr>
        <w:rFonts w:hint="eastAsia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</w:sdtPr>
    <w:sdtEndPr/>
    <w:sdtContent>
      <w:p w:rsidR="007E661A" w:rsidRDefault="000E3DDB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494B"/>
    <w:multiLevelType w:val="multilevel"/>
    <w:tmpl w:val="3C0549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359D4"/>
    <w:rsid w:val="0076408F"/>
    <w:rsid w:val="00777E8E"/>
    <w:rsid w:val="007C3C28"/>
    <w:rsid w:val="007E661A"/>
    <w:rsid w:val="007F047A"/>
    <w:rsid w:val="007F2A05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A03CC4"/>
    <w:rsid w:val="00A06D3F"/>
    <w:rsid w:val="00A10999"/>
    <w:rsid w:val="00A27F79"/>
    <w:rsid w:val="00A51AA3"/>
    <w:rsid w:val="00A67A5B"/>
    <w:rsid w:val="00A83C56"/>
    <w:rsid w:val="00AB392E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45A9A"/>
    <w:rsid w:val="00D636BC"/>
    <w:rsid w:val="00D72E8D"/>
    <w:rsid w:val="00D76606"/>
    <w:rsid w:val="00E03FD4"/>
    <w:rsid w:val="00E05C36"/>
    <w:rsid w:val="00E119E2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52AE7"/>
    <w:rsid w:val="00F65382"/>
    <w:rsid w:val="00FF2910"/>
    <w:rsid w:val="0F4854D9"/>
    <w:rsid w:val="15523AE8"/>
    <w:rsid w:val="1A7C54C9"/>
    <w:rsid w:val="1CD450AD"/>
    <w:rsid w:val="1E680A57"/>
    <w:rsid w:val="1FDD6E94"/>
    <w:rsid w:val="25FE1A93"/>
    <w:rsid w:val="2D597EE5"/>
    <w:rsid w:val="2E9259AF"/>
    <w:rsid w:val="3172777D"/>
    <w:rsid w:val="34582F4E"/>
    <w:rsid w:val="37883D67"/>
    <w:rsid w:val="38F34A9F"/>
    <w:rsid w:val="46C30D12"/>
    <w:rsid w:val="496D2A9B"/>
    <w:rsid w:val="4A3A7A44"/>
    <w:rsid w:val="4B9F00C4"/>
    <w:rsid w:val="4C027BA3"/>
    <w:rsid w:val="52BF0A5C"/>
    <w:rsid w:val="53653A37"/>
    <w:rsid w:val="609E7C87"/>
    <w:rsid w:val="639C3793"/>
    <w:rsid w:val="6496392A"/>
    <w:rsid w:val="65885AA2"/>
    <w:rsid w:val="672E1ED7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296C896D"/>
  <w15:docId w15:val="{9FB5FA30-3D61-41F3-8C61-BAF54F37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pPr>
      <w:ind w:leftChars="800" w:left="1680"/>
    </w:pPr>
  </w:style>
  <w:style w:type="paragraph" w:styleId="31">
    <w:name w:val="toc 3"/>
    <w:basedOn w:val="a3"/>
    <w:next w:val="a3"/>
    <w:uiPriority w:val="39"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rPr>
      <w:sz w:val="21"/>
      <w:szCs w:val="21"/>
    </w:rPr>
  </w:style>
  <w:style w:type="table" w:styleId="aff4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 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 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ae">
    <w:name w:val="纯文本 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 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 字符"/>
    <w:link w:val="af1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 字符"/>
    <w:link w:val="a9"/>
    <w:uiPriority w:val="99"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 字符"/>
    <w:basedOn w:val="a4"/>
    <w:link w:val="af"/>
    <w:uiPriority w:val="99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 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 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 字符"/>
    <w:basedOn w:val="a4"/>
    <w:link w:val="ab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0BB93D-EA21-4AFB-83A4-1F10909F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</TotalTime>
  <Pages>1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Windows 用户</cp:lastModifiedBy>
  <cp:revision>45</cp:revision>
  <dcterms:created xsi:type="dcterms:W3CDTF">2017-10-25T10:15:00Z</dcterms:created>
  <dcterms:modified xsi:type="dcterms:W3CDTF">2018-11-11T11:11:00Z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