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EF54B" w14:textId="1947778B" w:rsidR="0054269E" w:rsidRDefault="008C0F00" w:rsidP="00A51AA3">
      <w:pPr>
        <w:jc w:val="center"/>
        <w:rPr>
          <w:b/>
        </w:rPr>
      </w:pPr>
      <w:r w:rsidRPr="00612447">
        <w:rPr>
          <w:b/>
          <w:noProof/>
        </w:rPr>
        <w:drawing>
          <wp:inline distT="0" distB="0" distL="0" distR="0" wp14:anchorId="65C1D6E7" wp14:editId="585E39BA">
            <wp:extent cx="3101645" cy="1124587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4FDA2" w14:textId="77777777" w:rsidR="001A3E8F" w:rsidRDefault="001A3E8F" w:rsidP="00A51AA3">
      <w:pPr>
        <w:jc w:val="center"/>
        <w:rPr>
          <w:b/>
        </w:rPr>
      </w:pPr>
    </w:p>
    <w:p w14:paraId="07932352" w14:textId="77777777" w:rsidR="001A3E8F" w:rsidRDefault="001A3E8F" w:rsidP="00A51AA3">
      <w:pPr>
        <w:jc w:val="center"/>
        <w:rPr>
          <w:b/>
        </w:rPr>
      </w:pPr>
    </w:p>
    <w:p w14:paraId="32BEB0D2" w14:textId="77777777" w:rsidR="001A3E8F" w:rsidRDefault="001A3E8F" w:rsidP="00D76606">
      <w:pPr>
        <w:rPr>
          <w:b/>
        </w:rPr>
      </w:pPr>
    </w:p>
    <w:p w14:paraId="3D2C41AB" w14:textId="77777777" w:rsidR="008C0F00" w:rsidRDefault="008C0F00" w:rsidP="008C0F00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A3E8F" w14:paraId="5794376E" w14:textId="77777777" w:rsidTr="001A3E8F">
        <w:tc>
          <w:tcPr>
            <w:tcW w:w="2653" w:type="dxa"/>
            <w:vMerge w:val="restart"/>
            <w:shd w:val="clear" w:color="auto" w:fill="auto"/>
          </w:tcPr>
          <w:p w14:paraId="7ABB434A" w14:textId="77777777" w:rsidR="001A3E8F" w:rsidRDefault="001A3E8F" w:rsidP="001A3E8F">
            <w:r>
              <w:rPr>
                <w:rFonts w:hint="eastAsia"/>
              </w:rPr>
              <w:t>文件状态：</w:t>
            </w:r>
          </w:p>
          <w:p w14:paraId="7D117799" w14:textId="4BDD0035" w:rsidR="001A3E8F" w:rsidRDefault="001A3E8F" w:rsidP="001A3E8F">
            <w:r>
              <w:rPr>
                <w:rFonts w:hint="eastAsia"/>
              </w:rPr>
              <w:t xml:space="preserve">　[</w:t>
            </w:r>
            <w:r w:rsidR="00CD0E41">
              <w:rPr>
                <w:rFonts w:hint="eastAsia"/>
              </w:rPr>
              <w:t xml:space="preserve">√ </w:t>
            </w:r>
            <w:r>
              <w:rPr>
                <w:rFonts w:hint="eastAsia"/>
              </w:rPr>
              <w:t>]草稿</w:t>
            </w:r>
          </w:p>
          <w:p w14:paraId="22262364" w14:textId="5B84E1DA" w:rsidR="001A3E8F" w:rsidRDefault="001A3E8F" w:rsidP="001A3E8F">
            <w:r>
              <w:rPr>
                <w:rFonts w:hint="eastAsia"/>
              </w:rPr>
              <w:t xml:space="preserve">　[</w:t>
            </w:r>
            <w:r w:rsidR="00CD0E41"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2C288214" w14:textId="77777777" w:rsidR="001A3E8F" w:rsidRDefault="001A3E8F" w:rsidP="001A3E8F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BEBEBE"/>
          </w:tcPr>
          <w:p w14:paraId="29130F6F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5B43EAD1" w14:textId="3F9959F4" w:rsidR="001A3E8F" w:rsidRPr="00F52AE7" w:rsidRDefault="000F6B08" w:rsidP="001A3E8F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 w:rsidR="00D30D38">
              <w:rPr>
                <w:szCs w:val="21"/>
              </w:rPr>
              <w:t>-</w:t>
            </w:r>
            <w:r w:rsidR="00D30D38">
              <w:rPr>
                <w:rFonts w:hint="eastAsia"/>
                <w:szCs w:val="21"/>
              </w:rPr>
              <w:t>CM</w:t>
            </w:r>
            <w:r w:rsidR="002E3090">
              <w:rPr>
                <w:szCs w:val="21"/>
              </w:rPr>
              <w:t>P</w:t>
            </w:r>
          </w:p>
        </w:tc>
      </w:tr>
      <w:tr w:rsidR="001A3E8F" w14:paraId="1049CE0F" w14:textId="77777777" w:rsidTr="001A3E8F">
        <w:tc>
          <w:tcPr>
            <w:tcW w:w="2653" w:type="dxa"/>
            <w:vMerge/>
            <w:shd w:val="clear" w:color="auto" w:fill="auto"/>
          </w:tcPr>
          <w:p w14:paraId="6C1F5931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09AD8BAA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61D3AABC" w14:textId="54C66B49" w:rsidR="001A3E8F" w:rsidRPr="00F52AE7" w:rsidRDefault="00874940" w:rsidP="001A3E8F"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 w:rsidR="001A3E8F" w14:paraId="05993E6D" w14:textId="77777777" w:rsidTr="001A3E8F">
        <w:tc>
          <w:tcPr>
            <w:tcW w:w="2653" w:type="dxa"/>
            <w:vMerge/>
            <w:shd w:val="clear" w:color="auto" w:fill="auto"/>
          </w:tcPr>
          <w:p w14:paraId="7A72CE2B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215C34B8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695F3C4D" w14:textId="6C3DE142" w:rsidR="001A3E8F" w:rsidRPr="00F52AE7" w:rsidRDefault="00F70237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</w:tr>
      <w:tr w:rsidR="001A3E8F" w14:paraId="43251477" w14:textId="77777777" w:rsidTr="001A3E8F">
        <w:tc>
          <w:tcPr>
            <w:tcW w:w="2653" w:type="dxa"/>
            <w:vMerge/>
            <w:shd w:val="clear" w:color="auto" w:fill="auto"/>
          </w:tcPr>
          <w:p w14:paraId="62FC9704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0F3A4FDE" w14:textId="77777777" w:rsidR="001A3E8F" w:rsidRPr="00F52AE7" w:rsidRDefault="001A3E8F" w:rsidP="001A3E8F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4B16C234" w14:textId="135B767B" w:rsidR="001A3E8F" w:rsidRPr="00F52AE7" w:rsidRDefault="00BC15BA" w:rsidP="001A3E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2018-10-28</w:t>
            </w:r>
          </w:p>
        </w:tc>
      </w:tr>
    </w:tbl>
    <w:p w14:paraId="008EEF54" w14:textId="114257B6" w:rsidR="00164536" w:rsidRPr="00D30D38" w:rsidRDefault="00D30D38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2"/>
      <w:bookmarkStart w:id="1" w:name="OLE_LINK3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沟通管理</w:t>
      </w:r>
      <w:bookmarkEnd w:id="0"/>
      <w:bookmarkEnd w:id="1"/>
      <w:r w:rsidR="00070632"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7A330179" w14:textId="5324FFB1" w:rsidR="00164536" w:rsidRDefault="00D30D38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 xml:space="preserve">Communication </w:t>
      </w:r>
      <w:r>
        <w:rPr>
          <w:rFonts w:cs="Times New Roman" w:hint="eastAsia"/>
          <w:b/>
          <w:spacing w:val="15"/>
          <w:sz w:val="32"/>
          <w:szCs w:val="56"/>
        </w:rPr>
        <w:t>m</w:t>
      </w:r>
      <w:r w:rsidRPr="00D30D38">
        <w:rPr>
          <w:rFonts w:cs="Times New Roman"/>
          <w:b/>
          <w:spacing w:val="15"/>
          <w:sz w:val="32"/>
          <w:szCs w:val="56"/>
        </w:rPr>
        <w:t>anagement</w:t>
      </w:r>
      <w:r w:rsidR="007F047A" w:rsidRPr="007F047A">
        <w:rPr>
          <w:rFonts w:cs="Times New Roman"/>
          <w:b/>
          <w:spacing w:val="15"/>
          <w:sz w:val="32"/>
          <w:szCs w:val="56"/>
        </w:rPr>
        <w:t xml:space="preserve"> plan</w:t>
      </w:r>
    </w:p>
    <w:p w14:paraId="11CC6C50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A63FC1F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p w14:paraId="18CC20E8" w14:textId="51212A5E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0632D59" w14:textId="58444D8B" w:rsidR="00FB2639" w:rsidRDefault="00FB2639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5FC262" w14:textId="77777777" w:rsidR="00FB2639" w:rsidRDefault="00FB2639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 w:hint="eastAsia"/>
          <w:b/>
          <w:spacing w:val="15"/>
          <w:sz w:val="32"/>
          <w:szCs w:val="56"/>
        </w:rPr>
      </w:pPr>
    </w:p>
    <w:p w14:paraId="6A17307B" w14:textId="69B8F7FD" w:rsidR="00021BB3" w:rsidRDefault="00021BB3" w:rsidP="00021BB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46076693"/>
      <w:bookmarkStart w:id="3" w:name="_Toc447553497"/>
      <w:bookmarkStart w:id="4" w:name="_Toc27132"/>
      <w:bookmarkStart w:id="5" w:name="_Toc12861"/>
      <w:bookmarkStart w:id="6" w:name="_Toc60"/>
      <w:bookmarkStart w:id="7" w:name="_Toc466020645"/>
      <w:bookmarkStart w:id="8" w:name="_Toc466742046"/>
      <w:bookmarkStart w:id="9" w:name="_Toc495739754"/>
      <w:bookmarkStart w:id="10" w:name="_Toc496719355"/>
      <w:bookmarkStart w:id="11" w:name="_Toc496990873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00CCB7AD" w14:textId="7FFD2024" w:rsidR="00FB2639" w:rsidRPr="00021BB3" w:rsidRDefault="00FB2639" w:rsidP="00FB2639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</w:pPr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63EBAD29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16ABD479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5902EE1D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6075A54D" w14:textId="77777777" w:rsidR="00021BB3" w:rsidRPr="00F52AE7" w:rsidRDefault="003F3569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</w:t>
            </w:r>
            <w:r w:rsidR="00021BB3" w:rsidRPr="00F52AE7">
              <w:rPr>
                <w:rFonts w:hint="eastAsia"/>
                <w:b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1C5361DA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45DDAABB" w14:textId="77777777" w:rsidR="00021BB3" w:rsidRPr="00F52AE7" w:rsidRDefault="00021BB3" w:rsidP="002D1043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021BB3" w14:paraId="4979ABEE" w14:textId="77777777" w:rsidTr="00021BB3">
        <w:trPr>
          <w:trHeight w:val="90"/>
        </w:trPr>
        <w:tc>
          <w:tcPr>
            <w:tcW w:w="1269" w:type="dxa"/>
          </w:tcPr>
          <w:p w14:paraId="635EE6F1" w14:textId="77777777" w:rsidR="00021BB3" w:rsidRPr="00F52AE7" w:rsidRDefault="00021BB3" w:rsidP="002D1043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="003B54DA" w:rsidRPr="00F52AE7">
              <w:rPr>
                <w:szCs w:val="21"/>
              </w:rPr>
              <w:t>1</w:t>
            </w:r>
            <w:r w:rsidRPr="00F52AE7">
              <w:rPr>
                <w:szCs w:val="21"/>
              </w:rPr>
              <w:t>.</w:t>
            </w:r>
            <w:r w:rsidR="003B54DA" w:rsidRPr="00F52AE7">
              <w:rPr>
                <w:szCs w:val="21"/>
              </w:rPr>
              <w:t>0</w:t>
            </w:r>
          </w:p>
        </w:tc>
        <w:tc>
          <w:tcPr>
            <w:tcW w:w="1704" w:type="dxa"/>
          </w:tcPr>
          <w:p w14:paraId="4ACE9EB7" w14:textId="181CB770" w:rsidR="00021BB3" w:rsidRPr="00F52AE7" w:rsidRDefault="0036600C" w:rsidP="003B54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14:paraId="73ABB349" w14:textId="6928D295" w:rsidR="00021BB3" w:rsidRPr="00F52AE7" w:rsidRDefault="0036600C" w:rsidP="002D10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1D09EB70" w14:textId="788FDCF1" w:rsidR="00021BB3" w:rsidRPr="00F52AE7" w:rsidRDefault="0036600C" w:rsidP="002D10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</w:t>
            </w:r>
            <w:r w:rsidR="00021BB3" w:rsidRPr="00F52AE7"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</w:rPr>
              <w:t>28-2018</w:t>
            </w:r>
            <w:r w:rsidR="00021BB3" w:rsidRPr="00F52AE7">
              <w:rPr>
                <w:rFonts w:hint="eastAsia"/>
                <w:szCs w:val="21"/>
              </w:rPr>
              <w:t>/10/</w:t>
            </w:r>
            <w:r>
              <w:rPr>
                <w:rFonts w:hint="eastAsia"/>
                <w:szCs w:val="21"/>
              </w:rPr>
              <w:t>28</w:t>
            </w:r>
          </w:p>
        </w:tc>
        <w:tc>
          <w:tcPr>
            <w:tcW w:w="1672" w:type="dxa"/>
          </w:tcPr>
          <w:p w14:paraId="2099DB2A" w14:textId="77777777" w:rsidR="00021BB3" w:rsidRPr="00F52AE7" w:rsidRDefault="00021BB3" w:rsidP="002D1043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6879AE79" w14:textId="77777777" w:rsidR="00021BB3" w:rsidRPr="00021BB3" w:rsidRDefault="00021BB3" w:rsidP="00021BB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1F274774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0ECEB68" w14:textId="77777777" w:rsidR="00164536" w:rsidRDefault="00164536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C0FCC72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5231F2F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F702BE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D5066D3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08591CE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F376DEB" w14:textId="77777777" w:rsidR="0046483C" w:rsidRDefault="0046483C" w:rsidP="0016453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C80A15F" w14:textId="77777777" w:rsidR="0046483C" w:rsidRDefault="0046483C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DBB7A8E" w14:textId="77777777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C59402C" w14:textId="4CDDB678" w:rsidR="00D76606" w:rsidRDefault="00D76606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4919CCA7" w14:textId="533E9AE2" w:rsidR="00E119E2" w:rsidRDefault="00E119E2">
          <w:pPr>
            <w:pStyle w:val="TOC"/>
          </w:pPr>
          <w:r>
            <w:rPr>
              <w:lang w:val="zh-CN"/>
            </w:rPr>
            <w:t>目录</w:t>
          </w:r>
        </w:p>
        <w:p w14:paraId="173B916B" w14:textId="100D62EE" w:rsidR="00D30D38" w:rsidRDefault="00E119E2">
          <w:pPr>
            <w:pStyle w:val="1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90873" w:history="1"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D30D38" w:rsidRPr="00467334">
              <w:rPr>
                <w:rStyle w:val="aa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_Toc496990873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2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63466DD7" w14:textId="6ECF25E3" w:rsidR="00D30D38" w:rsidRDefault="005D3754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4" w:history="1">
            <w:r w:rsidR="00D30D38" w:rsidRPr="00467334">
              <w:rPr>
                <w:rStyle w:val="aa"/>
                <w:noProof/>
              </w:rPr>
              <w:t>1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干系人手册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_Toc496990874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1FF0C53F" w14:textId="7D094849" w:rsidR="00D30D38" w:rsidRDefault="005D3754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5" w:history="1">
            <w:r w:rsidR="00D30D38" w:rsidRPr="00467334">
              <w:rPr>
                <w:rStyle w:val="aa"/>
                <w:noProof/>
              </w:rPr>
              <w:t>2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对外沟通形式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_Toc496990875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72CBCA31" w14:textId="19F7B9D6" w:rsidR="00D30D38" w:rsidRDefault="005D375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6" w:history="1">
            <w:r w:rsidR="00D30D38" w:rsidRPr="00467334">
              <w:rPr>
                <w:rStyle w:val="aa"/>
                <w:noProof/>
              </w:rPr>
              <w:t>2.1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正式沟通计划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_Toc496990876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0F189E82" w14:textId="38D30213" w:rsidR="00D30D38" w:rsidRDefault="005D375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7" w:history="1">
            <w:r w:rsidR="00D30D38" w:rsidRPr="00467334">
              <w:rPr>
                <w:rStyle w:val="aa"/>
                <w:noProof/>
              </w:rPr>
              <w:t>2.2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非正式沟通计划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_Toc496990877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3E859980" w14:textId="4A1A9C41" w:rsidR="00D30D38" w:rsidRDefault="005D3754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8" w:history="1">
            <w:r w:rsidR="00D30D38" w:rsidRPr="00467334">
              <w:rPr>
                <w:rStyle w:val="aa"/>
                <w:noProof/>
              </w:rPr>
              <w:t>2.3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特殊沟通计划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_Toc496990878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265E86CA" w14:textId="62A3002F" w:rsidR="00D30D38" w:rsidRDefault="005D3754">
          <w:pPr>
            <w:pStyle w:val="12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496990879" w:history="1">
            <w:r w:rsidR="00D30D38" w:rsidRPr="00467334">
              <w:rPr>
                <w:rStyle w:val="aa"/>
                <w:noProof/>
              </w:rPr>
              <w:t>3</w:t>
            </w:r>
            <w:r w:rsidR="00D30D38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D30D38" w:rsidRPr="00467334">
              <w:rPr>
                <w:rStyle w:val="aa"/>
                <w:noProof/>
              </w:rPr>
              <w:t>限制沟通因素</w:t>
            </w:r>
            <w:r w:rsidR="00D30D38">
              <w:rPr>
                <w:noProof/>
                <w:webHidden/>
              </w:rPr>
              <w:tab/>
            </w:r>
            <w:r w:rsidR="00D30D38">
              <w:rPr>
                <w:noProof/>
                <w:webHidden/>
              </w:rPr>
              <w:fldChar w:fldCharType="begin"/>
            </w:r>
            <w:r w:rsidR="00D30D38">
              <w:rPr>
                <w:noProof/>
                <w:webHidden/>
              </w:rPr>
              <w:instrText xml:space="preserve"> PAGEREF _Toc496990879 \h </w:instrText>
            </w:r>
            <w:r w:rsidR="00D30D38">
              <w:rPr>
                <w:noProof/>
                <w:webHidden/>
              </w:rPr>
            </w:r>
            <w:r w:rsidR="00D30D38">
              <w:rPr>
                <w:noProof/>
                <w:webHidden/>
              </w:rPr>
              <w:fldChar w:fldCharType="separate"/>
            </w:r>
            <w:r w:rsidR="00D30D38">
              <w:rPr>
                <w:noProof/>
                <w:webHidden/>
              </w:rPr>
              <w:t>4</w:t>
            </w:r>
            <w:r w:rsidR="00D30D38">
              <w:rPr>
                <w:noProof/>
                <w:webHidden/>
              </w:rPr>
              <w:fldChar w:fldCharType="end"/>
            </w:r>
          </w:hyperlink>
        </w:p>
        <w:p w14:paraId="7DCCFA08" w14:textId="6512A472" w:rsidR="00E119E2" w:rsidRDefault="00E119E2">
          <w:r>
            <w:rPr>
              <w:b/>
              <w:bCs/>
              <w:lang w:val="zh-CN"/>
            </w:rPr>
            <w:fldChar w:fldCharType="end"/>
          </w:r>
        </w:p>
      </w:sdtContent>
    </w:sdt>
    <w:p w14:paraId="145DA16B" w14:textId="16DBB73C" w:rsidR="00E119E2" w:rsidRDefault="00E119E2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E721CC7" w14:textId="22EDF8A0" w:rsidR="00E119E2" w:rsidRDefault="00E119E2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E67E85F" w14:textId="6DDBD4C6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57E9C5B" w14:textId="547AB683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2B8AAAB" w14:textId="6882D24A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DCA419D" w14:textId="6D5A3BC2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9B36369" w14:textId="77777777" w:rsidR="00D30D38" w:rsidRDefault="00D30D38" w:rsidP="00D76606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8363739" w14:textId="24F0CAE9" w:rsidR="0099194F" w:rsidRDefault="0099194F" w:rsidP="00D30D38">
      <w:pPr>
        <w:pStyle w:val="a"/>
      </w:pPr>
      <w:bookmarkStart w:id="12" w:name="_Toc496990874"/>
      <w:r w:rsidRPr="0099194F">
        <w:t>干系人手册</w:t>
      </w:r>
      <w:bookmarkEnd w:id="12"/>
    </w:p>
    <w:tbl>
      <w:tblPr>
        <w:tblW w:w="9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4"/>
        <w:gridCol w:w="912"/>
        <w:gridCol w:w="826"/>
        <w:gridCol w:w="2747"/>
        <w:gridCol w:w="1337"/>
        <w:gridCol w:w="2774"/>
      </w:tblGrid>
      <w:tr w:rsidR="001A34EB" w:rsidRPr="00350A5D" w14:paraId="2840097D" w14:textId="77777777" w:rsidTr="001D5270">
        <w:trPr>
          <w:trHeight w:val="273"/>
        </w:trPr>
        <w:tc>
          <w:tcPr>
            <w:tcW w:w="1164" w:type="dxa"/>
            <w:shd w:val="clear" w:color="000000" w:fill="BDD7EE"/>
            <w:noWrap/>
            <w:vAlign w:val="center"/>
            <w:hideMark/>
          </w:tcPr>
          <w:p w14:paraId="3F599C19" w14:textId="77777777" w:rsidR="00FD2AF1" w:rsidRPr="00350A5D" w:rsidRDefault="00FD2AF1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bookmarkStart w:id="13" w:name="_Hlk497347495"/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积极干系人</w:t>
            </w:r>
          </w:p>
        </w:tc>
        <w:tc>
          <w:tcPr>
            <w:tcW w:w="912" w:type="dxa"/>
            <w:shd w:val="clear" w:color="000000" w:fill="BDD7EE"/>
            <w:noWrap/>
            <w:vAlign w:val="center"/>
            <w:hideMark/>
          </w:tcPr>
          <w:p w14:paraId="6BC64691" w14:textId="77777777" w:rsidR="00FD2AF1" w:rsidRPr="00350A5D" w:rsidRDefault="00FD2AF1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提出者</w:t>
            </w:r>
          </w:p>
        </w:tc>
        <w:tc>
          <w:tcPr>
            <w:tcW w:w="826" w:type="dxa"/>
            <w:shd w:val="clear" w:color="000000" w:fill="BDD7EE"/>
          </w:tcPr>
          <w:p w14:paraId="0D2C5D43" w14:textId="116BF27A" w:rsidR="00FD2AF1" w:rsidRPr="00350A5D" w:rsidRDefault="00FD2AF1" w:rsidP="00FD2AF1">
            <w:pPr>
              <w:jc w:val="center"/>
              <w:rPr>
                <w:rFonts w:ascii="等线" w:eastAsia="等线" w:hAnsi="等线" w:hint="eastAsia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干系人类别</w:t>
            </w:r>
          </w:p>
        </w:tc>
        <w:tc>
          <w:tcPr>
            <w:tcW w:w="2747" w:type="dxa"/>
            <w:shd w:val="clear" w:color="000000" w:fill="BDD7EE"/>
            <w:noWrap/>
            <w:vAlign w:val="center"/>
            <w:hideMark/>
          </w:tcPr>
          <w:p w14:paraId="308E2090" w14:textId="18C65EB7" w:rsidR="00FD2AF1" w:rsidRPr="00350A5D" w:rsidRDefault="00FD2AF1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联系方式</w:t>
            </w:r>
          </w:p>
        </w:tc>
        <w:tc>
          <w:tcPr>
            <w:tcW w:w="1337" w:type="dxa"/>
            <w:shd w:val="clear" w:color="000000" w:fill="BDD7EE"/>
          </w:tcPr>
          <w:p w14:paraId="5783FFC4" w14:textId="77777777" w:rsidR="00FD2AF1" w:rsidRPr="00350A5D" w:rsidRDefault="00FD2AF1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所在地</w:t>
            </w:r>
          </w:p>
        </w:tc>
        <w:tc>
          <w:tcPr>
            <w:tcW w:w="2774" w:type="dxa"/>
            <w:shd w:val="clear" w:color="000000" w:fill="BDD7EE"/>
            <w:vAlign w:val="center"/>
          </w:tcPr>
          <w:p w14:paraId="7DF7D8AB" w14:textId="77777777" w:rsidR="00FD2AF1" w:rsidRPr="00350A5D" w:rsidRDefault="00FD2AF1" w:rsidP="00160797">
            <w:pPr>
              <w:rPr>
                <w:rFonts w:ascii="等线" w:eastAsia="等线" w:hAnsi="等线"/>
                <w:b/>
                <w:color w:val="000000"/>
                <w:sz w:val="22"/>
              </w:rPr>
            </w:pPr>
            <w:r w:rsidRPr="00350A5D">
              <w:rPr>
                <w:rFonts w:ascii="等线" w:eastAsia="等线" w:hAnsi="等线" w:hint="eastAsia"/>
                <w:b/>
                <w:color w:val="000000"/>
                <w:sz w:val="22"/>
              </w:rPr>
              <w:t>干系人对该项目是否提过有价值的意见或帮助</w:t>
            </w:r>
          </w:p>
        </w:tc>
      </w:tr>
      <w:tr w:rsidR="001A34EB" w:rsidRPr="00966B6F" w14:paraId="0B517CAE" w14:textId="77777777" w:rsidTr="001D5270">
        <w:trPr>
          <w:trHeight w:val="273"/>
        </w:trPr>
        <w:tc>
          <w:tcPr>
            <w:tcW w:w="1164" w:type="dxa"/>
            <w:shd w:val="clear" w:color="000000" w:fill="C6E0B4"/>
            <w:noWrap/>
            <w:vAlign w:val="center"/>
            <w:hideMark/>
          </w:tcPr>
          <w:p w14:paraId="3BB8D382" w14:textId="62580F2D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912" w:type="dxa"/>
            <w:shd w:val="clear" w:color="000000" w:fill="C6E0B4"/>
            <w:noWrap/>
            <w:vAlign w:val="center"/>
            <w:hideMark/>
          </w:tcPr>
          <w:p w14:paraId="3C96E690" w14:textId="01B9F955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826" w:type="dxa"/>
          </w:tcPr>
          <w:p w14:paraId="4F92FF3C" w14:textId="77777777" w:rsidR="00FD2AF1" w:rsidRDefault="00FD2AF1" w:rsidP="00160797">
            <w:pPr>
              <w:rPr>
                <w:rFonts w:hint="eastAsia"/>
              </w:rPr>
            </w:pP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0417EEF8" w14:textId="7A029174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13372536516</w:t>
            </w:r>
          </w:p>
        </w:tc>
        <w:tc>
          <w:tcPr>
            <w:tcW w:w="1337" w:type="dxa"/>
          </w:tcPr>
          <w:p w14:paraId="25374C9A" w14:textId="24FF7076" w:rsidR="00FD2AF1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 w14:paraId="558285BD" w14:textId="77777777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1A34EB" w:rsidRPr="00966B6F" w14:paraId="665C080B" w14:textId="77777777" w:rsidTr="001D5270">
        <w:trPr>
          <w:trHeight w:val="273"/>
        </w:trPr>
        <w:tc>
          <w:tcPr>
            <w:tcW w:w="1164" w:type="dxa"/>
            <w:shd w:val="clear" w:color="000000" w:fill="C6E0B4"/>
            <w:noWrap/>
            <w:vAlign w:val="center"/>
            <w:hideMark/>
          </w:tcPr>
          <w:p w14:paraId="5028CA98" w14:textId="15EA2E20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912" w:type="dxa"/>
            <w:shd w:val="clear" w:color="000000" w:fill="C6E0B4"/>
            <w:noWrap/>
            <w:vAlign w:val="center"/>
            <w:hideMark/>
          </w:tcPr>
          <w:p w14:paraId="47F10994" w14:textId="731E5E47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826" w:type="dxa"/>
          </w:tcPr>
          <w:p w14:paraId="7024A279" w14:textId="77777777" w:rsidR="00FD2AF1" w:rsidRDefault="00FD2AF1" w:rsidP="00160797">
            <w:pPr>
              <w:rPr>
                <w:rFonts w:hint="eastAsia"/>
              </w:rPr>
            </w:pP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05093CE0" w14:textId="55567072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13588759320</w:t>
            </w:r>
          </w:p>
        </w:tc>
        <w:tc>
          <w:tcPr>
            <w:tcW w:w="1337" w:type="dxa"/>
          </w:tcPr>
          <w:p w14:paraId="4E710323" w14:textId="5599DFA5" w:rsidR="00FD2AF1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603</w:t>
            </w:r>
          </w:p>
        </w:tc>
        <w:tc>
          <w:tcPr>
            <w:tcW w:w="2774" w:type="dxa"/>
            <w:vAlign w:val="center"/>
          </w:tcPr>
          <w:p w14:paraId="60924488" w14:textId="77777777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1A34EB" w:rsidRPr="00966B6F" w14:paraId="00C00887" w14:textId="77777777" w:rsidTr="001D5270">
        <w:trPr>
          <w:trHeight w:val="273"/>
        </w:trPr>
        <w:tc>
          <w:tcPr>
            <w:tcW w:w="1164" w:type="dxa"/>
            <w:shd w:val="clear" w:color="000000" w:fill="C6E0B4"/>
            <w:noWrap/>
            <w:vAlign w:val="center"/>
            <w:hideMark/>
          </w:tcPr>
          <w:p w14:paraId="73AD8AC0" w14:textId="5354DF7C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陈帆</w:t>
            </w:r>
          </w:p>
        </w:tc>
        <w:tc>
          <w:tcPr>
            <w:tcW w:w="912" w:type="dxa"/>
            <w:shd w:val="clear" w:color="000000" w:fill="C6E0B4"/>
            <w:noWrap/>
            <w:vAlign w:val="center"/>
            <w:hideMark/>
          </w:tcPr>
          <w:p w14:paraId="63B0D225" w14:textId="060501B7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826" w:type="dxa"/>
          </w:tcPr>
          <w:p w14:paraId="087B5D49" w14:textId="77777777" w:rsidR="00FD2AF1" w:rsidRDefault="00FD2AF1" w:rsidP="00160797">
            <w:pPr>
              <w:rPr>
                <w:rFonts w:hint="eastAsia"/>
              </w:rPr>
            </w:pP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117AD2F3" w14:textId="4879ECB9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17195864903</w:t>
            </w:r>
          </w:p>
        </w:tc>
        <w:tc>
          <w:tcPr>
            <w:tcW w:w="1337" w:type="dxa"/>
          </w:tcPr>
          <w:p w14:paraId="2FFB7145" w14:textId="003B3F2A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524</w:t>
            </w:r>
          </w:p>
        </w:tc>
        <w:tc>
          <w:tcPr>
            <w:tcW w:w="2774" w:type="dxa"/>
            <w:vAlign w:val="center"/>
          </w:tcPr>
          <w:p w14:paraId="5C35385C" w14:textId="295A2147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1A34EB" w:rsidRPr="00966B6F" w14:paraId="3A7CCC27" w14:textId="77777777" w:rsidTr="001D5270">
        <w:trPr>
          <w:trHeight w:val="273"/>
        </w:trPr>
        <w:tc>
          <w:tcPr>
            <w:tcW w:w="1164" w:type="dxa"/>
            <w:shd w:val="clear" w:color="000000" w:fill="C6E0B4"/>
            <w:noWrap/>
            <w:vAlign w:val="center"/>
            <w:hideMark/>
          </w:tcPr>
          <w:p w14:paraId="6213D41F" w14:textId="225C30F6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刘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浥</w:t>
            </w:r>
            <w:proofErr w:type="gramEnd"/>
          </w:p>
        </w:tc>
        <w:tc>
          <w:tcPr>
            <w:tcW w:w="912" w:type="dxa"/>
            <w:shd w:val="clear" w:color="000000" w:fill="C6E0B4"/>
            <w:noWrap/>
            <w:vAlign w:val="center"/>
            <w:hideMark/>
          </w:tcPr>
          <w:p w14:paraId="2DBD8221" w14:textId="3FA88F71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826" w:type="dxa"/>
          </w:tcPr>
          <w:p w14:paraId="16381086" w14:textId="77777777" w:rsidR="00FD2AF1" w:rsidRDefault="00FD2AF1" w:rsidP="00160797">
            <w:pPr>
              <w:rPr>
                <w:rFonts w:hint="eastAsia"/>
              </w:rPr>
            </w:pP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5A35FB43" w14:textId="7FB67875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13588742787</w:t>
            </w:r>
          </w:p>
        </w:tc>
        <w:tc>
          <w:tcPr>
            <w:tcW w:w="1337" w:type="dxa"/>
          </w:tcPr>
          <w:p w14:paraId="63F519EC" w14:textId="12A59EA6" w:rsidR="00FD2AF1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603</w:t>
            </w:r>
          </w:p>
        </w:tc>
        <w:tc>
          <w:tcPr>
            <w:tcW w:w="2774" w:type="dxa"/>
            <w:vAlign w:val="center"/>
          </w:tcPr>
          <w:p w14:paraId="4CF051BE" w14:textId="1491735A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1A34EB" w:rsidRPr="00966B6F" w14:paraId="61016E4F" w14:textId="77777777" w:rsidTr="001D5270">
        <w:trPr>
          <w:trHeight w:val="273"/>
        </w:trPr>
        <w:tc>
          <w:tcPr>
            <w:tcW w:w="1164" w:type="dxa"/>
            <w:shd w:val="clear" w:color="000000" w:fill="C6E0B4"/>
            <w:noWrap/>
            <w:vAlign w:val="center"/>
            <w:hideMark/>
          </w:tcPr>
          <w:p w14:paraId="60B0BDBF" w14:textId="7266EA87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赵伟宏</w:t>
            </w:r>
          </w:p>
        </w:tc>
        <w:tc>
          <w:tcPr>
            <w:tcW w:w="912" w:type="dxa"/>
            <w:shd w:val="clear" w:color="000000" w:fill="C6E0B4"/>
            <w:noWrap/>
            <w:vAlign w:val="center"/>
            <w:hideMark/>
          </w:tcPr>
          <w:p w14:paraId="776C3076" w14:textId="6470CC12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826" w:type="dxa"/>
          </w:tcPr>
          <w:p w14:paraId="1CB0637A" w14:textId="77777777" w:rsidR="00FD2AF1" w:rsidRDefault="00FD2AF1" w:rsidP="00160797">
            <w:pPr>
              <w:rPr>
                <w:rFonts w:hint="eastAsia"/>
              </w:rPr>
            </w:pP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0C8C042C" w14:textId="7FDEAD6E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13588151048</w:t>
            </w:r>
          </w:p>
        </w:tc>
        <w:tc>
          <w:tcPr>
            <w:tcW w:w="1337" w:type="dxa"/>
          </w:tcPr>
          <w:p w14:paraId="7288D5A3" w14:textId="677786E3" w:rsidR="00FD2AF1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774" w:type="dxa"/>
            <w:vAlign w:val="center"/>
          </w:tcPr>
          <w:p w14:paraId="0678BD43" w14:textId="77777777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1A34EB" w:rsidRPr="00966B6F" w14:paraId="532FF21A" w14:textId="77777777" w:rsidTr="001D5270">
        <w:trPr>
          <w:trHeight w:val="273"/>
        </w:trPr>
        <w:tc>
          <w:tcPr>
            <w:tcW w:w="1164" w:type="dxa"/>
            <w:shd w:val="clear" w:color="000000" w:fill="C6E0B4"/>
            <w:noWrap/>
            <w:vAlign w:val="center"/>
            <w:hideMark/>
          </w:tcPr>
          <w:p w14:paraId="0EF1A4AB" w14:textId="07C5DCD3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杨</w:t>
            </w:r>
            <w:proofErr w:type="gramStart"/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枨</w:t>
            </w:r>
            <w:proofErr w:type="gramEnd"/>
          </w:p>
        </w:tc>
        <w:tc>
          <w:tcPr>
            <w:tcW w:w="912" w:type="dxa"/>
            <w:shd w:val="clear" w:color="000000" w:fill="C6E0B4"/>
            <w:noWrap/>
            <w:vAlign w:val="center"/>
            <w:hideMark/>
          </w:tcPr>
          <w:p w14:paraId="6746F109" w14:textId="744872E0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826" w:type="dxa"/>
          </w:tcPr>
          <w:p w14:paraId="2E0C2DB6" w14:textId="15DEFEF2" w:rsidR="00FD2AF1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2799D9F6" w14:textId="35E50561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9" w:history="1">
              <w:r w:rsidRPr="0055154F"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337" w:type="dxa"/>
          </w:tcPr>
          <w:p w14:paraId="544B773A" w14:textId="77777777" w:rsidR="00FD2AF1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774" w:type="dxa"/>
            <w:vAlign w:val="center"/>
          </w:tcPr>
          <w:p w14:paraId="6E29C322" w14:textId="77777777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1A34EB" w:rsidRPr="00966B6F" w14:paraId="7C129544" w14:textId="77777777" w:rsidTr="001D5270">
        <w:trPr>
          <w:trHeight w:val="273"/>
        </w:trPr>
        <w:tc>
          <w:tcPr>
            <w:tcW w:w="1164" w:type="dxa"/>
            <w:shd w:val="clear" w:color="000000" w:fill="C6E0B4"/>
            <w:noWrap/>
            <w:vAlign w:val="center"/>
            <w:hideMark/>
          </w:tcPr>
          <w:p w14:paraId="7167A7EF" w14:textId="77777777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 w:rsidRPr="00966B6F">
              <w:rPr>
                <w:rFonts w:ascii="等线" w:eastAsia="等线" w:hAnsi="等线" w:hint="eastAsia"/>
                <w:color w:val="000000"/>
                <w:sz w:val="22"/>
              </w:rPr>
              <w:t>侯宏仑</w:t>
            </w:r>
          </w:p>
        </w:tc>
        <w:tc>
          <w:tcPr>
            <w:tcW w:w="912" w:type="dxa"/>
            <w:shd w:val="clear" w:color="000000" w:fill="C6E0B4"/>
            <w:noWrap/>
            <w:vAlign w:val="center"/>
            <w:hideMark/>
          </w:tcPr>
          <w:p w14:paraId="30A26985" w14:textId="6D682AF7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826" w:type="dxa"/>
          </w:tcPr>
          <w:p w14:paraId="21670BDF" w14:textId="6C5EFB53" w:rsidR="00FD2AF1" w:rsidRDefault="00FD2AF1" w:rsidP="00160797">
            <w:pPr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61B6EA28" w14:textId="24425FEF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hyperlink r:id="rId10" w:history="1">
              <w:r w:rsidRPr="0055154F">
                <w:rPr>
                  <w:rFonts w:asciiTheme="minorEastAsia" w:eastAsiaTheme="minorEastAsia" w:hAnsiTheme="minorEastAsia"/>
                  <w:sz w:val="20"/>
                  <w:szCs w:val="20"/>
                </w:rPr>
                <w:t>houhl@zucc.edu.cn</w:t>
              </w:r>
            </w:hyperlink>
          </w:p>
        </w:tc>
        <w:tc>
          <w:tcPr>
            <w:tcW w:w="1337" w:type="dxa"/>
          </w:tcPr>
          <w:p w14:paraId="4141EE60" w14:textId="77777777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501</w:t>
            </w:r>
          </w:p>
        </w:tc>
        <w:tc>
          <w:tcPr>
            <w:tcW w:w="2774" w:type="dxa"/>
            <w:vAlign w:val="center"/>
          </w:tcPr>
          <w:p w14:paraId="1962BDA8" w14:textId="609FBD47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1A34EB" w:rsidRPr="00966B6F" w14:paraId="26A0ED97" w14:textId="77777777" w:rsidTr="001D5270">
        <w:trPr>
          <w:trHeight w:val="273"/>
        </w:trPr>
        <w:tc>
          <w:tcPr>
            <w:tcW w:w="1164" w:type="dxa"/>
            <w:shd w:val="clear" w:color="000000" w:fill="9BC2E6"/>
            <w:noWrap/>
            <w:vAlign w:val="center"/>
            <w:hideMark/>
          </w:tcPr>
          <w:p w14:paraId="5F93525A" w14:textId="410ECB14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助教冯一鸣</w:t>
            </w:r>
          </w:p>
        </w:tc>
        <w:tc>
          <w:tcPr>
            <w:tcW w:w="912" w:type="dxa"/>
            <w:shd w:val="clear" w:color="000000" w:fill="9BC2E6"/>
            <w:noWrap/>
            <w:vAlign w:val="center"/>
            <w:hideMark/>
          </w:tcPr>
          <w:p w14:paraId="31CB263B" w14:textId="43D68E8E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826" w:type="dxa"/>
          </w:tcPr>
          <w:p w14:paraId="5A575CA9" w14:textId="3065CFA1" w:rsidR="00FD2AF1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59866F9D" w14:textId="093F3EC2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601390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14:paraId="1574AD22" w14:textId="3BC3EE70" w:rsidR="00FD2AF1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弘毅1</w:t>
            </w:r>
          </w:p>
        </w:tc>
        <w:tc>
          <w:tcPr>
            <w:tcW w:w="2774" w:type="dxa"/>
            <w:vAlign w:val="center"/>
          </w:tcPr>
          <w:p w14:paraId="3822B5B0" w14:textId="6202F095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1A34EB" w:rsidRPr="00966B6F" w14:paraId="7C6C1A7E" w14:textId="77777777" w:rsidTr="001D5270">
        <w:trPr>
          <w:trHeight w:val="273"/>
        </w:trPr>
        <w:tc>
          <w:tcPr>
            <w:tcW w:w="1164" w:type="dxa"/>
            <w:shd w:val="clear" w:color="000000" w:fill="9BC2E6"/>
            <w:noWrap/>
            <w:vAlign w:val="center"/>
            <w:hideMark/>
          </w:tcPr>
          <w:p w14:paraId="06C78CBB" w14:textId="7B600B38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助教陈栩</w:t>
            </w:r>
          </w:p>
        </w:tc>
        <w:tc>
          <w:tcPr>
            <w:tcW w:w="912" w:type="dxa"/>
            <w:shd w:val="clear" w:color="000000" w:fill="9BC2E6"/>
            <w:noWrap/>
            <w:vAlign w:val="center"/>
            <w:hideMark/>
          </w:tcPr>
          <w:p w14:paraId="306E915D" w14:textId="60F78F7E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826" w:type="dxa"/>
          </w:tcPr>
          <w:p w14:paraId="35D49112" w14:textId="47E9FD67" w:rsidR="00FD2AF1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1CCB75CD" w14:textId="648AA479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601341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337" w:type="dxa"/>
          </w:tcPr>
          <w:p w14:paraId="44730B38" w14:textId="747557E4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774" w:type="dxa"/>
            <w:vAlign w:val="center"/>
          </w:tcPr>
          <w:p w14:paraId="0C8243B4" w14:textId="08EBFC2E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1A34EB" w:rsidRPr="00966B6F" w14:paraId="32547793" w14:textId="77777777" w:rsidTr="001D5270">
        <w:trPr>
          <w:trHeight w:val="273"/>
        </w:trPr>
        <w:tc>
          <w:tcPr>
            <w:tcW w:w="1164" w:type="dxa"/>
            <w:shd w:val="clear" w:color="000000" w:fill="9BC2E6"/>
            <w:noWrap/>
            <w:vAlign w:val="center"/>
            <w:hideMark/>
          </w:tcPr>
          <w:p w14:paraId="5A414643" w14:textId="22821519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助教陈研蓝</w:t>
            </w:r>
          </w:p>
        </w:tc>
        <w:tc>
          <w:tcPr>
            <w:tcW w:w="912" w:type="dxa"/>
            <w:shd w:val="clear" w:color="000000" w:fill="9BC2E6"/>
            <w:noWrap/>
            <w:vAlign w:val="center"/>
            <w:hideMark/>
          </w:tcPr>
          <w:p w14:paraId="15316729" w14:textId="214FF0BF" w:rsidR="00FD2AF1" w:rsidRPr="00966B6F" w:rsidRDefault="00FD2AF1" w:rsidP="0016079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  <w:tc>
          <w:tcPr>
            <w:tcW w:w="826" w:type="dxa"/>
          </w:tcPr>
          <w:p w14:paraId="1FC41830" w14:textId="6764C411" w:rsidR="00FD2AF1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747" w:type="dxa"/>
            <w:shd w:val="clear" w:color="auto" w:fill="auto"/>
            <w:noWrap/>
            <w:vAlign w:val="center"/>
            <w:hideMark/>
          </w:tcPr>
          <w:p w14:paraId="234F5C2C" w14:textId="36CE3495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315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01391</w:t>
            </w:r>
            <w:r w:rsidRPr="005F288C"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  <w:r w:rsidRPr="0055154F">
              <w:rPr>
                <w:rFonts w:asciiTheme="minorEastAsia" w:eastAsiaTheme="minorEastAsia" w:hAnsiTheme="minorEastAsia" w:hint="eastAsia"/>
                <w:sz w:val="20"/>
                <w:szCs w:val="20"/>
              </w:rPr>
              <w:t>）</w:t>
            </w:r>
          </w:p>
        </w:tc>
        <w:tc>
          <w:tcPr>
            <w:tcW w:w="1337" w:type="dxa"/>
          </w:tcPr>
          <w:p w14:paraId="368FDA61" w14:textId="1747E184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774" w:type="dxa"/>
            <w:vAlign w:val="center"/>
          </w:tcPr>
          <w:p w14:paraId="47B97F46" w14:textId="1A7BA66F" w:rsidR="00FD2AF1" w:rsidRPr="0055154F" w:rsidRDefault="00FD2AF1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1A34EB" w:rsidRPr="00966B6F" w14:paraId="5EA754A3" w14:textId="77777777" w:rsidTr="001D5270">
        <w:trPr>
          <w:trHeight w:val="273"/>
        </w:trPr>
        <w:tc>
          <w:tcPr>
            <w:tcW w:w="1164" w:type="dxa"/>
            <w:shd w:val="clear" w:color="000000" w:fill="9BC2E6"/>
            <w:noWrap/>
            <w:vAlign w:val="center"/>
          </w:tcPr>
          <w:p w14:paraId="744C3470" w14:textId="771EEC76" w:rsidR="001A34EB" w:rsidRDefault="001A34EB" w:rsidP="00160797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</w:t>
            </w:r>
          </w:p>
        </w:tc>
        <w:tc>
          <w:tcPr>
            <w:tcW w:w="912" w:type="dxa"/>
            <w:shd w:val="clear" w:color="000000" w:fill="9BC2E6"/>
            <w:noWrap/>
            <w:vAlign w:val="center"/>
          </w:tcPr>
          <w:p w14:paraId="2A84A2A0" w14:textId="77777777" w:rsidR="001A34EB" w:rsidRDefault="001A34EB" w:rsidP="00160797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826" w:type="dxa"/>
          </w:tcPr>
          <w:p w14:paraId="3D5FAA5E" w14:textId="77777777" w:rsidR="001A34EB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747" w:type="dxa"/>
            <w:shd w:val="clear" w:color="auto" w:fill="auto"/>
            <w:noWrap/>
            <w:vAlign w:val="center"/>
          </w:tcPr>
          <w:p w14:paraId="1A17B49D" w14:textId="77777777" w:rsidR="001A34EB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337" w:type="dxa"/>
          </w:tcPr>
          <w:p w14:paraId="1A78A40F" w14:textId="77777777" w:rsidR="001A34EB" w:rsidRPr="0055154F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774" w:type="dxa"/>
            <w:vAlign w:val="center"/>
          </w:tcPr>
          <w:p w14:paraId="213A8FB2" w14:textId="77777777" w:rsidR="001A34EB" w:rsidRDefault="001A34EB" w:rsidP="00160797">
            <w:pPr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</w:p>
        </w:tc>
      </w:tr>
      <w:tr w:rsidR="001A34EB" w:rsidRPr="00966B6F" w14:paraId="0A29C37C" w14:textId="77777777" w:rsidTr="001D5270">
        <w:trPr>
          <w:trHeight w:val="273"/>
        </w:trPr>
        <w:tc>
          <w:tcPr>
            <w:tcW w:w="1164" w:type="dxa"/>
            <w:shd w:val="clear" w:color="000000" w:fill="9BC2E6"/>
            <w:noWrap/>
            <w:vAlign w:val="center"/>
          </w:tcPr>
          <w:p w14:paraId="0DE239E6" w14:textId="119BA959" w:rsidR="001A34EB" w:rsidRDefault="001A34EB" w:rsidP="00160797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用户代表</w:t>
            </w:r>
          </w:p>
        </w:tc>
        <w:tc>
          <w:tcPr>
            <w:tcW w:w="912" w:type="dxa"/>
            <w:shd w:val="clear" w:color="000000" w:fill="9BC2E6"/>
            <w:noWrap/>
            <w:vAlign w:val="center"/>
          </w:tcPr>
          <w:p w14:paraId="3AD3DD7C" w14:textId="77777777" w:rsidR="001A34EB" w:rsidRDefault="001A34EB" w:rsidP="00160797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826" w:type="dxa"/>
          </w:tcPr>
          <w:p w14:paraId="6CE4A8F9" w14:textId="77777777" w:rsidR="001A34EB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747" w:type="dxa"/>
            <w:shd w:val="clear" w:color="auto" w:fill="auto"/>
            <w:noWrap/>
            <w:vAlign w:val="center"/>
          </w:tcPr>
          <w:p w14:paraId="1B334AE0" w14:textId="77777777" w:rsidR="001A34EB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337" w:type="dxa"/>
          </w:tcPr>
          <w:p w14:paraId="19CC34F1" w14:textId="77777777" w:rsidR="001A34EB" w:rsidRPr="0055154F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774" w:type="dxa"/>
            <w:vAlign w:val="center"/>
          </w:tcPr>
          <w:p w14:paraId="4A17B28E" w14:textId="77777777" w:rsidR="001A34EB" w:rsidRDefault="001A34EB" w:rsidP="00160797">
            <w:pPr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</w:p>
        </w:tc>
      </w:tr>
      <w:tr w:rsidR="001A34EB" w:rsidRPr="00966B6F" w14:paraId="7ED149CD" w14:textId="77777777" w:rsidTr="001D5270">
        <w:trPr>
          <w:trHeight w:val="273"/>
        </w:trPr>
        <w:tc>
          <w:tcPr>
            <w:tcW w:w="1164" w:type="dxa"/>
            <w:shd w:val="clear" w:color="000000" w:fill="9BC2E6"/>
            <w:noWrap/>
            <w:vAlign w:val="center"/>
          </w:tcPr>
          <w:p w14:paraId="2CA33E51" w14:textId="7EF5FB67" w:rsidR="001A34EB" w:rsidRDefault="001A34EB" w:rsidP="00160797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项目发起人</w:t>
            </w:r>
          </w:p>
        </w:tc>
        <w:tc>
          <w:tcPr>
            <w:tcW w:w="912" w:type="dxa"/>
            <w:shd w:val="clear" w:color="000000" w:fill="9BC2E6"/>
            <w:noWrap/>
            <w:vAlign w:val="center"/>
          </w:tcPr>
          <w:p w14:paraId="0D9A727C" w14:textId="77777777" w:rsidR="001A34EB" w:rsidRDefault="001A34EB" w:rsidP="00160797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826" w:type="dxa"/>
          </w:tcPr>
          <w:p w14:paraId="7926B657" w14:textId="77777777" w:rsidR="001A34EB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747" w:type="dxa"/>
            <w:shd w:val="clear" w:color="auto" w:fill="auto"/>
            <w:noWrap/>
            <w:vAlign w:val="center"/>
          </w:tcPr>
          <w:p w14:paraId="5D2E29C1" w14:textId="77777777" w:rsidR="001A34EB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337" w:type="dxa"/>
          </w:tcPr>
          <w:p w14:paraId="4F04BE95" w14:textId="77777777" w:rsidR="001A34EB" w:rsidRPr="0055154F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774" w:type="dxa"/>
            <w:vAlign w:val="center"/>
          </w:tcPr>
          <w:p w14:paraId="0410426F" w14:textId="77777777" w:rsidR="001A34EB" w:rsidRDefault="001A34EB" w:rsidP="00160797">
            <w:pPr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</w:p>
        </w:tc>
      </w:tr>
      <w:tr w:rsidR="001A34EB" w:rsidRPr="00966B6F" w14:paraId="184029D8" w14:textId="77777777" w:rsidTr="001D5270">
        <w:trPr>
          <w:trHeight w:val="273"/>
        </w:trPr>
        <w:tc>
          <w:tcPr>
            <w:tcW w:w="1164" w:type="dxa"/>
            <w:shd w:val="clear" w:color="000000" w:fill="9BC2E6"/>
            <w:noWrap/>
            <w:vAlign w:val="center"/>
          </w:tcPr>
          <w:p w14:paraId="5EFB6692" w14:textId="37A30DB2" w:rsidR="001A34EB" w:rsidRDefault="001A34EB" w:rsidP="00160797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</w:t>
            </w:r>
            <w:bookmarkStart w:id="14" w:name="_GoBack"/>
            <w:bookmarkEnd w:id="14"/>
          </w:p>
        </w:tc>
        <w:tc>
          <w:tcPr>
            <w:tcW w:w="912" w:type="dxa"/>
            <w:shd w:val="clear" w:color="000000" w:fill="9BC2E6"/>
            <w:noWrap/>
            <w:vAlign w:val="center"/>
          </w:tcPr>
          <w:p w14:paraId="6D9AE13A" w14:textId="77777777" w:rsidR="001A34EB" w:rsidRDefault="001A34EB" w:rsidP="00160797">
            <w:pPr>
              <w:rPr>
                <w:rFonts w:ascii="等线" w:eastAsia="等线" w:hAnsi="等线" w:hint="eastAsia"/>
                <w:color w:val="000000"/>
                <w:sz w:val="22"/>
              </w:rPr>
            </w:pPr>
          </w:p>
        </w:tc>
        <w:tc>
          <w:tcPr>
            <w:tcW w:w="826" w:type="dxa"/>
          </w:tcPr>
          <w:p w14:paraId="69BF6761" w14:textId="77777777" w:rsidR="001A34EB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747" w:type="dxa"/>
            <w:shd w:val="clear" w:color="auto" w:fill="auto"/>
            <w:noWrap/>
            <w:vAlign w:val="center"/>
          </w:tcPr>
          <w:p w14:paraId="6EEDD112" w14:textId="77777777" w:rsidR="001A34EB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1337" w:type="dxa"/>
          </w:tcPr>
          <w:p w14:paraId="347AA1C4" w14:textId="77777777" w:rsidR="001A34EB" w:rsidRPr="0055154F" w:rsidRDefault="001A34EB" w:rsidP="00160797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2774" w:type="dxa"/>
            <w:vAlign w:val="center"/>
          </w:tcPr>
          <w:p w14:paraId="5F9CAA5A" w14:textId="77777777" w:rsidR="001A34EB" w:rsidRDefault="001A34EB" w:rsidP="00160797">
            <w:pPr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</w:p>
        </w:tc>
      </w:tr>
    </w:tbl>
    <w:p w14:paraId="4736DD22" w14:textId="77777777" w:rsidR="001A34EB" w:rsidRDefault="001A34EB" w:rsidP="001D5270">
      <w:bookmarkStart w:id="15" w:name="_Toc496990875"/>
      <w:bookmarkEnd w:id="13"/>
    </w:p>
    <w:p w14:paraId="1ECE3BF1" w14:textId="77777777" w:rsidR="001A34EB" w:rsidRDefault="001A34EB" w:rsidP="001D5270"/>
    <w:p w14:paraId="68DE572D" w14:textId="77777777" w:rsidR="001A34EB" w:rsidRDefault="001A34EB" w:rsidP="001D5270"/>
    <w:p w14:paraId="34C35641" w14:textId="77777777" w:rsidR="001A34EB" w:rsidRPr="001D5270" w:rsidRDefault="001A34EB" w:rsidP="001D5270">
      <w:pPr>
        <w:pStyle w:val="a"/>
        <w:rPr>
          <w:rFonts w:hint="eastAsia"/>
        </w:rPr>
      </w:pPr>
      <w:r>
        <w:rPr>
          <w:rFonts w:hint="eastAsia"/>
        </w:rPr>
        <w:t>对外沟通形式</w:t>
      </w:r>
    </w:p>
    <w:p w14:paraId="222DE165" w14:textId="44D0CD96" w:rsidR="0099194F" w:rsidRDefault="001A34EB" w:rsidP="00D30D38">
      <w:pPr>
        <w:pStyle w:val="a0"/>
      </w:pPr>
      <w:bookmarkStart w:id="16" w:name="_Toc496990876"/>
      <w:bookmarkEnd w:id="15"/>
      <w:r w:rsidRPr="0099194F">
        <w:lastRenderedPageBreak/>
        <w:t>正式沟通计划</w:t>
      </w:r>
      <w:bookmarkEnd w:id="16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4423DD" w:rsidRPr="00830909" w14:paraId="05E15A5E" w14:textId="77777777" w:rsidTr="00160797">
        <w:tc>
          <w:tcPr>
            <w:tcW w:w="1363" w:type="dxa"/>
            <w:shd w:val="clear" w:color="auto" w:fill="BDD6EE" w:themeFill="accent1" w:themeFillTint="66"/>
          </w:tcPr>
          <w:p w14:paraId="2BE9D3F0" w14:textId="77777777" w:rsidR="00970105" w:rsidRPr="00350A5D" w:rsidRDefault="00970105" w:rsidP="00160797">
            <w:pPr>
              <w:widowControl w:val="0"/>
              <w:jc w:val="both"/>
              <w:rPr>
                <w:b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14:paraId="447478ED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14:paraId="434FF4AA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14:paraId="6D69EC0E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14:paraId="1391CE2C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14:paraId="5B9F35D7" w14:textId="77777777" w:rsidR="00970105" w:rsidRPr="00350A5D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b/>
                <w:kern w:val="2"/>
              </w:rPr>
            </w:pPr>
            <w:r w:rsidRPr="00350A5D">
              <w:rPr>
                <w:rFonts w:asciiTheme="minorHAnsi" w:eastAsiaTheme="minorEastAsia" w:hAnsiTheme="minorHAnsi" w:cs="Times New Roman" w:hint="eastAsia"/>
                <w:b/>
                <w:kern w:val="2"/>
              </w:rPr>
              <w:t>产出</w:t>
            </w:r>
          </w:p>
        </w:tc>
      </w:tr>
      <w:tr w:rsidR="00970105" w:rsidRPr="00830909" w14:paraId="7CA15C6C" w14:textId="77777777" w:rsidTr="00160797">
        <w:tc>
          <w:tcPr>
            <w:tcW w:w="1363" w:type="dxa"/>
          </w:tcPr>
          <w:p w14:paraId="315472C9" w14:textId="1489BE72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常规</w:t>
            </w:r>
            <w:r w:rsidR="00970105"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</w:t>
            </w:r>
          </w:p>
        </w:tc>
        <w:tc>
          <w:tcPr>
            <w:tcW w:w="1386" w:type="dxa"/>
          </w:tcPr>
          <w:p w14:paraId="0FC44A10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439" w:type="dxa"/>
          </w:tcPr>
          <w:p w14:paraId="7859EE66" w14:textId="5B3FCBFD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弘毅1-608</w:t>
            </w:r>
          </w:p>
        </w:tc>
        <w:tc>
          <w:tcPr>
            <w:tcW w:w="1427" w:type="dxa"/>
          </w:tcPr>
          <w:p w14:paraId="2D1BADCD" w14:textId="5ADCCBA3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周四</w:t>
            </w:r>
            <w:r w:rsidR="00E06A16">
              <w:rPr>
                <w:rFonts w:asciiTheme="minorHAnsi" w:eastAsiaTheme="minorEastAsia" w:hAnsiTheme="minorHAnsi" w:cs="Times New Roman" w:hint="eastAsia"/>
                <w:kern w:val="2"/>
              </w:rPr>
              <w:t>晚上8：30和周六晚上8：30</w:t>
            </w:r>
          </w:p>
        </w:tc>
        <w:tc>
          <w:tcPr>
            <w:tcW w:w="1364" w:type="dxa"/>
          </w:tcPr>
          <w:p w14:paraId="19E756EF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5AFED0E9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 w:rsidRPr="00830909"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</w:tr>
      <w:tr w:rsidR="00970105" w:rsidRPr="00830909" w14:paraId="0ABBF96E" w14:textId="77777777" w:rsidTr="00160797">
        <w:tc>
          <w:tcPr>
            <w:tcW w:w="1363" w:type="dxa"/>
          </w:tcPr>
          <w:p w14:paraId="55639D02" w14:textId="0933087B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每日会议</w:t>
            </w:r>
          </w:p>
        </w:tc>
        <w:tc>
          <w:tcPr>
            <w:tcW w:w="1386" w:type="dxa"/>
          </w:tcPr>
          <w:p w14:paraId="698B46A4" w14:textId="71D5E228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座谈会议</w:t>
            </w:r>
          </w:p>
        </w:tc>
        <w:tc>
          <w:tcPr>
            <w:tcW w:w="1439" w:type="dxa"/>
          </w:tcPr>
          <w:p w14:paraId="1F21F785" w14:textId="363FE541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弘毅1-608</w:t>
            </w:r>
          </w:p>
        </w:tc>
        <w:tc>
          <w:tcPr>
            <w:tcW w:w="1427" w:type="dxa"/>
          </w:tcPr>
          <w:p w14:paraId="7521590B" w14:textId="105B13B7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周一、周二、周五晚上10：00</w:t>
            </w:r>
          </w:p>
        </w:tc>
        <w:tc>
          <w:tcPr>
            <w:tcW w:w="1364" w:type="dxa"/>
          </w:tcPr>
          <w:p w14:paraId="1B61EFE3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173C98BB" w14:textId="6FE4F8D7" w:rsidR="00970105" w:rsidRPr="00830909" w:rsidRDefault="00E06A16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</w:tr>
      <w:tr w:rsidR="00970105" w:rsidRPr="00830909" w14:paraId="1FE7B442" w14:textId="77777777" w:rsidTr="00160797">
        <w:tc>
          <w:tcPr>
            <w:tcW w:w="1363" w:type="dxa"/>
          </w:tcPr>
          <w:p w14:paraId="685CACFA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访谈</w:t>
            </w:r>
          </w:p>
        </w:tc>
        <w:tc>
          <w:tcPr>
            <w:tcW w:w="1386" w:type="dxa"/>
          </w:tcPr>
          <w:p w14:paraId="4664DF9E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439" w:type="dxa"/>
          </w:tcPr>
          <w:p w14:paraId="26E38059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根据预约地点</w:t>
            </w:r>
          </w:p>
        </w:tc>
        <w:tc>
          <w:tcPr>
            <w:tcW w:w="1427" w:type="dxa"/>
          </w:tcPr>
          <w:p w14:paraId="00BFA8E8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根据预约时间</w:t>
            </w:r>
          </w:p>
        </w:tc>
        <w:tc>
          <w:tcPr>
            <w:tcW w:w="1364" w:type="dxa"/>
          </w:tcPr>
          <w:p w14:paraId="53BF8633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全体组员和用户代表</w:t>
            </w:r>
          </w:p>
        </w:tc>
        <w:tc>
          <w:tcPr>
            <w:tcW w:w="1317" w:type="dxa"/>
          </w:tcPr>
          <w:p w14:paraId="758C3C06" w14:textId="77777777" w:rsidR="00970105" w:rsidRPr="00830909" w:rsidRDefault="00970105" w:rsidP="00160797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会议纪要</w:t>
            </w:r>
            <w:r w:rsidRPr="00830909">
              <w:rPr>
                <w:rFonts w:asciiTheme="minorHAnsi" w:eastAsiaTheme="minorEastAsia" w:hAnsiTheme="minorHAnsi" w:cs="Times New Roman"/>
                <w:kern w:val="2"/>
              </w:rPr>
              <w:t>/</w:t>
            </w: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录音文件</w:t>
            </w:r>
          </w:p>
        </w:tc>
      </w:tr>
      <w:tr w:rsidR="004423DD" w:rsidRPr="00830909" w14:paraId="36E3DF56" w14:textId="77777777" w:rsidTr="00160797">
        <w:tc>
          <w:tcPr>
            <w:tcW w:w="1363" w:type="dxa"/>
          </w:tcPr>
          <w:p w14:paraId="2ABBF62B" w14:textId="7EF26E92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评审</w:t>
            </w:r>
          </w:p>
        </w:tc>
        <w:tc>
          <w:tcPr>
            <w:tcW w:w="1386" w:type="dxa"/>
          </w:tcPr>
          <w:p w14:paraId="07DFA6FE" w14:textId="502E2C60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座谈开会</w:t>
            </w:r>
          </w:p>
        </w:tc>
        <w:tc>
          <w:tcPr>
            <w:tcW w:w="1439" w:type="dxa"/>
          </w:tcPr>
          <w:p w14:paraId="2A1609CF" w14:textId="6F41BFFE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理4-221、508</w:t>
            </w:r>
          </w:p>
        </w:tc>
        <w:tc>
          <w:tcPr>
            <w:tcW w:w="1427" w:type="dxa"/>
          </w:tcPr>
          <w:p w14:paraId="2A831222" w14:textId="5C74002E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周三8：00-11：25</w:t>
            </w:r>
          </w:p>
        </w:tc>
        <w:tc>
          <w:tcPr>
            <w:tcW w:w="1364" w:type="dxa"/>
          </w:tcPr>
          <w:p w14:paraId="015B6438" w14:textId="36CABB8A" w:rsidR="004423DD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2A205EDC" w14:textId="6EBF75D2" w:rsidR="004423DD" w:rsidRPr="00830909" w:rsidRDefault="004423DD" w:rsidP="00160797">
            <w:pPr>
              <w:widowControl w:val="0"/>
              <w:jc w:val="both"/>
              <w:rPr>
                <w:rFonts w:asciiTheme="minorHAnsi" w:eastAsiaTheme="minorEastAsia" w:hAnsiTheme="minorHAnsi" w:cs="Times New Roman" w:hint="eastAsia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评审文档修订</w:t>
            </w:r>
          </w:p>
        </w:tc>
      </w:tr>
    </w:tbl>
    <w:p w14:paraId="71503093" w14:textId="77777777" w:rsidR="001B27DD" w:rsidRPr="001B27DD" w:rsidRDefault="001B27DD" w:rsidP="001B27DD"/>
    <w:p w14:paraId="667BA761" w14:textId="72A707E1" w:rsidR="001B27DD" w:rsidRDefault="0099194F" w:rsidP="001B27DD">
      <w:pPr>
        <w:pStyle w:val="a0"/>
      </w:pPr>
      <w:bookmarkStart w:id="17" w:name="_Toc496990877"/>
      <w:r w:rsidRPr="0099194F">
        <w:t>非正式沟通计划</w:t>
      </w:r>
      <w:bookmarkEnd w:id="17"/>
    </w:p>
    <w:p w14:paraId="6140ADFA" w14:textId="436D373E" w:rsidR="001B27DD" w:rsidRDefault="001B27DD" w:rsidP="001B27DD"/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363"/>
        <w:gridCol w:w="1386"/>
        <w:gridCol w:w="1439"/>
        <w:gridCol w:w="1427"/>
        <w:gridCol w:w="1364"/>
        <w:gridCol w:w="1317"/>
      </w:tblGrid>
      <w:tr w:rsidR="001B27DD" w:rsidRPr="00830909" w14:paraId="23D557F6" w14:textId="77777777" w:rsidTr="002A5EAC">
        <w:tc>
          <w:tcPr>
            <w:tcW w:w="1363" w:type="dxa"/>
            <w:shd w:val="clear" w:color="auto" w:fill="BDD6EE" w:themeFill="accent1" w:themeFillTint="66"/>
          </w:tcPr>
          <w:p w14:paraId="56B68602" w14:textId="77777777" w:rsidR="001B27DD" w:rsidRPr="00830909" w:rsidRDefault="001B27DD" w:rsidP="002A5EAC">
            <w:pPr>
              <w:widowControl w:val="0"/>
              <w:jc w:val="both"/>
            </w:pPr>
            <w:r w:rsidRPr="00A06851">
              <w:rPr>
                <w:rFonts w:asciiTheme="minorHAnsi" w:eastAsiaTheme="minorEastAsia" w:hAnsiTheme="minorHAnsi" w:cs="Times New Roman" w:hint="eastAsia"/>
                <w:kern w:val="2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 w14:paraId="333FDF35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 w14:paraId="3462BDFC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 w14:paraId="4B1F3C32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 w14:paraId="0855273B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 w14:paraId="45CEA679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产出</w:t>
            </w:r>
          </w:p>
        </w:tc>
      </w:tr>
      <w:tr w:rsidR="001B27DD" w:rsidRPr="00830909" w14:paraId="3E08A171" w14:textId="77777777" w:rsidTr="002A5EAC">
        <w:tc>
          <w:tcPr>
            <w:tcW w:w="1363" w:type="dxa"/>
          </w:tcPr>
          <w:p w14:paraId="66025BB4" w14:textId="29177C05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日常沟通</w:t>
            </w:r>
          </w:p>
        </w:tc>
        <w:tc>
          <w:tcPr>
            <w:tcW w:w="1386" w:type="dxa"/>
          </w:tcPr>
          <w:p w14:paraId="0384FC02" w14:textId="100883E2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面谈</w:t>
            </w:r>
          </w:p>
        </w:tc>
        <w:tc>
          <w:tcPr>
            <w:tcW w:w="1439" w:type="dxa"/>
          </w:tcPr>
          <w:p w14:paraId="1FC4969F" w14:textId="7596B3B5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随机</w:t>
            </w:r>
          </w:p>
        </w:tc>
        <w:tc>
          <w:tcPr>
            <w:tcW w:w="1427" w:type="dxa"/>
          </w:tcPr>
          <w:p w14:paraId="53D30696" w14:textId="0F4B7D2A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随机</w:t>
            </w:r>
          </w:p>
        </w:tc>
        <w:tc>
          <w:tcPr>
            <w:tcW w:w="1364" w:type="dxa"/>
          </w:tcPr>
          <w:p w14:paraId="61B08481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4BD824CD" w14:textId="77777777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 w:rsidRPr="00830909"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</w:tr>
      <w:tr w:rsidR="001B27DD" w:rsidRPr="00830909" w14:paraId="2F27582D" w14:textId="77777777" w:rsidTr="002A5EAC">
        <w:tc>
          <w:tcPr>
            <w:tcW w:w="1363" w:type="dxa"/>
          </w:tcPr>
          <w:p w14:paraId="669F5A55" w14:textId="5B122CC2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日常沟通</w:t>
            </w:r>
          </w:p>
        </w:tc>
        <w:tc>
          <w:tcPr>
            <w:tcW w:w="1386" w:type="dxa"/>
          </w:tcPr>
          <w:p w14:paraId="0A595A7B" w14:textId="7694499F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QQ</w:t>
            </w:r>
          </w:p>
        </w:tc>
        <w:tc>
          <w:tcPr>
            <w:tcW w:w="1439" w:type="dxa"/>
          </w:tcPr>
          <w:p w14:paraId="20F0CDDE" w14:textId="31D961F5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网络</w:t>
            </w:r>
          </w:p>
        </w:tc>
        <w:tc>
          <w:tcPr>
            <w:tcW w:w="1427" w:type="dxa"/>
          </w:tcPr>
          <w:p w14:paraId="5116856E" w14:textId="7B8FBDF4" w:rsidR="001B27DD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随机</w:t>
            </w:r>
          </w:p>
        </w:tc>
        <w:tc>
          <w:tcPr>
            <w:tcW w:w="1364" w:type="dxa"/>
          </w:tcPr>
          <w:p w14:paraId="6809A73F" w14:textId="21F5041E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全体成员</w:t>
            </w:r>
          </w:p>
        </w:tc>
        <w:tc>
          <w:tcPr>
            <w:tcW w:w="1317" w:type="dxa"/>
          </w:tcPr>
          <w:p w14:paraId="5562175E" w14:textId="5BA05708" w:rsidR="001B27DD" w:rsidRPr="00830909" w:rsidRDefault="001B27DD" w:rsidP="002A5EAC">
            <w:pPr>
              <w:widowControl w:val="0"/>
              <w:jc w:val="both"/>
              <w:rPr>
                <w:rFonts w:asciiTheme="minorHAnsi" w:eastAsiaTheme="minorEastAsia" w:hAnsiTheme="minorHAnsi" w:cs="Times New Roman"/>
                <w:kern w:val="2"/>
              </w:rPr>
            </w:pPr>
            <w:r>
              <w:rPr>
                <w:rFonts w:asciiTheme="minorHAnsi" w:eastAsiaTheme="minorEastAsia" w:hAnsiTheme="minorHAnsi" w:cs="Times New Roman" w:hint="eastAsia"/>
                <w:kern w:val="2"/>
              </w:rPr>
              <w:t>无</w:t>
            </w:r>
          </w:p>
        </w:tc>
      </w:tr>
    </w:tbl>
    <w:p w14:paraId="4FED1E76" w14:textId="77777777" w:rsidR="001B27DD" w:rsidRPr="001B27DD" w:rsidRDefault="001B27DD" w:rsidP="001B27DD"/>
    <w:p w14:paraId="0B7283AA" w14:textId="6C737980" w:rsidR="0099194F" w:rsidRDefault="0099194F" w:rsidP="00D30D38">
      <w:pPr>
        <w:pStyle w:val="a0"/>
      </w:pPr>
      <w:bookmarkStart w:id="18" w:name="_Toc496990878"/>
      <w:r w:rsidRPr="0099194F">
        <w:t>特殊沟通计划</w:t>
      </w:r>
      <w:bookmarkEnd w:id="18"/>
    </w:p>
    <w:p w14:paraId="25092102" w14:textId="11C8618B" w:rsidR="00143BF4" w:rsidRPr="00143BF4" w:rsidRDefault="005F288C" w:rsidP="0004190F">
      <w:pPr>
        <w:ind w:firstLine="420"/>
      </w:pPr>
      <w:r>
        <w:rPr>
          <w:rFonts w:hint="eastAsia"/>
        </w:rPr>
        <w:t>暂无</w:t>
      </w:r>
    </w:p>
    <w:p w14:paraId="4178618C" w14:textId="77777777" w:rsidR="001B27DD" w:rsidRPr="001B27DD" w:rsidRDefault="001B27DD" w:rsidP="001B27DD"/>
    <w:p w14:paraId="7AFFB230" w14:textId="6A4406CA" w:rsidR="0099194F" w:rsidRDefault="0099194F" w:rsidP="00D30D38">
      <w:pPr>
        <w:pStyle w:val="a"/>
      </w:pPr>
      <w:bookmarkStart w:id="19" w:name="_Toc496990879"/>
      <w:r w:rsidRPr="0099194F">
        <w:t>限制沟通因素</w:t>
      </w:r>
      <w:bookmarkEnd w:id="19"/>
    </w:p>
    <w:p w14:paraId="4EC57502" w14:textId="0CAF5DB0" w:rsidR="00143BF4" w:rsidRPr="00143BF4" w:rsidRDefault="0004190F" w:rsidP="0004190F">
      <w:pPr>
        <w:ind w:firstLine="420"/>
      </w:pPr>
      <w:r>
        <w:rPr>
          <w:rFonts w:hint="eastAsia"/>
        </w:rPr>
        <w:t>无</w:t>
      </w:r>
    </w:p>
    <w:p w14:paraId="66A38F1F" w14:textId="3BEB7802" w:rsidR="00C50EEC" w:rsidRPr="00EF609A" w:rsidRDefault="00C50EEC" w:rsidP="00D30D38">
      <w:pPr>
        <w:pStyle w:val="a"/>
        <w:numPr>
          <w:ilvl w:val="0"/>
          <w:numId w:val="0"/>
        </w:numPr>
      </w:pPr>
    </w:p>
    <w:sectPr w:rsidR="00C50EEC" w:rsidRPr="00EF609A" w:rsidSect="005F06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4BE7AB" w14:textId="77777777" w:rsidR="005D3754" w:rsidRDefault="005D3754" w:rsidP="00835DF5">
      <w:r>
        <w:separator/>
      </w:r>
    </w:p>
  </w:endnote>
  <w:endnote w:type="continuationSeparator" w:id="0">
    <w:p w14:paraId="7B854540" w14:textId="77777777" w:rsidR="005D3754" w:rsidRDefault="005D3754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6D4A2" w14:textId="77777777" w:rsidR="00890E21" w:rsidRDefault="00890E21">
    <w:pPr>
      <w:pStyle w:val="aff5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FD0D552" w14:textId="2E1C9D00" w:rsidR="005F0667" w:rsidRDefault="005F0667" w:rsidP="005F0667">
            <w:pPr>
              <w:jc w:val="center"/>
            </w:pPr>
            <w:r w:rsidRPr="005F0667">
              <w:rPr>
                <w:lang w:val="zh-CN"/>
              </w:rPr>
              <w:t xml:space="preserve">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PAGE</w:instrText>
            </w:r>
            <w:r w:rsidRPr="005F0667">
              <w:rPr>
                <w:b/>
                <w:bCs/>
              </w:rPr>
              <w:fldChar w:fldCharType="separate"/>
            </w:r>
            <w:r w:rsidR="001A34EB">
              <w:rPr>
                <w:b/>
                <w:bCs/>
                <w:noProof/>
              </w:rPr>
              <w:t>5</w:t>
            </w:r>
            <w:r w:rsidRPr="005F0667">
              <w:rPr>
                <w:b/>
                <w:bCs/>
              </w:rPr>
              <w:fldChar w:fldCharType="end"/>
            </w:r>
            <w:r w:rsidRPr="005F0667">
              <w:rPr>
                <w:lang w:val="zh-CN"/>
              </w:rPr>
              <w:t xml:space="preserve"> / </w:t>
            </w:r>
            <w:r w:rsidRPr="005F0667">
              <w:rPr>
                <w:b/>
                <w:bCs/>
              </w:rPr>
              <w:fldChar w:fldCharType="begin"/>
            </w:r>
            <w:r w:rsidRPr="005F0667">
              <w:rPr>
                <w:b/>
                <w:bCs/>
              </w:rPr>
              <w:instrText>NUMPAGES</w:instrText>
            </w:r>
            <w:r w:rsidRPr="005F0667">
              <w:rPr>
                <w:b/>
                <w:bCs/>
              </w:rPr>
              <w:fldChar w:fldCharType="separate"/>
            </w:r>
            <w:r w:rsidR="001A34EB">
              <w:rPr>
                <w:b/>
                <w:bCs/>
                <w:noProof/>
              </w:rPr>
              <w:t>5</w:t>
            </w:r>
            <w:r w:rsidRPr="005F0667">
              <w:rPr>
                <w:b/>
                <w:bCs/>
              </w:rPr>
              <w:fldChar w:fldCharType="end"/>
            </w:r>
          </w:p>
        </w:sdtContent>
      </w:sdt>
    </w:sdtContent>
  </w:sdt>
  <w:p w14:paraId="49947471" w14:textId="77777777" w:rsidR="005F0667" w:rsidRDefault="005F066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2956B" w14:textId="77777777" w:rsidR="00890E21" w:rsidRDefault="00890E21">
    <w:pPr>
      <w:pStyle w:val="aff5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1A3EE" w14:textId="77777777" w:rsidR="005D3754" w:rsidRDefault="005D3754" w:rsidP="00835DF5">
      <w:r>
        <w:separator/>
      </w:r>
    </w:p>
  </w:footnote>
  <w:footnote w:type="continuationSeparator" w:id="0">
    <w:p w14:paraId="02842347" w14:textId="77777777" w:rsidR="005D3754" w:rsidRDefault="005D3754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4ABA7" w14:textId="77777777" w:rsidR="00BC6D25" w:rsidRDefault="005D3754">
    <w:r>
      <w:rPr>
        <w:noProof/>
      </w:rPr>
      <w:pict w14:anchorId="7D668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margin-left:0;margin-top:0;width:399.75pt;height:399.75pt;z-index:-251657216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B3160" w14:textId="77777777" w:rsidR="00835DF5" w:rsidRDefault="005D3754">
    <w:r>
      <w:rPr>
        <w:noProof/>
      </w:rPr>
      <w:pict w14:anchorId="6139AA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835DF5"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573966"/>
      <w:docPartObj>
        <w:docPartGallery w:val="Watermarks"/>
        <w:docPartUnique/>
      </w:docPartObj>
    </w:sdtPr>
    <w:sdtEndPr/>
    <w:sdtContent>
      <w:p w14:paraId="4F1133E6" w14:textId="77777777" w:rsidR="00BC6D25" w:rsidRDefault="005D3754">
        <w:r>
          <w:rPr>
            <w:noProof/>
          </w:rPr>
          <w:pict w14:anchorId="7C52D64B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margin-left:0;margin-top:0;width:399.75pt;height:399.75pt;z-index:-251658240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46101738"/>
    <w:multiLevelType w:val="hybridMultilevel"/>
    <w:tmpl w:val="F1CE0A16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4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5" w15:restartNumberingAfterBreak="0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</w:num>
  <w:num w:numId="8">
    <w:abstractNumId w:val="4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04190F"/>
    <w:rsid w:val="00070632"/>
    <w:rsid w:val="00083FAF"/>
    <w:rsid w:val="000853AF"/>
    <w:rsid w:val="000B1BAE"/>
    <w:rsid w:val="000D003D"/>
    <w:rsid w:val="000F6B08"/>
    <w:rsid w:val="00143BF4"/>
    <w:rsid w:val="001577A4"/>
    <w:rsid w:val="00164536"/>
    <w:rsid w:val="001731A6"/>
    <w:rsid w:val="001A34EB"/>
    <w:rsid w:val="001A3E8F"/>
    <w:rsid w:val="001A7610"/>
    <w:rsid w:val="001B27DD"/>
    <w:rsid w:val="001C2DAF"/>
    <w:rsid w:val="001C4BA5"/>
    <w:rsid w:val="001D5270"/>
    <w:rsid w:val="001F14BD"/>
    <w:rsid w:val="00255676"/>
    <w:rsid w:val="0029459B"/>
    <w:rsid w:val="002956B7"/>
    <w:rsid w:val="002A0292"/>
    <w:rsid w:val="002D3544"/>
    <w:rsid w:val="002E3090"/>
    <w:rsid w:val="002E5A13"/>
    <w:rsid w:val="002E7385"/>
    <w:rsid w:val="003032EB"/>
    <w:rsid w:val="00326FD8"/>
    <w:rsid w:val="0036600C"/>
    <w:rsid w:val="003B54DA"/>
    <w:rsid w:val="003B7700"/>
    <w:rsid w:val="003F3569"/>
    <w:rsid w:val="00410969"/>
    <w:rsid w:val="004206CE"/>
    <w:rsid w:val="004423DD"/>
    <w:rsid w:val="00446584"/>
    <w:rsid w:val="0046483C"/>
    <w:rsid w:val="00481321"/>
    <w:rsid w:val="004A1EBD"/>
    <w:rsid w:val="004B4ECF"/>
    <w:rsid w:val="004D1052"/>
    <w:rsid w:val="004E040D"/>
    <w:rsid w:val="004F18EA"/>
    <w:rsid w:val="004F2316"/>
    <w:rsid w:val="004F2D4B"/>
    <w:rsid w:val="00513F78"/>
    <w:rsid w:val="0055154F"/>
    <w:rsid w:val="00555B7B"/>
    <w:rsid w:val="00556DD0"/>
    <w:rsid w:val="00557325"/>
    <w:rsid w:val="005714AD"/>
    <w:rsid w:val="005936EC"/>
    <w:rsid w:val="0059402D"/>
    <w:rsid w:val="005B7999"/>
    <w:rsid w:val="005C4816"/>
    <w:rsid w:val="005D3754"/>
    <w:rsid w:val="005F01E4"/>
    <w:rsid w:val="005F0667"/>
    <w:rsid w:val="005F288C"/>
    <w:rsid w:val="00606464"/>
    <w:rsid w:val="00614D4E"/>
    <w:rsid w:val="006267AE"/>
    <w:rsid w:val="00630978"/>
    <w:rsid w:val="006460BA"/>
    <w:rsid w:val="006679D5"/>
    <w:rsid w:val="006732F3"/>
    <w:rsid w:val="00677F8B"/>
    <w:rsid w:val="00692C1A"/>
    <w:rsid w:val="006B1DC2"/>
    <w:rsid w:val="006E3026"/>
    <w:rsid w:val="00700EB7"/>
    <w:rsid w:val="007359D4"/>
    <w:rsid w:val="0076408F"/>
    <w:rsid w:val="00777E8E"/>
    <w:rsid w:val="007C213D"/>
    <w:rsid w:val="007C3C28"/>
    <w:rsid w:val="007E623E"/>
    <w:rsid w:val="007F047A"/>
    <w:rsid w:val="00825B64"/>
    <w:rsid w:val="00830431"/>
    <w:rsid w:val="00835DF5"/>
    <w:rsid w:val="00864867"/>
    <w:rsid w:val="00874940"/>
    <w:rsid w:val="00884E04"/>
    <w:rsid w:val="00890E21"/>
    <w:rsid w:val="008A3201"/>
    <w:rsid w:val="008C0F00"/>
    <w:rsid w:val="008C55CC"/>
    <w:rsid w:val="008F5560"/>
    <w:rsid w:val="00917233"/>
    <w:rsid w:val="00920C00"/>
    <w:rsid w:val="00970105"/>
    <w:rsid w:val="00975EE6"/>
    <w:rsid w:val="0099194F"/>
    <w:rsid w:val="00A10999"/>
    <w:rsid w:val="00A27F79"/>
    <w:rsid w:val="00A37F6B"/>
    <w:rsid w:val="00A51AA3"/>
    <w:rsid w:val="00A83C56"/>
    <w:rsid w:val="00AE33B3"/>
    <w:rsid w:val="00AF7C24"/>
    <w:rsid w:val="00B4514C"/>
    <w:rsid w:val="00B70946"/>
    <w:rsid w:val="00BB05BD"/>
    <w:rsid w:val="00BB7A4F"/>
    <w:rsid w:val="00BB7D70"/>
    <w:rsid w:val="00BC15BA"/>
    <w:rsid w:val="00BC4278"/>
    <w:rsid w:val="00BC6D25"/>
    <w:rsid w:val="00C10F96"/>
    <w:rsid w:val="00C50EEC"/>
    <w:rsid w:val="00CA2516"/>
    <w:rsid w:val="00CD05FA"/>
    <w:rsid w:val="00CD0E41"/>
    <w:rsid w:val="00CE3475"/>
    <w:rsid w:val="00CF1D93"/>
    <w:rsid w:val="00D30D38"/>
    <w:rsid w:val="00D5045D"/>
    <w:rsid w:val="00D636BC"/>
    <w:rsid w:val="00D72E8D"/>
    <w:rsid w:val="00D76606"/>
    <w:rsid w:val="00DC3456"/>
    <w:rsid w:val="00DC59C6"/>
    <w:rsid w:val="00E03FD4"/>
    <w:rsid w:val="00E05C36"/>
    <w:rsid w:val="00E06A16"/>
    <w:rsid w:val="00E119E2"/>
    <w:rsid w:val="00EF39F2"/>
    <w:rsid w:val="00EF609A"/>
    <w:rsid w:val="00F038B2"/>
    <w:rsid w:val="00F2050D"/>
    <w:rsid w:val="00F20BBF"/>
    <w:rsid w:val="00F25C4A"/>
    <w:rsid w:val="00F52AE7"/>
    <w:rsid w:val="00F70237"/>
    <w:rsid w:val="00FA3573"/>
    <w:rsid w:val="00FB2639"/>
    <w:rsid w:val="00FD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7BDF927D"/>
  <w15:chartTrackingRefBased/>
  <w15:docId w15:val="{32300AC4-DE1D-45B8-854D-F4BB39968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76408F"/>
    <w:rPr>
      <w:rFonts w:ascii="宋体" w:eastAsia="宋体" w:hAnsi="宋体" w:cs="宋体"/>
      <w:kern w:val="0"/>
    </w:rPr>
  </w:style>
  <w:style w:type="paragraph" w:styleId="1">
    <w:name w:val="heading 1"/>
    <w:basedOn w:val="a3"/>
    <w:next w:val="a3"/>
    <w:link w:val="10"/>
    <w:uiPriority w:val="9"/>
    <w:qFormat/>
    <w:rsid w:val="0076408F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76408F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76408F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76408F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rsid w:val="0076408F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rsid w:val="0076408F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rsid w:val="0076408F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rsid w:val="0076408F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76408F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Style2">
    <w:name w:val="_Style 2"/>
    <w:basedOn w:val="a3"/>
    <w:next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rsid w:val="0076408F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76408F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TOC">
    <w:name w:val="TOC Heading"/>
    <w:basedOn w:val="1"/>
    <w:next w:val="a3"/>
    <w:uiPriority w:val="39"/>
    <w:unhideWhenUsed/>
    <w:qFormat/>
    <w:rsid w:val="0076408F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7">
    <w:name w:val="Title"/>
    <w:basedOn w:val="a3"/>
    <w:next w:val="a3"/>
    <w:link w:val="a8"/>
    <w:uiPriority w:val="10"/>
    <w:qFormat/>
    <w:rsid w:val="0076408F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10">
    <w:name w:val="标题 1 字符"/>
    <w:link w:val="1"/>
    <w:uiPriority w:val="9"/>
    <w:rsid w:val="0076408F"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rsid w:val="0076408F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8">
    <w:name w:val="标题 字符"/>
    <w:link w:val="a7"/>
    <w:uiPriority w:val="10"/>
    <w:rsid w:val="0076408F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 字符"/>
    <w:link w:val="3"/>
    <w:uiPriority w:val="9"/>
    <w:rsid w:val="0076408F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link w:val="4"/>
    <w:uiPriority w:val="9"/>
    <w:rsid w:val="0076408F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76408F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76408F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76408F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76408F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76408F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9">
    <w:name w:val="表格"/>
    <w:rsid w:val="0076408F"/>
    <w:rPr>
      <w:rFonts w:ascii="Times New Roman" w:eastAsia="宋体" w:hAnsi="Times New Roman" w:cs="Times New Roman"/>
      <w:b/>
      <w:kern w:val="0"/>
      <w:szCs w:val="20"/>
    </w:rPr>
  </w:style>
  <w:style w:type="character" w:styleId="aa">
    <w:name w:val="Hyperlink"/>
    <w:basedOn w:val="a4"/>
    <w:uiPriority w:val="99"/>
    <w:unhideWhenUsed/>
    <w:rsid w:val="0076408F"/>
    <w:rPr>
      <w:color w:val="0000FF"/>
      <w:u w:val="single"/>
    </w:rPr>
  </w:style>
  <w:style w:type="paragraph" w:styleId="ab">
    <w:name w:val="Plain Text"/>
    <w:basedOn w:val="a3"/>
    <w:link w:val="ac"/>
    <w:uiPriority w:val="99"/>
    <w:unhideWhenUsed/>
    <w:rsid w:val="0076408F"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character" w:customStyle="1" w:styleId="ac">
    <w:name w:val="纯文本 字符"/>
    <w:basedOn w:val="a4"/>
    <w:link w:val="ab"/>
    <w:uiPriority w:val="99"/>
    <w:rsid w:val="0076408F"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d"/>
    <w:autoRedefine/>
    <w:qFormat/>
    <w:rsid w:val="00D76606"/>
    <w:pPr>
      <w:numPr>
        <w:numId w:val="9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d">
    <w:name w:val="一级标题 字符"/>
    <w:basedOn w:val="a4"/>
    <w:link w:val="a"/>
    <w:rsid w:val="00D76606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e"/>
    <w:autoRedefine/>
    <w:qFormat/>
    <w:rsid w:val="00D76606"/>
    <w:pPr>
      <w:numPr>
        <w:ilvl w:val="1"/>
      </w:numPr>
      <w:outlineLvl w:val="1"/>
    </w:pPr>
    <w:rPr>
      <w:sz w:val="30"/>
    </w:rPr>
  </w:style>
  <w:style w:type="character" w:customStyle="1" w:styleId="ae">
    <w:name w:val="二级标题 字符"/>
    <w:basedOn w:val="a4"/>
    <w:link w:val="a0"/>
    <w:rsid w:val="00D76606"/>
    <w:rPr>
      <w:rFonts w:eastAsia="宋体"/>
      <w:b/>
      <w:color w:val="000000" w:themeColor="text1"/>
      <w:sz w:val="30"/>
    </w:rPr>
  </w:style>
  <w:style w:type="character" w:styleId="af">
    <w:name w:val="FollowedHyperlink"/>
    <w:basedOn w:val="a4"/>
    <w:uiPriority w:val="99"/>
    <w:unhideWhenUsed/>
    <w:rsid w:val="0076408F"/>
    <w:rPr>
      <w:color w:val="800080"/>
      <w:u w:val="single"/>
    </w:rPr>
  </w:style>
  <w:style w:type="paragraph" w:styleId="af0">
    <w:name w:val="Subtitle"/>
    <w:basedOn w:val="a7"/>
    <w:next w:val="a3"/>
    <w:link w:val="af1"/>
    <w:uiPriority w:val="11"/>
    <w:qFormat/>
    <w:rsid w:val="0076408F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76408F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3"/>
    <w:rsid w:val="0076408F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3"/>
    <w:uiPriority w:val="34"/>
    <w:qFormat/>
    <w:rsid w:val="0076408F"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rsid w:val="0076408F"/>
    <w:pPr>
      <w:ind w:firstLineChars="200" w:firstLine="420"/>
    </w:pPr>
  </w:style>
  <w:style w:type="paragraph" w:styleId="12">
    <w:name w:val="toc 1"/>
    <w:basedOn w:val="a3"/>
    <w:next w:val="a3"/>
    <w:uiPriority w:val="39"/>
    <w:unhideWhenUsed/>
    <w:rsid w:val="0076408F"/>
  </w:style>
  <w:style w:type="paragraph" w:styleId="21">
    <w:name w:val="toc 2"/>
    <w:basedOn w:val="a3"/>
    <w:next w:val="a3"/>
    <w:uiPriority w:val="39"/>
    <w:rsid w:val="0076408F"/>
    <w:pPr>
      <w:ind w:leftChars="200" w:left="420"/>
    </w:pPr>
  </w:style>
  <w:style w:type="paragraph" w:styleId="31">
    <w:name w:val="toc 3"/>
    <w:basedOn w:val="a3"/>
    <w:next w:val="a3"/>
    <w:uiPriority w:val="39"/>
    <w:rsid w:val="0076408F"/>
    <w:pPr>
      <w:ind w:leftChars="400" w:left="840"/>
    </w:pPr>
  </w:style>
  <w:style w:type="paragraph" w:styleId="41">
    <w:name w:val="toc 4"/>
    <w:basedOn w:val="a3"/>
    <w:next w:val="a3"/>
    <w:uiPriority w:val="39"/>
    <w:unhideWhenUsed/>
    <w:rsid w:val="0076408F"/>
    <w:pPr>
      <w:ind w:leftChars="600" w:left="1260"/>
    </w:pPr>
  </w:style>
  <w:style w:type="paragraph" w:styleId="51">
    <w:name w:val="toc 5"/>
    <w:basedOn w:val="a3"/>
    <w:next w:val="a3"/>
    <w:uiPriority w:val="39"/>
    <w:unhideWhenUsed/>
    <w:rsid w:val="0076408F"/>
    <w:pPr>
      <w:ind w:leftChars="800" w:left="1680"/>
    </w:pPr>
  </w:style>
  <w:style w:type="paragraph" w:styleId="61">
    <w:name w:val="toc 6"/>
    <w:basedOn w:val="a3"/>
    <w:next w:val="a3"/>
    <w:uiPriority w:val="39"/>
    <w:unhideWhenUsed/>
    <w:rsid w:val="0076408F"/>
    <w:pPr>
      <w:ind w:leftChars="1000" w:left="2100"/>
    </w:pPr>
  </w:style>
  <w:style w:type="paragraph" w:styleId="71">
    <w:name w:val="toc 7"/>
    <w:basedOn w:val="a3"/>
    <w:next w:val="a3"/>
    <w:uiPriority w:val="39"/>
    <w:unhideWhenUsed/>
    <w:rsid w:val="0076408F"/>
    <w:pPr>
      <w:ind w:leftChars="1200" w:left="2520"/>
    </w:pPr>
  </w:style>
  <w:style w:type="paragraph" w:styleId="81">
    <w:name w:val="toc 8"/>
    <w:basedOn w:val="a3"/>
    <w:next w:val="a3"/>
    <w:uiPriority w:val="39"/>
    <w:unhideWhenUsed/>
    <w:rsid w:val="0076408F"/>
    <w:pPr>
      <w:ind w:leftChars="1400" w:left="2940"/>
    </w:pPr>
  </w:style>
  <w:style w:type="paragraph" w:styleId="91">
    <w:name w:val="toc 9"/>
    <w:basedOn w:val="a3"/>
    <w:next w:val="a3"/>
    <w:uiPriority w:val="39"/>
    <w:unhideWhenUsed/>
    <w:rsid w:val="0076408F"/>
    <w:pPr>
      <w:ind w:leftChars="1600" w:left="3360"/>
    </w:pPr>
  </w:style>
  <w:style w:type="paragraph" w:styleId="af4">
    <w:name w:val="Balloon Text"/>
    <w:basedOn w:val="a3"/>
    <w:link w:val="af5"/>
    <w:uiPriority w:val="99"/>
    <w:unhideWhenUsed/>
    <w:rsid w:val="0076408F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76408F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3"/>
    <w:link w:val="af7"/>
    <w:uiPriority w:val="99"/>
    <w:unhideWhenUsed/>
    <w:rsid w:val="0076408F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76408F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76408F"/>
    <w:rPr>
      <w:sz w:val="21"/>
      <w:szCs w:val="21"/>
    </w:rPr>
  </w:style>
  <w:style w:type="paragraph" w:styleId="af9">
    <w:name w:val="Normal (Web)"/>
    <w:basedOn w:val="a3"/>
    <w:uiPriority w:val="99"/>
    <w:unhideWhenUsed/>
    <w:rsid w:val="0076408F"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a">
    <w:name w:val="Emphasis"/>
    <w:uiPriority w:val="20"/>
    <w:qFormat/>
    <w:rsid w:val="0076408F"/>
    <w:rPr>
      <w:i/>
      <w:iCs/>
      <w:color w:val="auto"/>
    </w:rPr>
  </w:style>
  <w:style w:type="paragraph" w:styleId="afb">
    <w:name w:val="Date"/>
    <w:basedOn w:val="a3"/>
    <w:next w:val="a3"/>
    <w:link w:val="afc"/>
    <w:uiPriority w:val="99"/>
    <w:unhideWhenUsed/>
    <w:rsid w:val="0076408F"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character" w:customStyle="1" w:styleId="afc">
    <w:name w:val="日期 字符"/>
    <w:basedOn w:val="a4"/>
    <w:link w:val="afb"/>
    <w:uiPriority w:val="99"/>
    <w:rsid w:val="0076408F"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d"/>
    <w:autoRedefine/>
    <w:qFormat/>
    <w:rsid w:val="00D76606"/>
    <w:pPr>
      <w:numPr>
        <w:ilvl w:val="2"/>
      </w:numPr>
      <w:outlineLvl w:val="2"/>
    </w:pPr>
    <w:rPr>
      <w:rFonts w:ascii="宋体" w:hAnsi="宋体"/>
      <w:noProof/>
      <w:sz w:val="28"/>
    </w:rPr>
  </w:style>
  <w:style w:type="character" w:customStyle="1" w:styleId="afd">
    <w:name w:val="三级标题 字符"/>
    <w:basedOn w:val="a4"/>
    <w:link w:val="a1"/>
    <w:rsid w:val="00D76606"/>
    <w:rPr>
      <w:rFonts w:ascii="宋体" w:eastAsia="宋体" w:hAnsi="宋体"/>
      <w:b/>
      <w:noProof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e"/>
    <w:qFormat/>
    <w:rsid w:val="00D76606"/>
    <w:pPr>
      <w:numPr>
        <w:ilvl w:val="3"/>
      </w:numPr>
      <w:outlineLvl w:val="3"/>
    </w:pPr>
    <w:rPr>
      <w:sz w:val="24"/>
    </w:rPr>
  </w:style>
  <w:style w:type="character" w:customStyle="1" w:styleId="afe">
    <w:name w:val="四级标题 字符"/>
    <w:basedOn w:val="afd"/>
    <w:link w:val="a2"/>
    <w:rsid w:val="00D76606"/>
    <w:rPr>
      <w:rFonts w:ascii="宋体" w:eastAsia="宋体" w:hAnsi="宋体"/>
      <w:b/>
      <w:noProof/>
      <w:color w:val="000000" w:themeColor="text1"/>
      <w:sz w:val="24"/>
    </w:rPr>
  </w:style>
  <w:style w:type="paragraph" w:styleId="aff">
    <w:name w:val="caption"/>
    <w:basedOn w:val="a3"/>
    <w:next w:val="a3"/>
    <w:uiPriority w:val="35"/>
    <w:unhideWhenUsed/>
    <w:qFormat/>
    <w:rsid w:val="0076408F"/>
    <w:pPr>
      <w:spacing w:after="200"/>
    </w:pPr>
    <w:rPr>
      <w:iCs/>
      <w:sz w:val="18"/>
      <w:szCs w:val="18"/>
    </w:rPr>
  </w:style>
  <w:style w:type="paragraph" w:styleId="aff0">
    <w:name w:val="table of figures"/>
    <w:basedOn w:val="a3"/>
    <w:next w:val="a3"/>
    <w:uiPriority w:val="99"/>
    <w:rsid w:val="0076408F"/>
    <w:pPr>
      <w:ind w:leftChars="200" w:left="200" w:hangingChars="200" w:hanging="200"/>
    </w:pPr>
  </w:style>
  <w:style w:type="table" w:styleId="aff1">
    <w:name w:val="Table Grid"/>
    <w:basedOn w:val="a5"/>
    <w:qFormat/>
    <w:rsid w:val="0076408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No Spacing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13">
    <w:name w:val="无间隔1"/>
    <w:uiPriority w:val="1"/>
    <w:qFormat/>
    <w:rsid w:val="0076408F"/>
    <w:pPr>
      <w:widowControl w:val="0"/>
      <w:jc w:val="both"/>
    </w:pPr>
    <w:rPr>
      <w:rFonts w:eastAsia="宋体"/>
      <w:color w:val="000000" w:themeColor="text1"/>
    </w:rPr>
  </w:style>
  <w:style w:type="paragraph" w:customStyle="1" w:styleId="aff3">
    <w:name w:val="小四正文"/>
    <w:basedOn w:val="ab"/>
    <w:rsid w:val="0076408F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4">
    <w:name w:val="Strong"/>
    <w:uiPriority w:val="22"/>
    <w:qFormat/>
    <w:rsid w:val="0076408F"/>
    <w:rPr>
      <w:b/>
      <w:bCs/>
      <w:color w:val="auto"/>
    </w:rPr>
  </w:style>
  <w:style w:type="paragraph" w:styleId="aff5">
    <w:name w:val="footer"/>
    <w:basedOn w:val="a3"/>
    <w:link w:val="aff6"/>
    <w:uiPriority w:val="99"/>
    <w:unhideWhenUsed/>
    <w:qFormat/>
    <w:rsid w:val="0076408F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6">
    <w:name w:val="页脚 字符"/>
    <w:link w:val="aff5"/>
    <w:uiPriority w:val="99"/>
    <w:rsid w:val="0076408F"/>
    <w:rPr>
      <w:rFonts w:ascii="宋体" w:eastAsia="宋体" w:hAnsi="宋体" w:cs="宋体"/>
      <w:kern w:val="0"/>
      <w:sz w:val="16"/>
      <w:szCs w:val="18"/>
    </w:rPr>
  </w:style>
  <w:style w:type="character" w:styleId="aff7">
    <w:name w:val="page number"/>
    <w:basedOn w:val="a4"/>
    <w:uiPriority w:val="99"/>
    <w:unhideWhenUsed/>
    <w:rsid w:val="0076408F"/>
    <w:rPr>
      <w:rFonts w:ascii="Times New Roman" w:eastAsia="宋体" w:hAnsi="Times New Roman"/>
      <w:sz w:val="16"/>
    </w:rPr>
  </w:style>
  <w:style w:type="paragraph" w:styleId="aff8">
    <w:name w:val="header"/>
    <w:basedOn w:val="a3"/>
    <w:link w:val="aff9"/>
    <w:unhideWhenUsed/>
    <w:qFormat/>
    <w:rsid w:val="00764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9">
    <w:name w:val="页眉 字符"/>
    <w:link w:val="aff8"/>
    <w:rsid w:val="0076408F"/>
    <w:rPr>
      <w:rFonts w:ascii="宋体" w:eastAsia="宋体" w:hAnsi="宋体" w:cs="宋体"/>
      <w:kern w:val="0"/>
      <w:sz w:val="16"/>
      <w:szCs w:val="18"/>
    </w:rPr>
  </w:style>
  <w:style w:type="paragraph" w:customStyle="1" w:styleId="affa">
    <w:name w:val="引用标志"/>
    <w:basedOn w:val="a3"/>
    <w:next w:val="a3"/>
    <w:rsid w:val="0076408F"/>
  </w:style>
  <w:style w:type="paragraph" w:styleId="affb">
    <w:name w:val="Normal Indent"/>
    <w:basedOn w:val="a3"/>
    <w:uiPriority w:val="99"/>
    <w:unhideWhenUsed/>
    <w:rsid w:val="0076408F"/>
    <w:pPr>
      <w:ind w:firstLineChars="200" w:firstLine="420"/>
    </w:pPr>
    <w:rPr>
      <w:kern w:val="2"/>
    </w:rPr>
  </w:style>
  <w:style w:type="paragraph" w:styleId="affc">
    <w:name w:val="Body Text"/>
    <w:basedOn w:val="a3"/>
    <w:link w:val="affd"/>
    <w:rsid w:val="0076408F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d">
    <w:name w:val="正文文本 字符"/>
    <w:basedOn w:val="a4"/>
    <w:link w:val="affc"/>
    <w:rsid w:val="0076408F"/>
    <w:rPr>
      <w:rFonts w:ascii="Times New Roman" w:eastAsia="宋体" w:hAnsi="Times New Roman" w:cs="Times New Roman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rsid w:val="001B27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houhl@zucc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gc@zucc.edu.cn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D522F-859D-4617-8BB6-4BC3D5DAA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41</TotalTime>
  <Pages>5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PLANE</dc:creator>
  <cp:keywords/>
  <dc:description/>
  <cp:lastModifiedBy>249326630@qq.com</cp:lastModifiedBy>
  <cp:revision>27</cp:revision>
  <dcterms:created xsi:type="dcterms:W3CDTF">2018-10-27T16:07:00Z</dcterms:created>
  <dcterms:modified xsi:type="dcterms:W3CDTF">2018-10-31T03:30:00Z</dcterms:modified>
</cp:coreProperties>
</file>